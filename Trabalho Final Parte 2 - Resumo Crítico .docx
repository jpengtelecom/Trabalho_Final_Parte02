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E848B76" w14:textId="77777777" w:rsidR="00036DA7" w:rsidRPr="00777004" w:rsidRDefault="00036DA7" w:rsidP="00B121DE">
      <w:pPr>
        <w:framePr w:w="6815" w:h="3207" w:hRule="exact" w:hSpace="187" w:vSpace="187" w:wrap="notBeside" w:vAnchor="text" w:hAnchor="page" w:x="4514" w:y="-273"/>
        <w:suppressAutoHyphens/>
        <w:autoSpaceDN w:val="0"/>
        <w:jc w:val="center"/>
        <w:textAlignment w:val="baseline"/>
        <w:rPr>
          <w:rFonts w:eastAsia="MS Mincho"/>
          <w:b/>
          <w:kern w:val="3"/>
          <w:sz w:val="28"/>
          <w:lang w:eastAsia="zh-CN"/>
        </w:rPr>
      </w:pPr>
      <w:r w:rsidRPr="00777004">
        <w:rPr>
          <w:rFonts w:eastAsia="MS Mincho"/>
          <w:b/>
          <w:kern w:val="3"/>
          <w:sz w:val="28"/>
          <w:lang w:eastAsia="zh-CN"/>
        </w:rPr>
        <w:t>Instituto Nacional de Telecomunicações - Inatel</w:t>
      </w:r>
    </w:p>
    <w:p w14:paraId="2E848B77" w14:textId="77777777" w:rsidR="00036DA7" w:rsidRPr="00777004" w:rsidRDefault="00036DA7" w:rsidP="00B121DE">
      <w:pPr>
        <w:framePr w:w="6815" w:h="3207" w:hRule="exact" w:hSpace="187" w:vSpace="187" w:wrap="notBeside" w:vAnchor="text" w:hAnchor="page" w:x="4514" w:y="-273"/>
        <w:suppressAutoHyphens/>
        <w:autoSpaceDN w:val="0"/>
        <w:jc w:val="center"/>
        <w:textAlignment w:val="baseline"/>
        <w:rPr>
          <w:rFonts w:eastAsia="MS Mincho"/>
          <w:b/>
          <w:kern w:val="3"/>
          <w:sz w:val="28"/>
          <w:lang w:eastAsia="zh-CN"/>
        </w:rPr>
      </w:pPr>
      <w:r w:rsidRPr="00777004">
        <w:rPr>
          <w:rFonts w:eastAsia="MS Mincho"/>
          <w:b/>
          <w:kern w:val="3"/>
          <w:sz w:val="28"/>
          <w:lang w:eastAsia="zh-CN"/>
        </w:rPr>
        <w:t>Santa Rita do Sapucaí - MG – Brasil</w:t>
      </w:r>
      <w:r w:rsidR="00B121DE">
        <w:rPr>
          <w:rFonts w:eastAsia="MS Mincho"/>
          <w:b/>
          <w:kern w:val="3"/>
          <w:sz w:val="28"/>
          <w:lang w:eastAsia="zh-CN"/>
        </w:rPr>
        <w:t xml:space="preserve"> – Maio</w:t>
      </w:r>
      <w:r w:rsidR="003A0EAE" w:rsidRPr="00777004">
        <w:rPr>
          <w:rFonts w:eastAsia="MS Mincho"/>
          <w:b/>
          <w:kern w:val="3"/>
          <w:sz w:val="28"/>
          <w:lang w:eastAsia="zh-CN"/>
        </w:rPr>
        <w:t xml:space="preserve"> </w:t>
      </w:r>
      <w:r w:rsidR="005C0CE0" w:rsidRPr="00777004">
        <w:rPr>
          <w:rFonts w:eastAsia="MS Mincho"/>
          <w:b/>
          <w:kern w:val="3"/>
          <w:sz w:val="28"/>
          <w:lang w:eastAsia="zh-CN"/>
        </w:rPr>
        <w:t>–</w:t>
      </w:r>
      <w:r w:rsidR="00F705BC" w:rsidRPr="00777004">
        <w:rPr>
          <w:rFonts w:eastAsia="MS Mincho"/>
          <w:b/>
          <w:kern w:val="3"/>
          <w:sz w:val="28"/>
          <w:lang w:eastAsia="zh-CN"/>
        </w:rPr>
        <w:t xml:space="preserve"> 2024</w:t>
      </w:r>
    </w:p>
    <w:p w14:paraId="2E848B78" w14:textId="77777777" w:rsidR="009E793E" w:rsidRDefault="003F0E5A" w:rsidP="00B121DE">
      <w:pPr>
        <w:framePr w:w="6815" w:h="3207" w:hRule="exact" w:hSpace="187" w:vSpace="187" w:wrap="notBeside" w:vAnchor="text" w:hAnchor="page" w:x="4514" w:y="-273"/>
        <w:autoSpaceDE w:val="0"/>
        <w:autoSpaceDN w:val="0"/>
        <w:adjustRightInd w:val="0"/>
        <w:spacing w:line="276" w:lineRule="auto"/>
        <w:jc w:val="center"/>
        <w:rPr>
          <w:rFonts w:ascii="TimesNewRomanPS-BoldItalicMT" w:hAnsi="TimesNewRomanPS-BoldItalicMT" w:cs="TimesNewRomanPS-BoldItalicMT"/>
          <w:bCs/>
          <w:iCs/>
          <w:sz w:val="26"/>
          <w:szCs w:val="22"/>
          <w:lang w:val="en-GB"/>
        </w:rPr>
      </w:pPr>
      <w:r w:rsidRPr="00B121DE">
        <w:rPr>
          <w:rFonts w:ascii="TimesNewRomanPS-BoldItalicMT" w:hAnsi="TimesNewRomanPS-BoldItalicMT" w:cs="TimesNewRomanPS-BoldItalicMT"/>
          <w:bCs/>
          <w:iCs/>
          <w:sz w:val="26"/>
          <w:szCs w:val="22"/>
          <w:lang w:val="en-GB"/>
        </w:rPr>
        <w:t>Disciplina</w:t>
      </w:r>
      <w:r>
        <w:rPr>
          <w:rFonts w:ascii="TimesNewRomanPS-BoldItalicMT" w:hAnsi="TimesNewRomanPS-BoldItalicMT" w:cs="TimesNewRomanPS-BoldItalicMT"/>
          <w:bCs/>
          <w:iCs/>
          <w:sz w:val="26"/>
          <w:szCs w:val="22"/>
          <w:lang w:val="en-GB"/>
        </w:rPr>
        <w:t xml:space="preserve"> – </w:t>
      </w:r>
      <w:r w:rsidR="0017788E">
        <w:rPr>
          <w:rFonts w:ascii="TimesNewRomanPS-BoldItalicMT" w:hAnsi="TimesNewRomanPS-BoldItalicMT" w:cs="TimesNewRomanPS-BoldItalicMT"/>
          <w:bCs/>
          <w:iCs/>
          <w:sz w:val="26"/>
          <w:szCs w:val="22"/>
          <w:lang w:val="en-GB"/>
        </w:rPr>
        <w:t>TP547</w:t>
      </w:r>
      <w:r>
        <w:rPr>
          <w:rFonts w:ascii="TimesNewRomanPS-BoldItalicMT" w:hAnsi="TimesNewRomanPS-BoldItalicMT" w:cs="TimesNewRomanPS-BoldItalicMT"/>
          <w:bCs/>
          <w:iCs/>
          <w:sz w:val="26"/>
          <w:szCs w:val="22"/>
          <w:lang w:val="en-GB"/>
        </w:rPr>
        <w:t xml:space="preserve"> – </w:t>
      </w:r>
      <w:proofErr w:type="spellStart"/>
      <w:r w:rsidR="0017788E" w:rsidRPr="00B121DE">
        <w:rPr>
          <w:rFonts w:ascii="TimesNewRomanPS-BoldItalicMT" w:hAnsi="TimesNewRomanPS-BoldItalicMT" w:cs="TimesNewRomanPS-BoldItalicMT"/>
          <w:bCs/>
          <w:iCs/>
          <w:sz w:val="26"/>
          <w:szCs w:val="22"/>
          <w:lang w:val="en-GB"/>
        </w:rPr>
        <w:t>Princípios</w:t>
      </w:r>
      <w:proofErr w:type="spellEnd"/>
      <w:r w:rsidR="0017788E" w:rsidRPr="00B121DE">
        <w:rPr>
          <w:rFonts w:ascii="TimesNewRomanPS-BoldItalicMT" w:hAnsi="TimesNewRomanPS-BoldItalicMT" w:cs="TimesNewRomanPS-BoldItalicMT"/>
          <w:bCs/>
          <w:iCs/>
          <w:sz w:val="26"/>
          <w:szCs w:val="22"/>
          <w:lang w:val="en-GB"/>
        </w:rPr>
        <w:t xml:space="preserve"> de </w:t>
      </w:r>
      <w:proofErr w:type="spellStart"/>
      <w:r w:rsidR="0017788E" w:rsidRPr="00B121DE">
        <w:rPr>
          <w:rFonts w:ascii="TimesNewRomanPS-BoldItalicMT" w:hAnsi="TimesNewRomanPS-BoldItalicMT" w:cs="TimesNewRomanPS-BoldItalicMT"/>
          <w:bCs/>
          <w:iCs/>
          <w:sz w:val="26"/>
          <w:szCs w:val="22"/>
          <w:lang w:val="en-GB"/>
        </w:rPr>
        <w:t>Simulação</w:t>
      </w:r>
      <w:proofErr w:type="spellEnd"/>
      <w:r w:rsidR="009E793E">
        <w:rPr>
          <w:rFonts w:ascii="TimesNewRomanPS-BoldItalicMT" w:hAnsi="TimesNewRomanPS-BoldItalicMT" w:cs="TimesNewRomanPS-BoldItalicMT"/>
          <w:bCs/>
          <w:iCs/>
          <w:sz w:val="26"/>
          <w:szCs w:val="22"/>
          <w:lang w:val="en-GB"/>
        </w:rPr>
        <w:t xml:space="preserve"> </w:t>
      </w:r>
    </w:p>
    <w:p w14:paraId="2E848B79" w14:textId="77777777" w:rsidR="001E394C" w:rsidRPr="00B47DBB" w:rsidRDefault="001E394C" w:rsidP="001E394C">
      <w:pPr>
        <w:framePr w:w="6815" w:h="3207" w:hRule="exact" w:hSpace="187" w:vSpace="187" w:wrap="notBeside" w:vAnchor="text" w:hAnchor="page" w:x="4514" w:y="-273"/>
        <w:jc w:val="center"/>
        <w:rPr>
          <w:rFonts w:ascii="Tahoma" w:hAnsi="Tahoma" w:cs="Tahoma"/>
          <w:b/>
          <w:color w:val="2E74B5" w:themeColor="accent1" w:themeShade="BF"/>
          <w:sz w:val="24"/>
          <w:szCs w:val="33"/>
          <w:shd w:val="clear" w:color="auto" w:fill="FFFFFF"/>
        </w:rPr>
      </w:pPr>
      <w:r w:rsidRPr="00B47DBB">
        <w:rPr>
          <w:rFonts w:ascii="Tahoma" w:hAnsi="Tahoma" w:cs="Tahoma"/>
          <w:b/>
          <w:color w:val="2E74B5" w:themeColor="accent1" w:themeShade="BF"/>
          <w:sz w:val="24"/>
          <w:szCs w:val="33"/>
          <w:shd w:val="clear" w:color="auto" w:fill="FFFFFF"/>
        </w:rPr>
        <w:t>Resumo Crítico do Artigo com o Tema:</w:t>
      </w:r>
    </w:p>
    <w:p w14:paraId="2E848B7A" w14:textId="77777777" w:rsidR="00B121DE" w:rsidRPr="00B47DBB" w:rsidRDefault="007E48A6" w:rsidP="00B121DE">
      <w:pPr>
        <w:framePr w:w="6815" w:h="3207" w:hRule="exact" w:hSpace="187" w:vSpace="187" w:wrap="notBeside" w:vAnchor="text" w:hAnchor="page" w:x="4514" w:y="-273"/>
        <w:suppressAutoHyphens/>
        <w:autoSpaceDN w:val="0"/>
        <w:jc w:val="center"/>
        <w:textAlignment w:val="baseline"/>
        <w:rPr>
          <w:rFonts w:eastAsia="MS Mincho"/>
          <w:b/>
          <w:kern w:val="3"/>
          <w:sz w:val="28"/>
          <w:lang w:eastAsia="zh-CN"/>
        </w:rPr>
      </w:pPr>
      <w:r w:rsidRPr="00B47DBB">
        <w:rPr>
          <w:rFonts w:eastAsia="MS Mincho"/>
          <w:b/>
          <w:kern w:val="3"/>
          <w:sz w:val="28"/>
          <w:lang w:eastAsia="zh-CN"/>
        </w:rPr>
        <w:t xml:space="preserve">Interface Gráfica </w:t>
      </w:r>
      <w:r>
        <w:rPr>
          <w:rFonts w:eastAsia="MS Mincho"/>
          <w:b/>
          <w:kern w:val="3"/>
          <w:sz w:val="28"/>
          <w:lang w:eastAsia="zh-CN"/>
        </w:rPr>
        <w:t xml:space="preserve">baseado em Técnicas Avançadas de Modulação Usando </w:t>
      </w:r>
      <w:r w:rsidR="00B47DBB" w:rsidRPr="00B47DBB">
        <w:rPr>
          <w:rFonts w:eastAsia="MS Mincho"/>
          <w:b/>
          <w:kern w:val="3"/>
          <w:sz w:val="28"/>
          <w:lang w:eastAsia="zh-CN"/>
        </w:rPr>
        <w:t>Python</w:t>
      </w:r>
      <w:r w:rsidR="001E394C" w:rsidRPr="00B47DBB">
        <w:rPr>
          <w:rFonts w:eastAsia="MS Mincho"/>
          <w:b/>
          <w:kern w:val="3"/>
          <w:sz w:val="28"/>
          <w:lang w:eastAsia="zh-CN"/>
        </w:rPr>
        <w:t xml:space="preserve"> </w:t>
      </w:r>
    </w:p>
    <w:p w14:paraId="2E848B7B" w14:textId="77777777" w:rsidR="00036DA7" w:rsidRPr="00B121DE" w:rsidRDefault="005C0CE0" w:rsidP="00B121DE">
      <w:pPr>
        <w:framePr w:w="6815" w:h="3207" w:hRule="exact" w:hSpace="187" w:vSpace="187" w:wrap="notBeside" w:vAnchor="text" w:hAnchor="page" w:x="4514" w:y="-273"/>
        <w:autoSpaceDE w:val="0"/>
        <w:autoSpaceDN w:val="0"/>
        <w:adjustRightInd w:val="0"/>
        <w:spacing w:line="276" w:lineRule="auto"/>
        <w:rPr>
          <w:rFonts w:ascii="TimesNewRomanPS-BoldItalicMT" w:hAnsi="TimesNewRomanPS-BoldItalicMT" w:cs="TimesNewRomanPS-BoldItalicMT"/>
          <w:bCs/>
          <w:iCs/>
          <w:sz w:val="26"/>
          <w:szCs w:val="22"/>
          <w:lang w:val="en-GB"/>
        </w:rPr>
      </w:pPr>
      <w:r w:rsidRPr="00B121DE">
        <w:rPr>
          <w:rFonts w:ascii="TimesNewRomanPS-BoldItalicMT" w:hAnsi="TimesNewRomanPS-BoldItalicMT" w:cs="TimesNewRomanPS-BoldItalicMT"/>
          <w:bCs/>
          <w:iCs/>
          <w:sz w:val="26"/>
          <w:szCs w:val="22"/>
          <w:lang w:val="en-GB"/>
        </w:rPr>
        <w:t xml:space="preserve">ALUNO: </w:t>
      </w:r>
      <w:r w:rsidR="003169DB" w:rsidRPr="00B121DE">
        <w:rPr>
          <w:rFonts w:ascii="TimesNewRomanPS-BoldItalicMT" w:hAnsi="TimesNewRomanPS-BoldItalicMT" w:cs="TimesNewRomanPS-BoldItalicMT"/>
          <w:bCs/>
          <w:iCs/>
          <w:sz w:val="26"/>
          <w:szCs w:val="22"/>
          <w:lang w:val="en-GB"/>
        </w:rPr>
        <w:t>Daniel Malenga Moisés</w:t>
      </w:r>
      <w:r w:rsidR="0014719D" w:rsidRPr="00B121DE">
        <w:rPr>
          <w:rFonts w:ascii="TimesNewRomanPS-BoldItalicMT" w:hAnsi="TimesNewRomanPS-BoldItalicMT" w:cs="TimesNewRomanPS-BoldItalicMT"/>
          <w:bCs/>
          <w:iCs/>
          <w:sz w:val="26"/>
          <w:szCs w:val="22"/>
          <w:lang w:val="en-GB"/>
        </w:rPr>
        <w:t xml:space="preserve"> </w:t>
      </w:r>
      <w:hyperlink r:id="rId8" w:history="1">
        <w:r w:rsidR="00036DA7" w:rsidRPr="00B121DE">
          <w:rPr>
            <w:rFonts w:ascii="TimesNewRomanPS-BoldItalicMT" w:hAnsi="TimesNewRomanPS-BoldItalicMT" w:cs="TimesNewRomanPS-BoldItalicMT"/>
            <w:bCs/>
            <w:iCs/>
            <w:sz w:val="26"/>
            <w:szCs w:val="22"/>
            <w:lang w:val="en-GB"/>
          </w:rPr>
          <w:t>daniel.malenga@mtel.inatel.br</w:t>
        </w:r>
      </w:hyperlink>
    </w:p>
    <w:p w14:paraId="2E848B7C" w14:textId="77777777" w:rsidR="0014719D" w:rsidRPr="00B121DE" w:rsidRDefault="0017788E" w:rsidP="00B121DE">
      <w:pPr>
        <w:framePr w:w="6815" w:h="3207" w:hRule="exact" w:hSpace="187" w:vSpace="187" w:wrap="notBeside" w:vAnchor="text" w:hAnchor="page" w:x="4514" w:y="-273"/>
        <w:autoSpaceDE w:val="0"/>
        <w:autoSpaceDN w:val="0"/>
        <w:adjustRightInd w:val="0"/>
        <w:spacing w:line="276" w:lineRule="auto"/>
        <w:rPr>
          <w:rFonts w:ascii="TimesNewRomanPS-BoldItalicMT" w:hAnsi="TimesNewRomanPS-BoldItalicMT" w:cs="TimesNewRomanPS-BoldItalicMT"/>
          <w:bCs/>
          <w:iCs/>
          <w:sz w:val="26"/>
          <w:szCs w:val="22"/>
          <w:lang w:val="en-GB"/>
        </w:rPr>
      </w:pPr>
      <w:r w:rsidRPr="00B121DE">
        <w:rPr>
          <w:rFonts w:ascii="TimesNewRomanPS-BoldItalicMT" w:hAnsi="TimesNewRomanPS-BoldItalicMT" w:cs="TimesNewRomanPS-BoldItalicMT"/>
          <w:bCs/>
          <w:iCs/>
          <w:sz w:val="26"/>
          <w:szCs w:val="22"/>
          <w:lang w:val="en-GB"/>
        </w:rPr>
        <w:t xml:space="preserve">ALUNO: </w:t>
      </w:r>
      <w:r w:rsidR="0014719D" w:rsidRPr="00B121DE">
        <w:rPr>
          <w:rFonts w:ascii="TimesNewRomanPS-BoldItalicMT" w:hAnsi="TimesNewRomanPS-BoldItalicMT" w:cs="TimesNewRomanPS-BoldItalicMT"/>
          <w:bCs/>
          <w:iCs/>
          <w:sz w:val="26"/>
          <w:szCs w:val="22"/>
          <w:lang w:val="en-GB"/>
        </w:rPr>
        <w:t xml:space="preserve">João Paulo Silva Dias    </w:t>
      </w:r>
      <w:hyperlink r:id="rId9" w:history="1">
        <w:r w:rsidR="0014719D" w:rsidRPr="00B121DE">
          <w:rPr>
            <w:rFonts w:ascii="TimesNewRomanPS-BoldItalicMT" w:hAnsi="TimesNewRomanPS-BoldItalicMT" w:cs="TimesNewRomanPS-BoldItalicMT"/>
            <w:bCs/>
            <w:iCs/>
            <w:sz w:val="26"/>
            <w:szCs w:val="22"/>
            <w:lang w:val="en-GB"/>
          </w:rPr>
          <w:t>joao.silva@dtel.inatel.br</w:t>
        </w:r>
      </w:hyperlink>
    </w:p>
    <w:p w14:paraId="2E848B7D" w14:textId="77777777" w:rsidR="00664817" w:rsidRPr="00B121DE" w:rsidRDefault="005C0CE0" w:rsidP="00B121DE">
      <w:pPr>
        <w:framePr w:w="6815" w:h="3207" w:hRule="exact" w:hSpace="187" w:vSpace="187" w:wrap="notBeside" w:vAnchor="text" w:hAnchor="page" w:x="4514" w:y="-273"/>
        <w:autoSpaceDE w:val="0"/>
        <w:autoSpaceDN w:val="0"/>
        <w:adjustRightInd w:val="0"/>
        <w:spacing w:line="276" w:lineRule="auto"/>
        <w:rPr>
          <w:rFonts w:ascii="TimesNewRomanPS-BoldItalicMT" w:hAnsi="TimesNewRomanPS-BoldItalicMT" w:cs="TimesNewRomanPS-BoldItalicMT"/>
          <w:bCs/>
          <w:iCs/>
          <w:sz w:val="26"/>
          <w:szCs w:val="22"/>
          <w:lang w:val="en-GB"/>
        </w:rPr>
      </w:pPr>
      <w:proofErr w:type="spellStart"/>
      <w:r w:rsidRPr="00B121DE">
        <w:rPr>
          <w:rFonts w:ascii="TimesNewRomanPS-BoldItalicMT" w:hAnsi="TimesNewRomanPS-BoldItalicMT" w:cs="TimesNewRomanPS-BoldItalicMT"/>
          <w:bCs/>
          <w:iCs/>
          <w:sz w:val="26"/>
          <w:szCs w:val="22"/>
          <w:lang w:val="en-GB"/>
        </w:rPr>
        <w:t>Orientador</w:t>
      </w:r>
      <w:proofErr w:type="spellEnd"/>
      <w:r w:rsidRPr="00B121DE">
        <w:rPr>
          <w:rFonts w:ascii="TimesNewRomanPS-BoldItalicMT" w:hAnsi="TimesNewRomanPS-BoldItalicMT" w:cs="TimesNewRomanPS-BoldItalicMT"/>
          <w:bCs/>
          <w:iCs/>
          <w:sz w:val="26"/>
          <w:szCs w:val="22"/>
          <w:lang w:val="en-GB"/>
        </w:rPr>
        <w:t>: Prof. Dr</w:t>
      </w:r>
      <w:r w:rsidR="00664817" w:rsidRPr="00B121DE">
        <w:rPr>
          <w:rFonts w:ascii="TimesNewRomanPS-BoldItalicMT" w:hAnsi="TimesNewRomanPS-BoldItalicMT" w:cs="TimesNewRomanPS-BoldItalicMT"/>
          <w:bCs/>
          <w:iCs/>
          <w:sz w:val="26"/>
          <w:szCs w:val="22"/>
          <w:lang w:val="en-GB"/>
        </w:rPr>
        <w:t>. Samuel Baraldi Mafra</w:t>
      </w:r>
    </w:p>
    <w:p w14:paraId="2E848B7E" w14:textId="77777777" w:rsidR="00664817" w:rsidRDefault="00664817" w:rsidP="00B121DE">
      <w:pPr>
        <w:pStyle w:val="Ttulo1"/>
        <w:framePr w:w="6815" w:h="3207" w:hRule="exact" w:hSpace="187" w:vSpace="187" w:wrap="notBeside" w:vAnchor="text" w:hAnchor="page" w:x="4514" w:y="-273"/>
        <w:numPr>
          <w:ilvl w:val="0"/>
          <w:numId w:val="0"/>
        </w:numPr>
        <w:shd w:val="clear" w:color="auto" w:fill="FFFFFF"/>
        <w:suppressAutoHyphens/>
        <w:autoSpaceDN w:val="0"/>
        <w:spacing w:before="0" w:after="75" w:line="300" w:lineRule="atLeast"/>
        <w:textAlignment w:val="baseline"/>
        <w:rPr>
          <w:rFonts w:eastAsia="MS Mincho"/>
          <w:b/>
          <w:kern w:val="3"/>
          <w:sz w:val="24"/>
          <w:lang w:eastAsia="zh-CN"/>
        </w:rPr>
      </w:pPr>
    </w:p>
    <w:p w14:paraId="2E848B7F" w14:textId="77777777" w:rsidR="00036DA7" w:rsidRPr="00664817" w:rsidRDefault="005C0CE0" w:rsidP="00B121DE">
      <w:pPr>
        <w:pStyle w:val="Ttulo1"/>
        <w:framePr w:w="6815" w:h="3207" w:hRule="exact" w:hSpace="187" w:vSpace="187" w:wrap="notBeside" w:vAnchor="text" w:hAnchor="page" w:x="4514" w:y="-273"/>
        <w:numPr>
          <w:ilvl w:val="0"/>
          <w:numId w:val="0"/>
        </w:numPr>
        <w:shd w:val="clear" w:color="auto" w:fill="FFFFFF"/>
        <w:suppressAutoHyphens/>
        <w:autoSpaceDN w:val="0"/>
        <w:spacing w:before="0" w:after="75" w:line="300" w:lineRule="atLeast"/>
        <w:textAlignment w:val="baseline"/>
        <w:rPr>
          <w:rFonts w:eastAsia="MS Mincho"/>
          <w:b/>
          <w:kern w:val="3"/>
          <w:sz w:val="24"/>
          <w:lang w:eastAsia="zh-CN"/>
        </w:rPr>
      </w:pPr>
      <w:r w:rsidRPr="00664817">
        <w:rPr>
          <w:rFonts w:eastAsia="MS Mincho"/>
          <w:b/>
          <w:kern w:val="3"/>
          <w:sz w:val="24"/>
          <w:lang w:eastAsia="zh-CN"/>
        </w:rPr>
        <w:t>.</w:t>
      </w:r>
    </w:p>
    <w:p w14:paraId="2E848B80" w14:textId="77777777" w:rsidR="00036DA7" w:rsidRDefault="00036DA7" w:rsidP="00B121DE">
      <w:pPr>
        <w:framePr w:w="6815" w:h="3207" w:hRule="exact" w:hSpace="187" w:vSpace="187" w:wrap="notBeside" w:vAnchor="text" w:hAnchor="page" w:x="4514" w:y="-273"/>
        <w:suppressAutoHyphens/>
        <w:autoSpaceDN w:val="0"/>
        <w:jc w:val="center"/>
        <w:textAlignment w:val="baseline"/>
        <w:rPr>
          <w:rFonts w:eastAsia="MS Mincho"/>
          <w:kern w:val="3"/>
          <w:lang w:eastAsia="zh-CN"/>
        </w:rPr>
      </w:pPr>
    </w:p>
    <w:p w14:paraId="2E848B81" w14:textId="77777777" w:rsidR="00036DA7" w:rsidRPr="00CC01E0" w:rsidRDefault="00036DA7" w:rsidP="00B121DE">
      <w:pPr>
        <w:framePr w:w="6815" w:h="3207" w:hRule="exact" w:hSpace="187" w:vSpace="187" w:wrap="notBeside" w:vAnchor="text" w:hAnchor="page" w:x="4514" w:y="-273"/>
        <w:suppressAutoHyphens/>
        <w:autoSpaceDN w:val="0"/>
        <w:jc w:val="center"/>
        <w:textAlignment w:val="baseline"/>
        <w:rPr>
          <w:rFonts w:eastAsia="MS Mincho"/>
          <w:kern w:val="3"/>
          <w:lang w:eastAsia="zh-CN"/>
        </w:rPr>
      </w:pPr>
    </w:p>
    <w:p w14:paraId="2E848B82" w14:textId="77777777" w:rsidR="003169DB" w:rsidRDefault="003A0EAE" w:rsidP="00FD470D">
      <w:pPr>
        <w:autoSpaceDE w:val="0"/>
        <w:autoSpaceDN w:val="0"/>
        <w:adjustRightInd w:val="0"/>
        <w:jc w:val="center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E848D06" wp14:editId="2E848D07">
                <wp:simplePos x="0" y="0"/>
                <wp:positionH relativeFrom="column">
                  <wp:posOffset>-154940</wp:posOffset>
                </wp:positionH>
                <wp:positionV relativeFrom="paragraph">
                  <wp:posOffset>-269875</wp:posOffset>
                </wp:positionV>
                <wp:extent cx="2423795" cy="2035810"/>
                <wp:effectExtent l="0" t="0" r="0" b="2540"/>
                <wp:wrapSquare wrapText="bothSides"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20358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2E848D5E" w14:textId="77777777" w:rsidR="00D676E4" w:rsidRPr="00371847" w:rsidRDefault="00D676E4" w:rsidP="00D676E4">
                            <w:pPr>
                              <w:pStyle w:val="NormalWeb"/>
                              <w:shd w:val="clear" w:color="auto" w:fill="FFFFFF"/>
                              <w:spacing w:after="300" w:line="360" w:lineRule="atLeast"/>
                              <w:jc w:val="both"/>
                              <w:rPr>
                                <w:rFonts w:ascii="Arial" w:hAnsi="Arial" w:cs="Arial"/>
                                <w:lang w:val="pt-PT" w:eastAsia="en-U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848D71" wp14:editId="2E848D72">
                                  <wp:extent cx="2216989" cy="1940944"/>
                                  <wp:effectExtent l="0" t="0" r="0" b="2540"/>
                                  <wp:docPr id="6" name="Imagem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21268" cy="19446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848D06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left:0;text-align:left;margin-left:-12.2pt;margin-top:-21.25pt;width:190.85pt;height:160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" filled="f" stroked="f" strokeweight=".5pt">
                <v:textbox>
                  <w:txbxContent>
                    <w:p w14:paraId="2E848D5E" w14:textId="77777777" w:rsidR="00D676E4" w:rsidRPr="00371847" w:rsidRDefault="00D676E4" w:rsidP="00D676E4">
                      <w:pPr>
                        <w:pStyle w:val="NormalWeb"/>
                        <w:shd w:val="clear" w:color="auto" w:fill="FFFFFF"/>
                        <w:spacing w:after="300" w:line="360" w:lineRule="atLeast"/>
                        <w:jc w:val="both"/>
                        <w:rPr>
                          <w:rFonts w:ascii="Arial" w:hAnsi="Arial" w:cs="Arial"/>
                          <w:lang w:val="pt-PT" w:eastAsia="en-U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E848D71" wp14:editId="2E848D72">
                            <wp:extent cx="2216989" cy="1940944"/>
                            <wp:effectExtent l="0" t="0" r="0" b="2540"/>
                            <wp:docPr id="6" name="Imagem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21268" cy="19446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C182B" w:rsidRPr="00412215">
        <w:rPr>
          <w:rFonts w:ascii="Arial" w:hAnsi="Arial" w:cs="Arial"/>
          <w:b/>
          <w:sz w:val="24"/>
          <w:szCs w:val="24"/>
        </w:rPr>
        <w:t>Resumo</w:t>
      </w:r>
      <w:r w:rsidR="00460178" w:rsidRPr="00412215">
        <w:rPr>
          <w:rFonts w:ascii="Arial" w:hAnsi="Arial" w:cs="Arial"/>
          <w:b/>
          <w:sz w:val="24"/>
          <w:szCs w:val="24"/>
        </w:rPr>
        <w:t>.</w:t>
      </w:r>
    </w:p>
    <w:p w14:paraId="2E848B83" w14:textId="77777777" w:rsidR="00E417B3" w:rsidRDefault="00E417B3" w:rsidP="00FD470D">
      <w:pPr>
        <w:autoSpaceDE w:val="0"/>
        <w:autoSpaceDN w:val="0"/>
        <w:adjustRightInd w:val="0"/>
        <w:jc w:val="center"/>
        <w:rPr>
          <w:rFonts w:ascii="Arial" w:hAnsi="Arial" w:cs="Arial"/>
          <w:b/>
          <w:sz w:val="24"/>
          <w:szCs w:val="24"/>
        </w:rPr>
      </w:pPr>
    </w:p>
    <w:p w14:paraId="2E848B84" w14:textId="77777777" w:rsidR="00E417B3" w:rsidRPr="00E417B3" w:rsidRDefault="00E417B3" w:rsidP="00E417B3">
      <w:pPr>
        <w:autoSpaceDE w:val="0"/>
        <w:autoSpaceDN w:val="0"/>
        <w:adjustRightInd w:val="0"/>
        <w:jc w:val="both"/>
        <w:rPr>
          <w:sz w:val="22"/>
        </w:rPr>
      </w:pPr>
      <w:r w:rsidRPr="00E417B3">
        <w:rPr>
          <w:sz w:val="22"/>
        </w:rPr>
        <w:t>A modulação é um processo de modificar um sinal para transmitir informações através de um canal de comunicação.</w:t>
      </w:r>
    </w:p>
    <w:p w14:paraId="2E848B85" w14:textId="77777777" w:rsidR="00E417B3" w:rsidRPr="00E417B3" w:rsidRDefault="00E417B3" w:rsidP="00E417B3">
      <w:pPr>
        <w:autoSpaceDE w:val="0"/>
        <w:autoSpaceDN w:val="0"/>
        <w:adjustRightInd w:val="0"/>
        <w:jc w:val="both"/>
        <w:rPr>
          <w:sz w:val="22"/>
        </w:rPr>
      </w:pPr>
      <w:r w:rsidRPr="00E417B3">
        <w:rPr>
          <w:sz w:val="22"/>
        </w:rPr>
        <w:t xml:space="preserve"> É uma parte essencial dos sistemas de Telecomunicações modernos, e que desempenha um papel </w:t>
      </w:r>
      <w:r w:rsidR="004F527E">
        <w:rPr>
          <w:sz w:val="22"/>
        </w:rPr>
        <w:t xml:space="preserve">importante e </w:t>
      </w:r>
      <w:r w:rsidRPr="00E417B3">
        <w:rPr>
          <w:sz w:val="22"/>
        </w:rPr>
        <w:t>cr</w:t>
      </w:r>
      <w:r w:rsidR="00A645EA">
        <w:rPr>
          <w:sz w:val="22"/>
        </w:rPr>
        <w:t xml:space="preserve">ucial em comunicações com fio, </w:t>
      </w:r>
      <w:r w:rsidRPr="00E417B3">
        <w:rPr>
          <w:sz w:val="22"/>
        </w:rPr>
        <w:t>sem fio, por satélite e ópticas.</w:t>
      </w:r>
    </w:p>
    <w:p w14:paraId="2E848B86" w14:textId="77777777" w:rsidR="00E417B3" w:rsidRDefault="00E417B3" w:rsidP="00E417B3">
      <w:pPr>
        <w:pStyle w:val="SemEspaamento"/>
        <w:jc w:val="both"/>
        <w:rPr>
          <w:sz w:val="24"/>
        </w:rPr>
      </w:pPr>
    </w:p>
    <w:p w14:paraId="2E848B87" w14:textId="77777777" w:rsidR="00E417B3" w:rsidRPr="00E417B3" w:rsidRDefault="00414449" w:rsidP="00E417B3">
      <w:pPr>
        <w:autoSpaceDE w:val="0"/>
        <w:autoSpaceDN w:val="0"/>
        <w:adjustRightInd w:val="0"/>
        <w:jc w:val="both"/>
        <w:rPr>
          <w:sz w:val="22"/>
        </w:rPr>
      </w:pPr>
      <w:r>
        <w:rPr>
          <w:sz w:val="22"/>
        </w:rPr>
        <w:t>O artigo em questão procurou demostrar através de uma interface gráfica</w:t>
      </w:r>
      <w:r w:rsidR="00B84113">
        <w:rPr>
          <w:sz w:val="22"/>
        </w:rPr>
        <w:t xml:space="preserve"> utilizando Python</w:t>
      </w:r>
      <w:r>
        <w:rPr>
          <w:sz w:val="22"/>
        </w:rPr>
        <w:t xml:space="preserve">, </w:t>
      </w:r>
      <w:r w:rsidR="00E417B3" w:rsidRPr="00E417B3">
        <w:rPr>
          <w:sz w:val="22"/>
        </w:rPr>
        <w:t>as técnicas de modulação que podem se</w:t>
      </w:r>
      <w:r w:rsidR="00FC6BFB">
        <w:rPr>
          <w:sz w:val="22"/>
        </w:rPr>
        <w:t>r amplamente classificadas em duas</w:t>
      </w:r>
      <w:r w:rsidR="00E417B3" w:rsidRPr="00E417B3">
        <w:rPr>
          <w:sz w:val="22"/>
        </w:rPr>
        <w:t xml:space="preserve"> categorias</w:t>
      </w:r>
      <w:r w:rsidR="00F87AE3">
        <w:rPr>
          <w:sz w:val="22"/>
        </w:rPr>
        <w:t xml:space="preserve"> principais</w:t>
      </w:r>
      <w:r w:rsidR="00E417B3" w:rsidRPr="00E417B3">
        <w:rPr>
          <w:sz w:val="22"/>
        </w:rPr>
        <w:t xml:space="preserve">: </w:t>
      </w:r>
    </w:p>
    <w:p w14:paraId="2E848B88" w14:textId="77777777" w:rsidR="00E417B3" w:rsidRDefault="00E417B3" w:rsidP="00E417B3">
      <w:pPr>
        <w:autoSpaceDE w:val="0"/>
        <w:autoSpaceDN w:val="0"/>
        <w:adjustRightInd w:val="0"/>
        <w:jc w:val="both"/>
        <w:rPr>
          <w:sz w:val="22"/>
        </w:rPr>
      </w:pPr>
      <w:r w:rsidRPr="00A645EA">
        <w:rPr>
          <w:b/>
          <w:sz w:val="22"/>
        </w:rPr>
        <w:t>Modulação Analógica e Modulação Digital</w:t>
      </w:r>
      <w:r w:rsidRPr="00E417B3">
        <w:rPr>
          <w:sz w:val="22"/>
        </w:rPr>
        <w:t>.</w:t>
      </w:r>
    </w:p>
    <w:p w14:paraId="2E848B89" w14:textId="77777777" w:rsidR="00A645EA" w:rsidRPr="00E417B3" w:rsidRDefault="00A645EA" w:rsidP="00E417B3">
      <w:pPr>
        <w:autoSpaceDE w:val="0"/>
        <w:autoSpaceDN w:val="0"/>
        <w:adjustRightInd w:val="0"/>
        <w:jc w:val="both"/>
        <w:rPr>
          <w:sz w:val="22"/>
        </w:rPr>
      </w:pPr>
    </w:p>
    <w:p w14:paraId="2E848B8A" w14:textId="4A5E08D1" w:rsidR="00E417B3" w:rsidRDefault="00E417B3" w:rsidP="00E417B3">
      <w:pPr>
        <w:autoSpaceDE w:val="0"/>
        <w:autoSpaceDN w:val="0"/>
        <w:adjustRightInd w:val="0"/>
        <w:jc w:val="both"/>
        <w:rPr>
          <w:sz w:val="22"/>
        </w:rPr>
      </w:pPr>
      <w:r>
        <w:rPr>
          <w:sz w:val="22"/>
        </w:rPr>
        <w:t>Nesta estratégia</w:t>
      </w:r>
      <w:r w:rsidR="007C690B">
        <w:rPr>
          <w:sz w:val="22"/>
        </w:rPr>
        <w:t xml:space="preserve"> os autores d</w:t>
      </w:r>
      <w:r>
        <w:rPr>
          <w:sz w:val="22"/>
        </w:rPr>
        <w:t xml:space="preserve">o </w:t>
      </w:r>
      <w:r w:rsidR="00985EBE">
        <w:rPr>
          <w:sz w:val="22"/>
        </w:rPr>
        <w:t>artigo, exploram</w:t>
      </w:r>
      <w:r>
        <w:rPr>
          <w:sz w:val="22"/>
        </w:rPr>
        <w:t xml:space="preserve"> as </w:t>
      </w:r>
      <w:r w:rsidRPr="00E417B3">
        <w:rPr>
          <w:sz w:val="22"/>
        </w:rPr>
        <w:t>diferentes técnicas de modulação usando</w:t>
      </w:r>
      <w:r>
        <w:rPr>
          <w:sz w:val="22"/>
        </w:rPr>
        <w:t xml:space="preserve"> interface gráfica e</w:t>
      </w:r>
      <w:r w:rsidRPr="00E417B3">
        <w:rPr>
          <w:sz w:val="22"/>
        </w:rPr>
        <w:t xml:space="preserve"> a l</w:t>
      </w:r>
      <w:r>
        <w:rPr>
          <w:sz w:val="22"/>
        </w:rPr>
        <w:t xml:space="preserve">inguagem de programação Python, com o </w:t>
      </w:r>
      <w:r w:rsidRPr="00E417B3">
        <w:rPr>
          <w:sz w:val="22"/>
        </w:rPr>
        <w:t xml:space="preserve">principal objetivo </w:t>
      </w:r>
      <w:r>
        <w:rPr>
          <w:sz w:val="22"/>
        </w:rPr>
        <w:t xml:space="preserve">de </w:t>
      </w:r>
      <w:r w:rsidRPr="00E417B3">
        <w:rPr>
          <w:sz w:val="22"/>
        </w:rPr>
        <w:t>simular e analisar várias técnicas avançadas de modulação</w:t>
      </w:r>
      <w:r w:rsidR="00F87AE3">
        <w:rPr>
          <w:sz w:val="22"/>
        </w:rPr>
        <w:t xml:space="preserve"> ASK, FSK, PSK</w:t>
      </w:r>
      <w:r w:rsidRPr="00E417B3">
        <w:rPr>
          <w:sz w:val="22"/>
        </w:rPr>
        <w:t>.</w:t>
      </w:r>
    </w:p>
    <w:p w14:paraId="2E848B8B" w14:textId="77777777" w:rsidR="00F87AE3" w:rsidRDefault="00F87AE3" w:rsidP="00F87AE3">
      <w:pPr>
        <w:pStyle w:val="SemEspaamento"/>
        <w:numPr>
          <w:ilvl w:val="0"/>
          <w:numId w:val="11"/>
        </w:numPr>
        <w:jc w:val="both"/>
      </w:pPr>
      <w:r>
        <w:t xml:space="preserve">ASK- </w:t>
      </w:r>
      <w:r w:rsidRPr="001C50DE">
        <w:t>Modulação em Amplitude</w:t>
      </w:r>
      <w:r>
        <w:t xml:space="preserve"> </w:t>
      </w:r>
    </w:p>
    <w:p w14:paraId="2E848B8C" w14:textId="77777777" w:rsidR="00F87AE3" w:rsidRDefault="00F87AE3" w:rsidP="00F87AE3">
      <w:pPr>
        <w:pStyle w:val="SemEspaamento"/>
        <w:numPr>
          <w:ilvl w:val="0"/>
          <w:numId w:val="11"/>
        </w:numPr>
        <w:jc w:val="both"/>
      </w:pPr>
      <w:r>
        <w:t xml:space="preserve">FSK- </w:t>
      </w:r>
      <w:r w:rsidRPr="001C50DE">
        <w:t>Modulação em Frequência</w:t>
      </w:r>
    </w:p>
    <w:p w14:paraId="2E848B8D" w14:textId="77777777" w:rsidR="00F87AE3" w:rsidRDefault="00F87AE3" w:rsidP="00F87AE3">
      <w:pPr>
        <w:pStyle w:val="SemEspaamento"/>
        <w:numPr>
          <w:ilvl w:val="0"/>
          <w:numId w:val="11"/>
        </w:numPr>
        <w:jc w:val="both"/>
      </w:pPr>
      <w:r>
        <w:t xml:space="preserve">PSK </w:t>
      </w:r>
      <w:r w:rsidRPr="001C50DE">
        <w:t>Modulação em Fase</w:t>
      </w:r>
    </w:p>
    <w:p w14:paraId="2E848B8E" w14:textId="77777777" w:rsidR="00F87AE3" w:rsidRPr="00E417B3" w:rsidRDefault="00F87AE3" w:rsidP="00E417B3">
      <w:pPr>
        <w:autoSpaceDE w:val="0"/>
        <w:autoSpaceDN w:val="0"/>
        <w:adjustRightInd w:val="0"/>
        <w:jc w:val="both"/>
        <w:rPr>
          <w:sz w:val="22"/>
        </w:rPr>
      </w:pPr>
    </w:p>
    <w:p w14:paraId="2E848B8F" w14:textId="77777777" w:rsidR="00746E9A" w:rsidRDefault="00746E9A" w:rsidP="00746E9A">
      <w:pPr>
        <w:ind w:left="1414" w:firstLine="202"/>
      </w:pPr>
      <w:r>
        <w:t>I. INTRODUÇÃO</w:t>
      </w:r>
    </w:p>
    <w:p w14:paraId="2E848B90" w14:textId="77777777" w:rsidR="00746E9A" w:rsidRPr="001E5F55" w:rsidRDefault="00746E9A" w:rsidP="00746E9A">
      <w:pPr>
        <w:pStyle w:val="SemEspaamento"/>
        <w:jc w:val="both"/>
      </w:pPr>
      <w:r>
        <w:t xml:space="preserve">A modulação </w:t>
      </w:r>
      <w:r w:rsidR="001E5F55">
        <w:t>consiste no processo que envolve dois sinais, de variação das características do sinal da</w:t>
      </w:r>
      <w:r>
        <w:t xml:space="preserve"> portador</w:t>
      </w:r>
      <w:r w:rsidR="001E5F55">
        <w:t>a</w:t>
      </w:r>
      <w:r>
        <w:t xml:space="preserve"> de acordo com características </w:t>
      </w:r>
      <w:r w:rsidR="001E5F55">
        <w:t xml:space="preserve">do sinal de mensagem, ou seja, </w:t>
      </w:r>
      <w:r w:rsidR="001E5F55" w:rsidRPr="001E5F55">
        <w:t xml:space="preserve">uma variação na </w:t>
      </w:r>
      <w:r w:rsidR="00C7061E">
        <w:t>A</w:t>
      </w:r>
      <w:r w:rsidR="001E5F55" w:rsidRPr="00F50AD2">
        <w:rPr>
          <w:b/>
        </w:rPr>
        <w:t>m</w:t>
      </w:r>
      <w:r w:rsidR="00C7061E">
        <w:rPr>
          <w:b/>
        </w:rPr>
        <w:t>plitude, Frequência, Fase</w:t>
      </w:r>
      <w:r w:rsidR="001E5F55" w:rsidRPr="001E5F55">
        <w:t xml:space="preserve"> de um deles implica em uma mudança correspondente no outro sinal</w:t>
      </w:r>
      <w:r w:rsidR="001E5F55">
        <w:t>.</w:t>
      </w:r>
    </w:p>
    <w:p w14:paraId="2E848B91" w14:textId="77777777" w:rsidR="001E5F55" w:rsidRDefault="001E5F55" w:rsidP="001E5F55">
      <w:pPr>
        <w:pStyle w:val="SemEspaamento"/>
        <w:jc w:val="both"/>
      </w:pPr>
    </w:p>
    <w:p w14:paraId="2E848B92" w14:textId="77777777" w:rsidR="001E5F55" w:rsidRDefault="001E5F55" w:rsidP="001E5F55">
      <w:pPr>
        <w:pStyle w:val="SemEspaamento"/>
        <w:jc w:val="both"/>
      </w:pPr>
      <w:r>
        <w:t>O S</w:t>
      </w:r>
      <w:r w:rsidR="00746E9A">
        <w:t xml:space="preserve">inal da mensagem é uma forma de onda periódica que contém as informações típicas para ser transmitido. </w:t>
      </w:r>
    </w:p>
    <w:p w14:paraId="2E848B93" w14:textId="77777777" w:rsidR="00B96AE9" w:rsidRDefault="001E5F55" w:rsidP="001E5F55">
      <w:pPr>
        <w:pStyle w:val="SemEspaamento"/>
        <w:jc w:val="both"/>
      </w:pPr>
      <w:r>
        <w:t xml:space="preserve">As </w:t>
      </w:r>
      <w:r w:rsidR="00746E9A">
        <w:t xml:space="preserve">técnicas de modulação são </w:t>
      </w:r>
      <w:r>
        <w:t>classificada</w:t>
      </w:r>
      <w:r w:rsidR="00746E9A">
        <w:t>s em dois tipos:</w:t>
      </w:r>
    </w:p>
    <w:p w14:paraId="2E848B94" w14:textId="77777777" w:rsidR="00746E9A" w:rsidRDefault="00746E9A" w:rsidP="001E5F55">
      <w:pPr>
        <w:pStyle w:val="SemEspaamento"/>
        <w:jc w:val="both"/>
      </w:pPr>
      <w:r>
        <w:t xml:space="preserve"> </w:t>
      </w:r>
    </w:p>
    <w:p w14:paraId="2E848B95" w14:textId="77777777" w:rsidR="00746E9A" w:rsidRDefault="00746E9A" w:rsidP="008E2A67">
      <w:pPr>
        <w:pStyle w:val="SemEspaamento"/>
        <w:numPr>
          <w:ilvl w:val="0"/>
          <w:numId w:val="17"/>
        </w:numPr>
        <w:jc w:val="both"/>
      </w:pPr>
      <w:r>
        <w:t xml:space="preserve">Técnicas de modulação analógica e </w:t>
      </w:r>
    </w:p>
    <w:p w14:paraId="2E848B96" w14:textId="77777777" w:rsidR="00746E9A" w:rsidRDefault="00746E9A" w:rsidP="008E2A67">
      <w:pPr>
        <w:pStyle w:val="SemEspaamento"/>
        <w:numPr>
          <w:ilvl w:val="0"/>
          <w:numId w:val="17"/>
        </w:numPr>
        <w:jc w:val="both"/>
      </w:pPr>
      <w:r>
        <w:t>Técni</w:t>
      </w:r>
      <w:r w:rsidR="00B96AE9">
        <w:t>cas de modulação digital.</w:t>
      </w:r>
    </w:p>
    <w:p w14:paraId="2E848B97" w14:textId="77777777" w:rsidR="00B96AE9" w:rsidRDefault="00B96AE9" w:rsidP="00746E9A">
      <w:pPr>
        <w:pStyle w:val="SemEspaamento"/>
        <w:jc w:val="both"/>
      </w:pPr>
    </w:p>
    <w:p w14:paraId="2E848B98" w14:textId="34764AAE" w:rsidR="00746E9A" w:rsidRDefault="00746E9A" w:rsidP="00746E9A">
      <w:pPr>
        <w:pStyle w:val="SemEspaamento"/>
        <w:jc w:val="both"/>
      </w:pPr>
      <w:r>
        <w:t xml:space="preserve"> O artigo propõe uma</w:t>
      </w:r>
      <w:r w:rsidR="00B96AE9">
        <w:t xml:space="preserve"> análise e </w:t>
      </w:r>
      <w:r>
        <w:t>simulação</w:t>
      </w:r>
      <w:r w:rsidR="00B96AE9">
        <w:t xml:space="preserve"> com </w:t>
      </w:r>
      <w:r w:rsidR="00F97C9A">
        <w:t>interface gráfica</w:t>
      </w:r>
      <w:r w:rsidR="00B96AE9">
        <w:t xml:space="preserve"> da linguagem de programação </w:t>
      </w:r>
      <w:r>
        <w:t xml:space="preserve">Python para Técnicas de Modulação Digital. </w:t>
      </w:r>
    </w:p>
    <w:p w14:paraId="2E848B99" w14:textId="77777777" w:rsidR="00627FCE" w:rsidRDefault="00627FCE" w:rsidP="001C50DE">
      <w:pPr>
        <w:pStyle w:val="SemEspaamento"/>
        <w:jc w:val="center"/>
        <w:rPr>
          <w:b/>
        </w:rPr>
      </w:pPr>
    </w:p>
    <w:p w14:paraId="2E848B9A" w14:textId="77777777" w:rsidR="00746E9A" w:rsidRPr="001C50DE" w:rsidRDefault="00746E9A" w:rsidP="001C50DE">
      <w:pPr>
        <w:pStyle w:val="SemEspaamento"/>
        <w:jc w:val="center"/>
        <w:rPr>
          <w:b/>
        </w:rPr>
      </w:pPr>
      <w:r w:rsidRPr="001C50DE">
        <w:rPr>
          <w:b/>
        </w:rPr>
        <w:t>Modulação Digital</w:t>
      </w:r>
    </w:p>
    <w:p w14:paraId="2E848B9B" w14:textId="77777777" w:rsidR="001C50DE" w:rsidRDefault="00746E9A" w:rsidP="00746E9A">
      <w:pPr>
        <w:pStyle w:val="SemEspaamento"/>
        <w:jc w:val="both"/>
      </w:pPr>
      <w:r>
        <w:t xml:space="preserve">As técnicas são ainda classificadas: </w:t>
      </w:r>
    </w:p>
    <w:p w14:paraId="2E848B9C" w14:textId="77777777" w:rsidR="001C50DE" w:rsidRDefault="001C50DE" w:rsidP="00A645EA">
      <w:pPr>
        <w:pStyle w:val="SemEspaamento"/>
        <w:numPr>
          <w:ilvl w:val="0"/>
          <w:numId w:val="11"/>
        </w:numPr>
        <w:jc w:val="both"/>
      </w:pPr>
      <w:r>
        <w:t xml:space="preserve">ASK- </w:t>
      </w:r>
      <w:r w:rsidRPr="001C50DE">
        <w:t>Modulação em Amplitude</w:t>
      </w:r>
      <w:r w:rsidR="00746E9A">
        <w:t xml:space="preserve"> </w:t>
      </w:r>
    </w:p>
    <w:p w14:paraId="2E848B9D" w14:textId="77777777" w:rsidR="001C50DE" w:rsidRDefault="001C50DE" w:rsidP="00A645EA">
      <w:pPr>
        <w:pStyle w:val="SemEspaamento"/>
        <w:numPr>
          <w:ilvl w:val="0"/>
          <w:numId w:val="11"/>
        </w:numPr>
        <w:jc w:val="both"/>
      </w:pPr>
      <w:r>
        <w:t xml:space="preserve">FSK- </w:t>
      </w:r>
      <w:r w:rsidRPr="001C50DE">
        <w:t>Modulação em Frequência</w:t>
      </w:r>
    </w:p>
    <w:p w14:paraId="2E848B9E" w14:textId="77777777" w:rsidR="00746E9A" w:rsidRDefault="001C50DE" w:rsidP="00A645EA">
      <w:pPr>
        <w:pStyle w:val="SemEspaamento"/>
        <w:numPr>
          <w:ilvl w:val="0"/>
          <w:numId w:val="11"/>
        </w:numPr>
        <w:jc w:val="both"/>
      </w:pPr>
      <w:r>
        <w:t xml:space="preserve">PSK </w:t>
      </w:r>
      <w:r w:rsidRPr="001C50DE">
        <w:t>Modulação em Fase</w:t>
      </w:r>
    </w:p>
    <w:p w14:paraId="2E848B9F" w14:textId="77777777" w:rsidR="001C50DE" w:rsidRDefault="001C50DE" w:rsidP="00746E9A">
      <w:pPr>
        <w:pStyle w:val="SemEspaamento"/>
        <w:jc w:val="both"/>
      </w:pPr>
    </w:p>
    <w:p w14:paraId="2E848BA0" w14:textId="77777777" w:rsidR="00891D6F" w:rsidRDefault="00891D6F" w:rsidP="00746E9A">
      <w:pPr>
        <w:pStyle w:val="SemEspaamento"/>
        <w:jc w:val="both"/>
      </w:pPr>
    </w:p>
    <w:p w14:paraId="2E848BA1" w14:textId="102B79C2" w:rsidR="006156CE" w:rsidRDefault="00891D6F" w:rsidP="00746E9A">
      <w:pPr>
        <w:pStyle w:val="SemEspaamento"/>
        <w:jc w:val="both"/>
      </w:pPr>
      <w:r>
        <w:t>Em Modulação por Amplitude</w:t>
      </w:r>
      <w:r w:rsidR="00627FCE">
        <w:t xml:space="preserve"> (ASK)</w:t>
      </w:r>
      <w:r>
        <w:t xml:space="preserve">, o sinal de onda da </w:t>
      </w:r>
      <w:r w:rsidR="00985EBE">
        <w:t>portadora é</w:t>
      </w:r>
      <w:r>
        <w:t xml:space="preserve"> classificado </w:t>
      </w:r>
      <w:r w:rsidR="00746E9A">
        <w:t xml:space="preserve">entre dois </w:t>
      </w:r>
      <w:r>
        <w:t xml:space="preserve">níveis, ou seja, binário </w:t>
      </w:r>
      <w:r w:rsidRPr="00C4538B">
        <w:rPr>
          <w:b/>
        </w:rPr>
        <w:t>1</w:t>
      </w:r>
      <w:r>
        <w:t xml:space="preserve"> ou </w:t>
      </w:r>
      <w:r w:rsidRPr="00C4538B">
        <w:rPr>
          <w:b/>
        </w:rPr>
        <w:t>0</w:t>
      </w:r>
      <w:r w:rsidR="00627FCE">
        <w:t>, e</w:t>
      </w:r>
      <w:r w:rsidR="00C40872">
        <w:t xml:space="preserve"> ambos </w:t>
      </w:r>
      <w:r w:rsidR="00627FCE" w:rsidRPr="00627FCE">
        <w:rPr>
          <w:b/>
        </w:rPr>
        <w:t>os sinais d</w:t>
      </w:r>
      <w:r w:rsidR="00C40872" w:rsidRPr="00627FCE">
        <w:rPr>
          <w:b/>
        </w:rPr>
        <w:t xml:space="preserve">a frequência e </w:t>
      </w:r>
      <w:r w:rsidR="00627FCE" w:rsidRPr="00627FCE">
        <w:rPr>
          <w:b/>
        </w:rPr>
        <w:t>d</w:t>
      </w:r>
      <w:r w:rsidR="00C40872" w:rsidRPr="00627FCE">
        <w:rPr>
          <w:b/>
        </w:rPr>
        <w:t>a fase da</w:t>
      </w:r>
      <w:r w:rsidR="00746E9A" w:rsidRPr="00627FCE">
        <w:rPr>
          <w:b/>
        </w:rPr>
        <w:t xml:space="preserve"> portador</w:t>
      </w:r>
      <w:r w:rsidR="00C40872" w:rsidRPr="00627FCE">
        <w:rPr>
          <w:b/>
        </w:rPr>
        <w:t>a</w:t>
      </w:r>
      <w:r w:rsidR="00746E9A">
        <w:t xml:space="preserve"> permanecem constantes quando </w:t>
      </w:r>
      <w:r w:rsidR="00C40872">
        <w:t xml:space="preserve">ocorrem </w:t>
      </w:r>
      <w:r w:rsidR="00746E9A">
        <w:t>mudanças de amplitude</w:t>
      </w:r>
      <w:r w:rsidR="005C2388">
        <w:t>, ou seja,</w:t>
      </w:r>
      <w:r w:rsidR="005C2388" w:rsidRPr="005C2388">
        <w:t xml:space="preserve"> mesmo que a amplitude do sinal varie, a frequência e a fase da portadora não são afetadas</w:t>
      </w:r>
      <w:r w:rsidR="005C2388">
        <w:t>. Essa é uma característica e propriedade importantes em sistemas de Modulação em Amplitude (AM)</w:t>
      </w:r>
      <w:r w:rsidR="006156CE">
        <w:t xml:space="preserve">. Enquanto a Modulação em Frequência (FM), </w:t>
      </w:r>
      <w:r w:rsidR="006156CE" w:rsidRPr="006156CE">
        <w:t>varia a frequência da portadora. Ambas as técnicas mantêm a fase e a frequência da portadora constante</w:t>
      </w:r>
      <w:r w:rsidR="006156CE">
        <w:t>.</w:t>
      </w:r>
    </w:p>
    <w:p w14:paraId="2E848BA2" w14:textId="77777777" w:rsidR="00E417B3" w:rsidRPr="00E417B3" w:rsidRDefault="00E417B3" w:rsidP="00E417B3">
      <w:pPr>
        <w:autoSpaceDE w:val="0"/>
        <w:autoSpaceDN w:val="0"/>
        <w:adjustRightInd w:val="0"/>
        <w:jc w:val="both"/>
        <w:rPr>
          <w:rFonts w:ascii="Arial" w:hAnsi="Arial" w:cs="Arial"/>
          <w:b/>
          <w:sz w:val="32"/>
          <w:szCs w:val="24"/>
        </w:rPr>
      </w:pPr>
    </w:p>
    <w:p w14:paraId="2E848BA3" w14:textId="77777777" w:rsidR="0033589F" w:rsidRDefault="0033589F" w:rsidP="0033589F">
      <w:pPr>
        <w:pStyle w:val="SemEspaamento"/>
        <w:jc w:val="both"/>
      </w:pPr>
      <w:r>
        <w:t xml:space="preserve">Para poder entender foi considerado um sinal retangular ou </w:t>
      </w:r>
      <w:r w:rsidR="00D722BA">
        <w:t xml:space="preserve">sinal quadrado </w:t>
      </w:r>
      <w:r w:rsidR="0033436F">
        <w:t xml:space="preserve">como </w:t>
      </w:r>
      <w:r>
        <w:t xml:space="preserve">sinal de mensagem que precisa ser transmitido. </w:t>
      </w:r>
    </w:p>
    <w:p w14:paraId="2E848BA4" w14:textId="77777777" w:rsidR="0033589F" w:rsidRDefault="0033589F" w:rsidP="0033589F">
      <w:pPr>
        <w:pStyle w:val="SemEspaamento"/>
        <w:jc w:val="both"/>
      </w:pPr>
      <w:r w:rsidRPr="0033436F">
        <w:t>Portanto, a expressão matem</w:t>
      </w:r>
      <w:r w:rsidR="0095784E">
        <w:t>ática do sinal de mensagem foi expressa em</w:t>
      </w:r>
      <w:r w:rsidRPr="0033436F">
        <w:t xml:space="preserve">: </w:t>
      </w:r>
    </w:p>
    <w:p w14:paraId="1A481E23" w14:textId="374EA73A" w:rsidR="00A87AAE" w:rsidRPr="0033436F" w:rsidRDefault="00A87AAE" w:rsidP="0033589F">
      <w:pPr>
        <w:pStyle w:val="SemEspaamento"/>
        <w:jc w:val="both"/>
      </w:pPr>
      <m:oMathPara>
        <m:oMath>
          <m:r>
            <w:rPr>
              <w:rFonts w:ascii="Cambria Math" w:hAnsi="Cambria Math"/>
            </w:rPr>
            <m:t>sig=1;t&gt;0</m:t>
          </m:r>
        </m:oMath>
      </m:oMathPara>
    </w:p>
    <w:p w14:paraId="59A1DEB0" w14:textId="6E1CE142" w:rsidR="00A87AAE" w:rsidRDefault="00A87AAE" w:rsidP="0033436F">
      <w:pPr>
        <w:pStyle w:val="SemEspaamento"/>
        <w:ind w:firstLine="202"/>
        <w:jc w:val="both"/>
      </w:pPr>
      <m:oMathPara>
        <m:oMath>
          <m:r>
            <w:rPr>
              <w:rFonts w:ascii="Cambria Math" w:hAnsi="Cambria Math"/>
            </w:rPr>
            <m:t>0;t≤0</m:t>
          </m:r>
        </m:oMath>
      </m:oMathPara>
    </w:p>
    <w:p w14:paraId="2E848BA6" w14:textId="1FE1640E" w:rsidR="0033589F" w:rsidRPr="0033436F" w:rsidRDefault="0033589F" w:rsidP="0033436F">
      <w:pPr>
        <w:pStyle w:val="SemEspaamento"/>
        <w:ind w:firstLine="202"/>
        <w:jc w:val="both"/>
      </w:pPr>
    </w:p>
    <w:p w14:paraId="2E848BA7" w14:textId="39D79C92" w:rsidR="0033589F" w:rsidRPr="0033589F" w:rsidRDefault="0033589F" w:rsidP="0033589F">
      <w:pPr>
        <w:pStyle w:val="SemEspaamento"/>
        <w:jc w:val="both"/>
        <w:rPr>
          <w:highlight w:val="yellow"/>
        </w:rPr>
      </w:pPr>
      <w:r w:rsidRPr="0033436F">
        <w:t xml:space="preserve"> </w:t>
      </w:r>
      <w:r w:rsidR="0033436F" w:rsidRPr="0033436F">
        <w:t xml:space="preserve">A </w:t>
      </w:r>
      <w:r w:rsidRPr="0033436F">
        <w:t>portador</w:t>
      </w:r>
      <w:r w:rsidR="0033436F" w:rsidRPr="0033436F">
        <w:t>a</w:t>
      </w:r>
      <w:r w:rsidRPr="0033436F">
        <w:t xml:space="preserve"> é uma onda de rádio de alta frequência com amplitude</w:t>
      </w:r>
      <w:r w:rsidR="0095784E">
        <w:t xml:space="preserve"> (</w:t>
      </w:r>
      <w:r w:rsidRPr="0033436F">
        <w:t>A</w:t>
      </w:r>
      <w:r w:rsidR="00A87AAE">
        <w:t>c</w:t>
      </w:r>
      <w:r w:rsidR="0095784E">
        <w:t>)</w:t>
      </w:r>
      <w:r w:rsidRPr="0033436F">
        <w:t xml:space="preserve"> e frequência</w:t>
      </w:r>
      <w:r w:rsidR="0095784E">
        <w:t xml:space="preserve"> (</w:t>
      </w:r>
      <w:proofErr w:type="spellStart"/>
      <w:r w:rsidRPr="0033436F">
        <w:t>Fc</w:t>
      </w:r>
      <w:proofErr w:type="spellEnd"/>
      <w:r w:rsidR="0095784E">
        <w:t>)</w:t>
      </w:r>
      <w:r w:rsidRPr="0033436F">
        <w:t xml:space="preserve">, representada por: </w:t>
      </w:r>
    </w:p>
    <w:p w14:paraId="2D36FEBE" w14:textId="6852C5E5" w:rsidR="00A87AAE" w:rsidRDefault="00A87AAE" w:rsidP="0033589F">
      <w:pPr>
        <w:pStyle w:val="SemEspaamento"/>
        <w:jc w:val="both"/>
      </w:pPr>
      <m:oMathPara>
        <m:oMath>
          <m:r>
            <w:rPr>
              <w:rFonts w:ascii="Cambria Math" w:hAnsi="Cambria Math"/>
            </w:rPr>
            <m:t>c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.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r>
                <w:rPr>
                  <w:rFonts w:ascii="Cambria Math" w:hAnsi="Cambria Math"/>
                </w:rPr>
                <m:t>(</m:t>
              </m:r>
              <m:r>
                <w:rPr>
                  <w:rFonts w:ascii="Cambria Math" w:hAnsi="Cambria Math"/>
                </w:rPr>
                <m:t>2μ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  <m:r>
                <w:rPr>
                  <w:rFonts w:ascii="Cambria Math" w:hAnsi="Cambria Math"/>
                </w:rPr>
                <m:t>t</m:t>
              </m:r>
              <m:r>
                <w:rPr>
                  <w:rFonts w:ascii="Cambria Math" w:hAnsi="Cambria Math"/>
                </w:rPr>
                <m:t>)</m:t>
              </m:r>
            </m:e>
          </m:func>
        </m:oMath>
      </m:oMathPara>
    </w:p>
    <w:p w14:paraId="2E848BA9" w14:textId="77777777" w:rsidR="00D722BA" w:rsidRPr="00797032" w:rsidRDefault="00D722BA" w:rsidP="0033589F">
      <w:pPr>
        <w:pStyle w:val="SemEspaamento"/>
        <w:jc w:val="both"/>
      </w:pPr>
    </w:p>
    <w:p w14:paraId="2E848BAA" w14:textId="77777777" w:rsidR="0033589F" w:rsidRDefault="0033589F" w:rsidP="0033589F">
      <w:pPr>
        <w:pStyle w:val="SemEspaamento"/>
        <w:jc w:val="both"/>
      </w:pPr>
      <w:r w:rsidRPr="00797032">
        <w:t xml:space="preserve">Por conseguinte, a equação para a modulação do sinal ASK </w:t>
      </w:r>
      <w:r w:rsidR="00CD01AD">
        <w:t>foi expressa em</w:t>
      </w:r>
      <w:r w:rsidRPr="00797032">
        <w:t xml:space="preserve">: </w:t>
      </w:r>
    </w:p>
    <w:p w14:paraId="75FE7C9A" w14:textId="5211E733" w:rsidR="00587608" w:rsidRPr="00797032" w:rsidRDefault="00587608" w:rsidP="0033589F">
      <w:pPr>
        <w:pStyle w:val="SemEspaamento"/>
        <w:jc w:val="both"/>
      </w:pPr>
      <m:oMathPara>
        <m:oMath>
          <m:r>
            <w:rPr>
              <w:rFonts w:ascii="Cambria Math" w:hAnsi="Cambria Math"/>
            </w:rPr>
            <m:t>ASKsig=</m:t>
          </m:r>
          <m:r>
            <w:rPr>
              <w:rFonts w:ascii="Cambria Math" w:hAnsi="Cambria Math"/>
            </w:rPr>
            <m:t>sig*c(t)</m:t>
          </m:r>
        </m:oMath>
      </m:oMathPara>
    </w:p>
    <w:p w14:paraId="2E848BAC" w14:textId="77777777" w:rsidR="0033589F" w:rsidRDefault="0033589F" w:rsidP="0033589F">
      <w:pPr>
        <w:jc w:val="both"/>
      </w:pPr>
      <w:r>
        <w:rPr>
          <w:noProof/>
          <w:lang w:eastAsia="pt-BR"/>
        </w:rPr>
        <w:lastRenderedPageBreak/>
        <w:drawing>
          <wp:inline distT="0" distB="0" distL="0" distR="0" wp14:anchorId="2E848D08" wp14:editId="2E848D09">
            <wp:extent cx="2959908" cy="1947078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63347" cy="194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48BAD" w14:textId="5F9EA6B0" w:rsidR="003905BA" w:rsidRDefault="00743E36" w:rsidP="0033589F">
      <w:pPr>
        <w:pStyle w:val="SemEspaamento"/>
        <w:jc w:val="both"/>
      </w:pPr>
      <w:r>
        <w:t xml:space="preserve">De </w:t>
      </w:r>
      <w:r w:rsidR="003905BA">
        <w:t>forma</w:t>
      </w:r>
      <w:r>
        <w:t xml:space="preserve"> similar </w:t>
      </w:r>
      <w:r w:rsidR="003905BA">
        <w:t>em FSK, a frequência de</w:t>
      </w:r>
      <w:r w:rsidR="0033589F">
        <w:t xml:space="preserve"> onda </w:t>
      </w:r>
      <w:r w:rsidR="003905BA">
        <w:t xml:space="preserve">da </w:t>
      </w:r>
      <w:r w:rsidR="0033589F">
        <w:t>portadora</w:t>
      </w:r>
      <w:r>
        <w:t xml:space="preserve"> é chaveada </w:t>
      </w:r>
      <w:r w:rsidR="003905BA">
        <w:t>entre dois nív</w:t>
      </w:r>
      <w:r>
        <w:t xml:space="preserve">eis, ou seja, binário 0 ou 1, isso </w:t>
      </w:r>
      <w:r w:rsidR="00F97C9A">
        <w:t>de acordo</w:t>
      </w:r>
      <w:r w:rsidR="0033589F">
        <w:t xml:space="preserve"> com os dados </w:t>
      </w:r>
      <w:r>
        <w:t xml:space="preserve">binários </w:t>
      </w:r>
      <w:r w:rsidR="0033589F">
        <w:t xml:space="preserve">de entrada. </w:t>
      </w:r>
    </w:p>
    <w:p w14:paraId="2E848BAE" w14:textId="1811E5BC" w:rsidR="0033589F" w:rsidRDefault="00D722BA" w:rsidP="0033589F">
      <w:pPr>
        <w:pStyle w:val="SemEspaamento"/>
        <w:jc w:val="both"/>
      </w:pPr>
      <w:r>
        <w:t xml:space="preserve">O sinal FSK </w:t>
      </w:r>
      <w:r w:rsidR="00F97C9A">
        <w:t>foi expresso</w:t>
      </w:r>
      <w:r w:rsidR="0033589F">
        <w:t xml:space="preserve"> </w:t>
      </w:r>
      <w:r>
        <w:t xml:space="preserve">no artigo </w:t>
      </w:r>
      <w:r w:rsidR="0033589F">
        <w:t xml:space="preserve">matematicamente como, </w:t>
      </w:r>
    </w:p>
    <w:p w14:paraId="013B4D9B" w14:textId="6F9E87D2" w:rsidR="00F97C9A" w:rsidRDefault="0033589F" w:rsidP="0033589F">
      <w:pPr>
        <w:pStyle w:val="SemEspaamento"/>
        <w:jc w:val="both"/>
      </w:pPr>
      <w:r>
        <w:t xml:space="preserve"> </w:t>
      </w:r>
      <m:oMath>
        <m:r>
          <w:rPr>
            <w:rFonts w:ascii="Cambria Math" w:hAnsi="Cambria Math"/>
          </w:rPr>
          <m:t xml:space="preserve">FSKsig= 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(2</m:t>
            </m:r>
            <m:r>
              <w:rPr>
                <w:rFonts w:ascii="Cambria Math" w:hAnsi="Cambria Math"/>
              </w:rPr>
              <m:t>π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t</m:t>
            </m:r>
            <m:r>
              <w:rPr>
                <w:rFonts w:ascii="Cambria Math" w:hAnsi="Cambria Math"/>
              </w:rPr>
              <m:t>)</m:t>
            </m:r>
          </m:e>
        </m:func>
      </m:oMath>
    </w:p>
    <w:p w14:paraId="585098B3" w14:textId="5B00DAFB" w:rsidR="005626C8" w:rsidRDefault="00F30022" w:rsidP="0033589F">
      <w:pPr>
        <w:pStyle w:val="SemEspaamento"/>
        <w:jc w:val="both"/>
      </w:pPr>
      <w:r>
        <w:t xml:space="preserve">Onde,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=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*</m:t>
        </m:r>
        <m:r>
          <w:rPr>
            <w:rFonts w:ascii="Cambria Math" w:hAnsi="Cambria Math"/>
          </w:rPr>
          <m:t>sig)/2</m:t>
        </m:r>
      </m:oMath>
    </w:p>
    <w:p w14:paraId="2E848BB1" w14:textId="77777777" w:rsidR="0033589F" w:rsidRDefault="0033589F" w:rsidP="0033589F">
      <w:r>
        <w:rPr>
          <w:noProof/>
          <w:lang w:eastAsia="pt-BR"/>
        </w:rPr>
        <w:drawing>
          <wp:inline distT="0" distB="0" distL="0" distR="0" wp14:anchorId="2E848D0A" wp14:editId="2E848D0B">
            <wp:extent cx="3286125" cy="2686050"/>
            <wp:effectExtent l="0" t="0" r="952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48BB2" w14:textId="51AFEF7C" w:rsidR="0033589F" w:rsidRDefault="0033589F" w:rsidP="0033589F">
      <w:pPr>
        <w:pStyle w:val="SemEspaamento"/>
        <w:jc w:val="both"/>
      </w:pPr>
      <w:r>
        <w:t>No PSK,</w:t>
      </w:r>
      <w:r w:rsidR="005F3C5E">
        <w:t xml:space="preserve"> a fase de portador é </w:t>
      </w:r>
      <w:r w:rsidR="00D513DF">
        <w:t>chaveada</w:t>
      </w:r>
      <w:r w:rsidR="005F3C5E">
        <w:t xml:space="preserve"> </w:t>
      </w:r>
      <w:r>
        <w:t xml:space="preserve">entre dois </w:t>
      </w:r>
      <w:r w:rsidR="00340952">
        <w:t xml:space="preserve">níveis </w:t>
      </w:r>
      <w:r>
        <w:t>de acordo co</w:t>
      </w:r>
      <w:r w:rsidR="005F3C5E">
        <w:t>m os dados</w:t>
      </w:r>
      <w:r w:rsidR="00340952">
        <w:t xml:space="preserve"> recebidos</w:t>
      </w:r>
      <w:r w:rsidR="005F3C5E">
        <w:t xml:space="preserve"> da entrada</w:t>
      </w:r>
      <w:r w:rsidR="00340952">
        <w:t>, e a fase v</w:t>
      </w:r>
      <w:r>
        <w:t>aria, enquant</w:t>
      </w:r>
      <w:r w:rsidR="00340952">
        <w:t xml:space="preserve">o </w:t>
      </w:r>
      <w:r w:rsidR="00366D22">
        <w:t>a amplitude e a frequência permanecem</w:t>
      </w:r>
      <w:r>
        <w:t xml:space="preserve"> </w:t>
      </w:r>
      <w:r w:rsidR="00366D22">
        <w:t>constantes</w:t>
      </w:r>
      <w:r>
        <w:t xml:space="preserve">. </w:t>
      </w:r>
    </w:p>
    <w:p w14:paraId="2E848BB3" w14:textId="77777777" w:rsidR="005F3C5E" w:rsidRDefault="005F3C5E" w:rsidP="0033589F">
      <w:pPr>
        <w:pStyle w:val="SemEspaamento"/>
        <w:jc w:val="both"/>
      </w:pPr>
      <w:r>
        <w:t>As</w:t>
      </w:r>
      <w:r w:rsidR="0033589F">
        <w:t xml:space="preserve"> Figuras 1,</w:t>
      </w:r>
      <w:r w:rsidR="00340952">
        <w:t xml:space="preserve"> </w:t>
      </w:r>
      <w:r w:rsidR="0033589F">
        <w:t>2 e 3 mostram</w:t>
      </w:r>
      <w:r>
        <w:t xml:space="preserve"> as</w:t>
      </w:r>
      <w:r w:rsidR="0033589F">
        <w:t xml:space="preserve"> formas de onda de entrada e saída de</w:t>
      </w:r>
      <w:r>
        <w:t xml:space="preserve"> Modulação</w:t>
      </w:r>
      <w:r w:rsidR="0033589F">
        <w:t xml:space="preserve"> ASK, FSK e PSK respectivamente.</w:t>
      </w:r>
    </w:p>
    <w:p w14:paraId="2E848BB4" w14:textId="77777777" w:rsidR="0033589F" w:rsidRDefault="0033589F" w:rsidP="0033589F">
      <w:pPr>
        <w:pStyle w:val="SemEspaamento"/>
        <w:jc w:val="both"/>
      </w:pPr>
      <w:r>
        <w:t xml:space="preserve"> </w:t>
      </w:r>
    </w:p>
    <w:p w14:paraId="2E848BB5" w14:textId="77777777" w:rsidR="0033589F" w:rsidRDefault="005F3C5E" w:rsidP="0033589F">
      <w:pPr>
        <w:pStyle w:val="SemEspaamento"/>
        <w:jc w:val="both"/>
      </w:pPr>
      <w:r>
        <w:t xml:space="preserve"> Na PSK, a portadora sem mudar</w:t>
      </w:r>
      <w:r w:rsidR="0033589F">
        <w:t xml:space="preserve"> de fase é representada </w:t>
      </w:r>
    </w:p>
    <w:p w14:paraId="2E848BB6" w14:textId="77777777" w:rsidR="005F3C5E" w:rsidRDefault="0033589F" w:rsidP="0033589F">
      <w:pPr>
        <w:pStyle w:val="SemEspaamento"/>
        <w:jc w:val="both"/>
      </w:pPr>
      <w:r>
        <w:t>binário '1' e a fase portadora deslocada por 180</w:t>
      </w:r>
      <w:r w:rsidR="00D6296C">
        <w:t>°</w:t>
      </w:r>
      <w:r>
        <w:t>, binário '0'. PSK pode s</w:t>
      </w:r>
      <w:r w:rsidR="005F3C5E">
        <w:t>er matematicamente expresso por:</w:t>
      </w:r>
    </w:p>
    <w:p w14:paraId="79E7B796" w14:textId="504D5B3F" w:rsidR="00D513DF" w:rsidRDefault="00D513DF" w:rsidP="005F3C5E">
      <w:pPr>
        <w:pStyle w:val="SemEspaamento"/>
        <w:jc w:val="both"/>
      </w:pPr>
      <m:oMathPara>
        <m:oMath>
          <m:r>
            <w:rPr>
              <w:rFonts w:ascii="Cambria Math" w:hAnsi="Cambria Math"/>
            </w:rPr>
            <m:t xml:space="preserve">PSKsig= 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r>
                <w:rPr>
                  <w:rFonts w:ascii="Cambria Math" w:hAnsi="Cambria Math"/>
                </w:rPr>
                <m:t>(2π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  <m:r>
                <w:rPr>
                  <w:rFonts w:ascii="Cambria Math" w:hAnsi="Cambria Math"/>
                </w:rPr>
                <m:t>t+(π+π*sig/2)</m:t>
              </m:r>
              <m:r>
                <w:rPr>
                  <w:rFonts w:ascii="Cambria Math" w:hAnsi="Cambria Math"/>
                </w:rPr>
                <m:t>)</m:t>
              </m:r>
            </m:e>
          </m:func>
        </m:oMath>
      </m:oMathPara>
    </w:p>
    <w:p w14:paraId="2E848BB8" w14:textId="77777777" w:rsidR="0033589F" w:rsidRDefault="0033589F" w:rsidP="0033589F">
      <w:pPr>
        <w:pStyle w:val="SemEspaamento"/>
        <w:jc w:val="both"/>
      </w:pPr>
    </w:p>
    <w:p w14:paraId="2E848BB9" w14:textId="77777777" w:rsidR="005F3C5E" w:rsidRDefault="005F3C5E" w:rsidP="0033589F">
      <w:pPr>
        <w:pStyle w:val="SemEspaamento"/>
        <w:jc w:val="both"/>
      </w:pPr>
    </w:p>
    <w:p w14:paraId="2E848BBA" w14:textId="77777777" w:rsidR="0033589F" w:rsidRDefault="0033589F" w:rsidP="0033589F">
      <w:r>
        <w:rPr>
          <w:noProof/>
          <w:lang w:eastAsia="pt-BR"/>
        </w:rPr>
        <w:drawing>
          <wp:inline distT="0" distB="0" distL="0" distR="0" wp14:anchorId="2E848D0C" wp14:editId="2E848D0D">
            <wp:extent cx="3245280" cy="2473636"/>
            <wp:effectExtent l="0" t="0" r="0" b="317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6022" t="15143" b="7951"/>
                    <a:stretch/>
                  </pic:blipFill>
                  <pic:spPr bwMode="auto">
                    <a:xfrm>
                      <a:off x="0" y="0"/>
                      <a:ext cx="3247441" cy="2475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48BBB" w14:textId="77777777" w:rsidR="00297601" w:rsidRDefault="00297601" w:rsidP="005C396D">
      <w:pPr>
        <w:pStyle w:val="SemEspaamento"/>
        <w:jc w:val="center"/>
        <w:rPr>
          <w:b/>
        </w:rPr>
      </w:pPr>
    </w:p>
    <w:p w14:paraId="2E848BBC" w14:textId="77777777" w:rsidR="00297601" w:rsidRDefault="00297601" w:rsidP="005C396D">
      <w:pPr>
        <w:pStyle w:val="SemEspaamento"/>
        <w:jc w:val="center"/>
        <w:rPr>
          <w:b/>
        </w:rPr>
      </w:pPr>
    </w:p>
    <w:p w14:paraId="2E848BBD" w14:textId="77777777" w:rsidR="00297601" w:rsidRDefault="00297601" w:rsidP="005C396D">
      <w:pPr>
        <w:pStyle w:val="SemEspaamento"/>
        <w:jc w:val="center"/>
        <w:rPr>
          <w:b/>
        </w:rPr>
      </w:pPr>
    </w:p>
    <w:p w14:paraId="2E848BBE" w14:textId="77777777" w:rsidR="00297601" w:rsidRDefault="00297601" w:rsidP="005C396D">
      <w:pPr>
        <w:pStyle w:val="SemEspaamento"/>
        <w:jc w:val="center"/>
        <w:rPr>
          <w:b/>
        </w:rPr>
      </w:pPr>
    </w:p>
    <w:p w14:paraId="2E848BBF" w14:textId="77777777" w:rsidR="00297601" w:rsidRDefault="00297601" w:rsidP="005C396D">
      <w:pPr>
        <w:pStyle w:val="SemEspaamento"/>
        <w:jc w:val="center"/>
        <w:rPr>
          <w:b/>
        </w:rPr>
      </w:pPr>
    </w:p>
    <w:p w14:paraId="2E848BC0" w14:textId="77777777" w:rsidR="00297601" w:rsidRDefault="00297601" w:rsidP="005C396D">
      <w:pPr>
        <w:pStyle w:val="SemEspaamento"/>
        <w:jc w:val="center"/>
        <w:rPr>
          <w:b/>
        </w:rPr>
      </w:pPr>
    </w:p>
    <w:p w14:paraId="2E848BC1" w14:textId="77777777" w:rsidR="0033589F" w:rsidRDefault="0033589F" w:rsidP="005C396D">
      <w:pPr>
        <w:pStyle w:val="SemEspaamento"/>
        <w:jc w:val="center"/>
        <w:rPr>
          <w:b/>
        </w:rPr>
      </w:pPr>
      <w:r w:rsidRPr="005C396D">
        <w:rPr>
          <w:b/>
        </w:rPr>
        <w:t>II. OBRAS RELACIONADAS</w:t>
      </w:r>
    </w:p>
    <w:p w14:paraId="2E848BC2" w14:textId="77777777" w:rsidR="00425E9E" w:rsidRDefault="00425E9E" w:rsidP="005C396D">
      <w:pPr>
        <w:pStyle w:val="SemEspaamento"/>
        <w:jc w:val="center"/>
        <w:rPr>
          <w:b/>
        </w:rPr>
      </w:pPr>
    </w:p>
    <w:p w14:paraId="2E848BC3" w14:textId="77777777" w:rsidR="00425E9E" w:rsidRDefault="00585F76" w:rsidP="00B746FF">
      <w:pPr>
        <w:pStyle w:val="SemEspaamento"/>
        <w:numPr>
          <w:ilvl w:val="0"/>
          <w:numId w:val="12"/>
        </w:numPr>
        <w:jc w:val="center"/>
        <w:rPr>
          <w:b/>
        </w:rPr>
      </w:pPr>
      <w:r>
        <w:rPr>
          <w:b/>
        </w:rPr>
        <w:t xml:space="preserve">Modulação </w:t>
      </w:r>
      <w:r w:rsidR="00425E9E">
        <w:rPr>
          <w:b/>
        </w:rPr>
        <w:t>Digital U</w:t>
      </w:r>
      <w:r w:rsidR="00425E9E" w:rsidRPr="00A4262F">
        <w:rPr>
          <w:b/>
        </w:rPr>
        <w:t>sando Python</w:t>
      </w:r>
      <w:r w:rsidR="00BA24DA">
        <w:rPr>
          <w:b/>
        </w:rPr>
        <w:t>.</w:t>
      </w:r>
    </w:p>
    <w:p w14:paraId="2E848BC4" w14:textId="77777777" w:rsidR="00425E9E" w:rsidRPr="005C396D" w:rsidRDefault="00425E9E" w:rsidP="005C396D">
      <w:pPr>
        <w:pStyle w:val="SemEspaamento"/>
        <w:jc w:val="center"/>
        <w:rPr>
          <w:b/>
        </w:rPr>
      </w:pPr>
    </w:p>
    <w:p w14:paraId="2E848BC5" w14:textId="551B34EE" w:rsidR="00095B92" w:rsidRDefault="00297601" w:rsidP="0033589F">
      <w:pPr>
        <w:pStyle w:val="SemEspaamento"/>
        <w:jc w:val="both"/>
      </w:pPr>
      <w:r w:rsidRPr="00297601">
        <w:t xml:space="preserve">Em seu livro com o título </w:t>
      </w:r>
      <w:r>
        <w:t>Modulação Digital</w:t>
      </w:r>
      <w:r w:rsidRPr="00297601">
        <w:t xml:space="preserve"> usando Python, o autor </w:t>
      </w:r>
      <w:proofErr w:type="spellStart"/>
      <w:r>
        <w:t>Mathuranathan</w:t>
      </w:r>
      <w:proofErr w:type="spellEnd"/>
      <w:r>
        <w:t xml:space="preserve"> </w:t>
      </w:r>
      <w:proofErr w:type="spellStart"/>
      <w:r>
        <w:t>Viswanathan</w:t>
      </w:r>
      <w:proofErr w:type="spellEnd"/>
      <w:r>
        <w:t>, descreve</w:t>
      </w:r>
      <w:r w:rsidR="00095B92">
        <w:t xml:space="preserve"> técnicas de simulação </w:t>
      </w:r>
      <w:r w:rsidR="0033589F">
        <w:t>de</w:t>
      </w:r>
      <w:r w:rsidR="00046968">
        <w:t xml:space="preserve"> modulação digital</w:t>
      </w:r>
      <w:r>
        <w:t xml:space="preserve"> usando a linguagem Python, que</w:t>
      </w:r>
      <w:r w:rsidR="0033589F">
        <w:t xml:space="preserve"> é um</w:t>
      </w:r>
      <w:r w:rsidR="008C461F">
        <w:t>a linguagem de</w:t>
      </w:r>
      <w:r w:rsidR="0033589F">
        <w:t xml:space="preserve"> código</w:t>
      </w:r>
      <w:r w:rsidR="008C461F">
        <w:t xml:space="preserve"> aberto, </w:t>
      </w:r>
      <w:r w:rsidR="00095B92">
        <w:t>de alto nível com o propósito geral</w:t>
      </w:r>
      <w:r w:rsidR="008C461F">
        <w:t xml:space="preserve"> em programação</w:t>
      </w:r>
      <w:r w:rsidR="00095B92">
        <w:t>, tendo</w:t>
      </w:r>
      <w:r w:rsidR="0033589F">
        <w:t xml:space="preserve"> um ri</w:t>
      </w:r>
      <w:r w:rsidR="00095B92">
        <w:t>co repertório</w:t>
      </w:r>
      <w:r w:rsidR="00B976FA">
        <w:t xml:space="preserve"> </w:t>
      </w:r>
      <w:r w:rsidR="00772804">
        <w:t>com ampla</w:t>
      </w:r>
      <w:r w:rsidR="00B976FA" w:rsidRPr="00B976FA">
        <w:t xml:space="preserve"> variedade de bibliotecas e frameworks</w:t>
      </w:r>
      <w:r w:rsidR="00095B92">
        <w:t>.</w:t>
      </w:r>
      <w:r w:rsidR="0083498B">
        <w:t xml:space="preserve"> </w:t>
      </w:r>
      <w:r w:rsidR="00772804">
        <w:t>Além</w:t>
      </w:r>
      <w:r w:rsidR="0033589F">
        <w:t xml:space="preserve"> </w:t>
      </w:r>
      <w:r w:rsidR="0083498B">
        <w:t>de ser compatível com principais plataformas e sistemas operacionais.</w:t>
      </w:r>
    </w:p>
    <w:p w14:paraId="2E848BC6" w14:textId="77777777" w:rsidR="00B976FA" w:rsidRDefault="00B976FA" w:rsidP="0033589F">
      <w:pPr>
        <w:pStyle w:val="SemEspaamento"/>
        <w:jc w:val="both"/>
      </w:pPr>
      <w:r>
        <w:t>O Python por ser uma linguagem de programação de código aberto, e de fácil</w:t>
      </w:r>
      <w:r w:rsidR="0033589F">
        <w:t xml:space="preserve"> </w:t>
      </w:r>
      <w:r w:rsidR="00A4543C">
        <w:t>interpreta</w:t>
      </w:r>
      <w:r>
        <w:t>ção, tem a vantagem de não ser necessário pagar pelas licenças de uso, tornando</w:t>
      </w:r>
      <w:r w:rsidR="00C97AA6">
        <w:t xml:space="preserve"> </w:t>
      </w:r>
      <w:r>
        <w:t>a</w:t>
      </w:r>
      <w:r w:rsidR="00C97AA6">
        <w:t>ssim a</w:t>
      </w:r>
      <w:r>
        <w:t xml:space="preserve"> escolha </w:t>
      </w:r>
      <w:r w:rsidR="00C97AA6">
        <w:t xml:space="preserve">perfeita e </w:t>
      </w:r>
      <w:r>
        <w:t>vantajosa economicamente por ser gratuita tanto para desenvolvedores individuais como para empresas.</w:t>
      </w:r>
    </w:p>
    <w:p w14:paraId="2E848BC7" w14:textId="77777777" w:rsidR="00B976FA" w:rsidRDefault="00B976FA" w:rsidP="0033589F">
      <w:pPr>
        <w:pStyle w:val="SemEspaamento"/>
        <w:jc w:val="both"/>
      </w:pPr>
    </w:p>
    <w:p w14:paraId="2E848BC8" w14:textId="77777777" w:rsidR="003B1525" w:rsidRDefault="0033589F" w:rsidP="007C5249">
      <w:pPr>
        <w:pStyle w:val="SemEspaamento"/>
        <w:jc w:val="both"/>
      </w:pPr>
      <w:r>
        <w:t xml:space="preserve">Python vem com uma variedade de pacotes como </w:t>
      </w:r>
      <w:proofErr w:type="spellStart"/>
      <w:r>
        <w:t>Scipy</w:t>
      </w:r>
      <w:proofErr w:type="spellEnd"/>
      <w:r>
        <w:t xml:space="preserve"> e </w:t>
      </w:r>
      <w:proofErr w:type="spellStart"/>
      <w:r>
        <w:t>NumPy</w:t>
      </w:r>
      <w:proofErr w:type="spellEnd"/>
      <w:r>
        <w:t>, que suportam números comp</w:t>
      </w:r>
      <w:r w:rsidR="007C5249">
        <w:t xml:space="preserve">lexos e computação científica. </w:t>
      </w:r>
      <w:r w:rsidR="0083498B">
        <w:t>O</w:t>
      </w:r>
      <w:r w:rsidR="007C5249" w:rsidRPr="007159F1">
        <w:t xml:space="preserve"> Python é ampl</w:t>
      </w:r>
      <w:r w:rsidR="0083498B">
        <w:t>amente apreciado por uma grande</w:t>
      </w:r>
      <w:r w:rsidR="007C5249" w:rsidRPr="007159F1">
        <w:t xml:space="preserve"> comunidade global de programadores que desempenham um papel fundamental ao disponibilizar </w:t>
      </w:r>
      <w:r w:rsidR="0083498B">
        <w:t>gratuitamente inúmeros pacotes. Isso facilita</w:t>
      </w:r>
      <w:r w:rsidR="007C5249" w:rsidRPr="007159F1">
        <w:t xml:space="preserve"> </w:t>
      </w:r>
      <w:r w:rsidR="0083498B">
        <w:t>na realização de</w:t>
      </w:r>
      <w:r w:rsidR="007C5249" w:rsidRPr="007159F1">
        <w:t xml:space="preserve"> tarefas de desenvolvimento complexas.</w:t>
      </w:r>
    </w:p>
    <w:p w14:paraId="2E848BC9" w14:textId="77777777" w:rsidR="0033589F" w:rsidRDefault="003B1525" w:rsidP="007C5249">
      <w:pPr>
        <w:pStyle w:val="SemEspaamento"/>
        <w:jc w:val="both"/>
      </w:pPr>
      <w:r>
        <w:t xml:space="preserve">O </w:t>
      </w:r>
      <w:r w:rsidR="0033589F">
        <w:t>Python tem mantido o primeiro lugar</w:t>
      </w:r>
      <w:r>
        <w:t xml:space="preserve"> no Ranking de escolha dos desenvolvedores e programadores de linguagem, </w:t>
      </w:r>
      <w:r w:rsidR="0033589F">
        <w:t xml:space="preserve">desde 2017, do IEEE Spectrum. </w:t>
      </w:r>
    </w:p>
    <w:p w14:paraId="2E848BCA" w14:textId="77777777" w:rsidR="00425E9E" w:rsidRDefault="00425E9E" w:rsidP="007C5249">
      <w:pPr>
        <w:pStyle w:val="SemEspaamento"/>
        <w:jc w:val="both"/>
      </w:pPr>
    </w:p>
    <w:p w14:paraId="2E848BCB" w14:textId="77777777" w:rsidR="00B746FF" w:rsidRDefault="004A5598" w:rsidP="00B746FF">
      <w:pPr>
        <w:pStyle w:val="SemEspaamento"/>
        <w:numPr>
          <w:ilvl w:val="0"/>
          <w:numId w:val="12"/>
        </w:numPr>
        <w:jc w:val="both"/>
        <w:rPr>
          <w:b/>
        </w:rPr>
      </w:pPr>
      <w:r>
        <w:rPr>
          <w:b/>
        </w:rPr>
        <w:t>Construção de Interface Gráfica (</w:t>
      </w:r>
      <w:r w:rsidR="0033589F" w:rsidRPr="00B746FF">
        <w:rPr>
          <w:b/>
        </w:rPr>
        <w:t>GUI</w:t>
      </w:r>
      <w:r>
        <w:rPr>
          <w:b/>
        </w:rPr>
        <w:t>) Usando</w:t>
      </w:r>
      <w:r w:rsidR="0033589F" w:rsidRPr="00B746FF">
        <w:rPr>
          <w:b/>
        </w:rPr>
        <w:t xml:space="preserve"> Python com Tkinter</w:t>
      </w:r>
      <w:r w:rsidR="00BA24DA">
        <w:rPr>
          <w:b/>
        </w:rPr>
        <w:t>.</w:t>
      </w:r>
    </w:p>
    <w:p w14:paraId="2E848BCC" w14:textId="77777777" w:rsidR="00B746FF" w:rsidRDefault="0033589F" w:rsidP="00B746FF">
      <w:pPr>
        <w:pStyle w:val="SemEspaamento"/>
        <w:ind w:left="720"/>
        <w:jc w:val="both"/>
        <w:rPr>
          <w:b/>
        </w:rPr>
      </w:pPr>
      <w:r w:rsidRPr="00B746FF">
        <w:rPr>
          <w:b/>
        </w:rPr>
        <w:t xml:space="preserve">  </w:t>
      </w:r>
    </w:p>
    <w:p w14:paraId="2E848BCD" w14:textId="77777777" w:rsidR="004A5598" w:rsidRDefault="004A5598" w:rsidP="0033589F">
      <w:pPr>
        <w:pStyle w:val="SemEspaamento"/>
        <w:jc w:val="both"/>
      </w:pPr>
      <w:r>
        <w:t xml:space="preserve">Nesta etapa o autor Alan D. Moore, </w:t>
      </w:r>
      <w:r w:rsidR="00EC12D9">
        <w:t>descreve a fase do desenvolvimento</w:t>
      </w:r>
      <w:r>
        <w:t xml:space="preserve"> de interface gráfica do usuário utilizando a linguagem de programação Python. O Python oferece várias opções para o desenvolvimento de GUI (Graphical User Interface) e entre todos os métodos GUI, o Tkinter é o método </w:t>
      </w:r>
      <w:r>
        <w:lastRenderedPageBreak/>
        <w:t xml:space="preserve">mais comum e usado, tanto para desenvolvedores iniciantes como experientes. </w:t>
      </w:r>
      <w:r w:rsidR="00EC12D9">
        <w:t xml:space="preserve">O </w:t>
      </w:r>
      <w:proofErr w:type="spellStart"/>
      <w:r w:rsidR="00EC12D9">
        <w:t>Tk</w:t>
      </w:r>
      <w:proofErr w:type="spellEnd"/>
      <w:r w:rsidR="00EC12D9">
        <w:t xml:space="preserve"> GUI é uma ferramenta fornecida com o Python, como a maneira mais rápida e fácil de criar aplicativos GUI tornando-se um</w:t>
      </w:r>
      <w:r w:rsidR="00CE01B0">
        <w:t>a tarefa simples.</w:t>
      </w:r>
    </w:p>
    <w:p w14:paraId="2E848BCE" w14:textId="77777777" w:rsidR="00CE01B0" w:rsidRDefault="00CE01B0" w:rsidP="0033589F">
      <w:pPr>
        <w:pStyle w:val="SemEspaamento"/>
        <w:jc w:val="both"/>
      </w:pPr>
    </w:p>
    <w:p w14:paraId="2E848BCF" w14:textId="77777777" w:rsidR="00CE01B0" w:rsidRDefault="00CE01B0" w:rsidP="0033589F">
      <w:pPr>
        <w:pStyle w:val="SemEspaamento"/>
        <w:jc w:val="both"/>
      </w:pPr>
      <w:r>
        <w:t>Etapas para criar um Aplicativo de Tkinter:</w:t>
      </w:r>
    </w:p>
    <w:p w14:paraId="2E848BD0" w14:textId="254F69DD" w:rsidR="00CE01B0" w:rsidRDefault="00CE01B0" w:rsidP="00CE01B0">
      <w:pPr>
        <w:pStyle w:val="SemEspaamento"/>
        <w:ind w:left="202" w:firstLine="202"/>
        <w:jc w:val="both"/>
      </w:pPr>
      <w:r>
        <w:t>1º</w:t>
      </w:r>
      <w:r w:rsidRPr="00CE01B0">
        <w:t xml:space="preserve"> </w:t>
      </w:r>
      <w:r>
        <w:t xml:space="preserve">- Importando o </w:t>
      </w:r>
      <w:r w:rsidR="00772804">
        <w:t xml:space="preserve">módulo </w:t>
      </w:r>
      <w:proofErr w:type="spellStart"/>
      <w:r w:rsidR="00772804" w:rsidRPr="003079E6">
        <w:t>Tkinter</w:t>
      </w:r>
      <w:proofErr w:type="spellEnd"/>
      <w:r>
        <w:t>.</w:t>
      </w:r>
    </w:p>
    <w:p w14:paraId="2E848BD1" w14:textId="77777777" w:rsidR="00CE01B0" w:rsidRDefault="00CE01B0" w:rsidP="00CE01B0">
      <w:pPr>
        <w:pStyle w:val="SemEspaamento"/>
        <w:ind w:left="202" w:firstLine="202"/>
        <w:jc w:val="both"/>
      </w:pPr>
      <w:r>
        <w:t xml:space="preserve">2° - </w:t>
      </w:r>
      <w:r w:rsidRPr="003079E6">
        <w:t>Criar a janela principal (contêiner)</w:t>
      </w:r>
      <w:r>
        <w:t>.</w:t>
      </w:r>
    </w:p>
    <w:p w14:paraId="2E848BD2" w14:textId="77777777" w:rsidR="00CE01B0" w:rsidRDefault="00CE01B0" w:rsidP="00CE01B0">
      <w:pPr>
        <w:pStyle w:val="SemEspaamento"/>
        <w:ind w:left="202" w:firstLine="202"/>
        <w:jc w:val="both"/>
      </w:pPr>
      <w:r>
        <w:t xml:space="preserve">3° - </w:t>
      </w:r>
      <w:r w:rsidRPr="003079E6">
        <w:t>Adicionar qualquer número de widgets à janela principal</w:t>
      </w:r>
      <w:r>
        <w:t>.</w:t>
      </w:r>
    </w:p>
    <w:p w14:paraId="2E848BD3" w14:textId="77777777" w:rsidR="00CE01B0" w:rsidRDefault="00CE01B0" w:rsidP="00CE01B0">
      <w:pPr>
        <w:pStyle w:val="SemEspaamento"/>
        <w:ind w:left="202" w:firstLine="202"/>
        <w:jc w:val="both"/>
      </w:pPr>
      <w:r>
        <w:t xml:space="preserve">4° - </w:t>
      </w:r>
      <w:r w:rsidRPr="003079E6">
        <w:t>Aplicar o evento Trigger nos widgets</w:t>
      </w:r>
      <w:r>
        <w:t>.</w:t>
      </w:r>
    </w:p>
    <w:p w14:paraId="2E848BD4" w14:textId="77777777" w:rsidR="004A5598" w:rsidRDefault="004A5598" w:rsidP="0033589F">
      <w:pPr>
        <w:pStyle w:val="SemEspaamento"/>
        <w:jc w:val="both"/>
      </w:pPr>
    </w:p>
    <w:p w14:paraId="2E848BD5" w14:textId="77777777" w:rsidR="004A5598" w:rsidRDefault="00CE01B0" w:rsidP="0033589F">
      <w:pPr>
        <w:pStyle w:val="SemEspaamento"/>
        <w:jc w:val="both"/>
      </w:pPr>
      <w:r>
        <w:t>Importar o módulo T</w:t>
      </w:r>
      <w:r w:rsidRPr="003079E6">
        <w:t>kinter é o mesmo que importar qualquer outro módulo no código Python.</w:t>
      </w:r>
      <w:r w:rsidR="000E6192">
        <w:t xml:space="preserve"> Ele é </w:t>
      </w:r>
      <w:r w:rsidR="000E6192" w:rsidRPr="003079E6">
        <w:t>frequentemente escolhido para o desenvolvimento de aplicativos e ferramentas de desktop d</w:t>
      </w:r>
      <w:r w:rsidR="000E6192">
        <w:t xml:space="preserve">e pequeno a médio porte, porém possui </w:t>
      </w:r>
      <w:r w:rsidR="000E6192" w:rsidRPr="003079E6">
        <w:t>suas limitações, particularmente em termos de estética moderna e recursos avançados.</w:t>
      </w:r>
    </w:p>
    <w:p w14:paraId="2E848BD6" w14:textId="77777777" w:rsidR="004A5598" w:rsidRDefault="00A2490C" w:rsidP="0033589F">
      <w:pPr>
        <w:pStyle w:val="SemEspaamento"/>
        <w:jc w:val="both"/>
      </w:pPr>
      <w:r w:rsidRPr="003079E6">
        <w:t>P</w:t>
      </w:r>
      <w:r>
        <w:t xml:space="preserve">ara projetos maiores e </w:t>
      </w:r>
      <w:r w:rsidRPr="003079E6">
        <w:t xml:space="preserve">complexos, os desenvolvedores podem optar por outras bibliotecas GUI como </w:t>
      </w:r>
      <w:proofErr w:type="spellStart"/>
      <w:r w:rsidRPr="003079E6">
        <w:t>PyQt</w:t>
      </w:r>
      <w:proofErr w:type="spellEnd"/>
      <w:r w:rsidRPr="003079E6">
        <w:t xml:space="preserve">, </w:t>
      </w:r>
      <w:proofErr w:type="spellStart"/>
      <w:r w:rsidRPr="003079E6">
        <w:t>wxPython</w:t>
      </w:r>
      <w:proofErr w:type="spellEnd"/>
      <w:r w:rsidRPr="003079E6">
        <w:t>, que fornecem recursos mais avançados e uma gama mais ampla de elementos visuais.</w:t>
      </w:r>
    </w:p>
    <w:p w14:paraId="2E848BD7" w14:textId="77777777" w:rsidR="00CE01B0" w:rsidRDefault="00282ECA" w:rsidP="0033589F">
      <w:pPr>
        <w:pStyle w:val="SemEspaamento"/>
        <w:jc w:val="both"/>
      </w:pPr>
      <w:r w:rsidRPr="003079E6">
        <w:t>No entanto, a simplicidade e a integração do Tkinter com Python continuam a torná-lo uma escolha preferida para fins educacionais e prototipagem rápida.</w:t>
      </w:r>
    </w:p>
    <w:p w14:paraId="2E848BD8" w14:textId="77777777" w:rsidR="00AD067D" w:rsidRDefault="000B7ED8" w:rsidP="00AD067D">
      <w:pPr>
        <w:pStyle w:val="SemEspaamento"/>
        <w:jc w:val="both"/>
      </w:pPr>
      <w:r w:rsidRPr="003079E6">
        <w:t xml:space="preserve">Tkinter é uma ferramenta </w:t>
      </w:r>
      <w:r>
        <w:t xml:space="preserve">de programação GUI em Python que </w:t>
      </w:r>
      <w:r w:rsidRPr="003079E6">
        <w:t>oferece uma abordagem direta para a criação de aplicativos amigáveis. Sua compatibilidade entre plataformas, modelo orientado a eventos e integração com Py</w:t>
      </w:r>
      <w:r>
        <w:t>thon o tornam uma escolha ideal</w:t>
      </w:r>
      <w:r w:rsidRPr="003079E6">
        <w:t xml:space="preserve">, permitindo que </w:t>
      </w:r>
      <w:r>
        <w:t>os desenvolvedores</w:t>
      </w:r>
      <w:r w:rsidRPr="003079E6">
        <w:t xml:space="preserve"> deem vida às suas ideias de software com facilidade e eficiência. À medida que o ecossistema Python continua a evoluir, o Tkinter continuará sendo um componente fundamental no mundo da programação GUI, preservando seu status como uma solução confiável e acessível para a construção de interfaces gráficas.</w:t>
      </w:r>
    </w:p>
    <w:p w14:paraId="2E848BD9" w14:textId="77777777" w:rsidR="00AD067D" w:rsidRDefault="00AD067D" w:rsidP="00AD067D">
      <w:pPr>
        <w:pStyle w:val="SemEspaamento"/>
        <w:jc w:val="both"/>
      </w:pPr>
    </w:p>
    <w:p w14:paraId="2E848BDA" w14:textId="77777777" w:rsidR="0033589F" w:rsidRDefault="00FC4963" w:rsidP="00FC4963">
      <w:pPr>
        <w:pStyle w:val="SemEspaamento"/>
        <w:numPr>
          <w:ilvl w:val="0"/>
          <w:numId w:val="12"/>
        </w:numPr>
        <w:jc w:val="both"/>
        <w:rPr>
          <w:b/>
        </w:rPr>
      </w:pPr>
      <w:r>
        <w:rPr>
          <w:b/>
        </w:rPr>
        <w:t>Construção de Interface Gráfica (</w:t>
      </w:r>
      <w:r w:rsidRPr="00B746FF">
        <w:rPr>
          <w:b/>
        </w:rPr>
        <w:t>GUI</w:t>
      </w:r>
      <w:r>
        <w:rPr>
          <w:b/>
        </w:rPr>
        <w:t>) Usando</w:t>
      </w:r>
      <w:r w:rsidRPr="00B746FF">
        <w:rPr>
          <w:b/>
        </w:rPr>
        <w:t xml:space="preserve"> Python </w:t>
      </w:r>
      <w:r w:rsidR="00BA24DA">
        <w:rPr>
          <w:b/>
        </w:rPr>
        <w:t>para modulação AM.</w:t>
      </w:r>
    </w:p>
    <w:p w14:paraId="2E848BDB" w14:textId="77777777" w:rsidR="00BA24DA" w:rsidRPr="00BA24DA" w:rsidRDefault="00BA24DA" w:rsidP="00BA24DA">
      <w:pPr>
        <w:pStyle w:val="SemEspaamento"/>
        <w:ind w:left="720"/>
        <w:jc w:val="both"/>
        <w:rPr>
          <w:b/>
        </w:rPr>
      </w:pPr>
    </w:p>
    <w:p w14:paraId="2E848BDC" w14:textId="77777777" w:rsidR="00F42DC4" w:rsidRDefault="00770A03" w:rsidP="00820884">
      <w:pPr>
        <w:jc w:val="both"/>
      </w:pPr>
      <w:r>
        <w:t xml:space="preserve">O autor </w:t>
      </w:r>
      <w:proofErr w:type="spellStart"/>
      <w:r w:rsidRPr="00B77008">
        <w:t>Akhtar</w:t>
      </w:r>
      <w:proofErr w:type="spellEnd"/>
      <w:r w:rsidRPr="00B77008">
        <w:t xml:space="preserve"> </w:t>
      </w:r>
      <w:proofErr w:type="spellStart"/>
      <w:r w:rsidRPr="00B77008">
        <w:t>Nadaf</w:t>
      </w:r>
      <w:proofErr w:type="spellEnd"/>
      <w:r w:rsidRPr="00B77008">
        <w:t xml:space="preserve"> </w:t>
      </w:r>
      <w:r>
        <w:t xml:space="preserve">nesta fase descreve sobre a aplicação </w:t>
      </w:r>
      <w:r w:rsidRPr="00B77008">
        <w:t xml:space="preserve">de Modulação de Amplitude </w:t>
      </w:r>
      <w:r>
        <w:t xml:space="preserve">(AM) </w:t>
      </w:r>
      <w:r w:rsidRPr="00B77008">
        <w:t xml:space="preserve">usando a interface GUI do Python. </w:t>
      </w:r>
    </w:p>
    <w:p w14:paraId="2E848BDD" w14:textId="42C9AADB" w:rsidR="00770A03" w:rsidRDefault="00770A03" w:rsidP="00820884">
      <w:pPr>
        <w:jc w:val="both"/>
      </w:pPr>
      <w:proofErr w:type="spellStart"/>
      <w:r w:rsidRPr="00BD0494">
        <w:t>Tkinter</w:t>
      </w:r>
      <w:proofErr w:type="spellEnd"/>
      <w:r w:rsidRPr="00BD0494">
        <w:t xml:space="preserve">, </w:t>
      </w:r>
      <w:proofErr w:type="spellStart"/>
      <w:r w:rsidRPr="00BD0494">
        <w:t>numpy</w:t>
      </w:r>
      <w:proofErr w:type="spellEnd"/>
      <w:r w:rsidRPr="00BD0494">
        <w:t xml:space="preserve"> e </w:t>
      </w:r>
      <w:proofErr w:type="spellStart"/>
      <w:r w:rsidRPr="00BD0494">
        <w:t>matplot</w:t>
      </w:r>
      <w:proofErr w:type="spellEnd"/>
      <w:r w:rsidRPr="00BD0494">
        <w:t xml:space="preserve"> são as bibliotecas</w:t>
      </w:r>
      <w:r w:rsidR="00F42DC4">
        <w:t xml:space="preserve"> padrão</w:t>
      </w:r>
      <w:r w:rsidRPr="00BD0494">
        <w:t xml:space="preserve"> Python</w:t>
      </w:r>
      <w:r>
        <w:t>,</w:t>
      </w:r>
      <w:r w:rsidRPr="00BD0494">
        <w:t xml:space="preserve"> </w:t>
      </w:r>
      <w:r w:rsidR="00772804" w:rsidRPr="00BD0494">
        <w:t>necessárias</w:t>
      </w:r>
      <w:r w:rsidR="00772804">
        <w:t xml:space="preserve"> que</w:t>
      </w:r>
      <w:r>
        <w:t xml:space="preserve"> devem ser importadas na criação de uma janela de Interface Gráfica com Usuário. </w:t>
      </w:r>
      <w:r w:rsidRPr="00BD0494">
        <w:t>Python &amp; Tkinter é uma maneira rápida e fácil de criar aplicativos GUI</w:t>
      </w:r>
      <w:r w:rsidR="00692163">
        <w:t xml:space="preserve"> </w:t>
      </w:r>
      <w:r>
        <w:t>(Graphical User Interface)</w:t>
      </w:r>
      <w:r w:rsidRPr="00BD0494">
        <w:t xml:space="preserve">. </w:t>
      </w:r>
    </w:p>
    <w:p w14:paraId="2E848BDE" w14:textId="77777777" w:rsidR="00F42DC4" w:rsidRDefault="00F42DC4" w:rsidP="00820884">
      <w:pPr>
        <w:jc w:val="both"/>
      </w:pPr>
    </w:p>
    <w:p w14:paraId="2E848BDF" w14:textId="77777777" w:rsidR="00770A03" w:rsidRDefault="00770A03" w:rsidP="00820884">
      <w:pPr>
        <w:jc w:val="both"/>
      </w:pPr>
      <w:r w:rsidRPr="00131F53">
        <w:t>O</w:t>
      </w:r>
      <w:r>
        <w:rPr>
          <w:b/>
        </w:rPr>
        <w:t xml:space="preserve"> </w:t>
      </w:r>
      <w:r w:rsidRPr="00131F53">
        <w:rPr>
          <w:b/>
        </w:rPr>
        <w:t>Tkinter</w:t>
      </w:r>
      <w:r w:rsidRPr="00BD0494">
        <w:t xml:space="preserve"> </w:t>
      </w:r>
      <w:r>
        <w:t>é uma ferramenta importante para criação de</w:t>
      </w:r>
      <w:r w:rsidRPr="00BD0494">
        <w:t xml:space="preserve"> grande variedade de interfaces gráficas do usuário, incluindo janelas, caixas de d</w:t>
      </w:r>
      <w:r>
        <w:t>iálogo e widgets personalizado, e</w:t>
      </w:r>
      <w:r w:rsidRPr="00BD0494">
        <w:t xml:space="preserve"> adequado para criar aplicativos de desk</w:t>
      </w:r>
      <w:r>
        <w:t xml:space="preserve">top, adicionando uma interface gráfica </w:t>
      </w:r>
      <w:r w:rsidRPr="00BD0494">
        <w:t>a</w:t>
      </w:r>
      <w:r>
        <w:t>o programa</w:t>
      </w:r>
      <w:r w:rsidRPr="00BD0494">
        <w:t xml:space="preserve"> de linha de comando.</w:t>
      </w:r>
    </w:p>
    <w:p w14:paraId="2E848BE0" w14:textId="77777777" w:rsidR="00F42DC4" w:rsidRDefault="00F42DC4" w:rsidP="00820884">
      <w:pPr>
        <w:jc w:val="both"/>
      </w:pPr>
    </w:p>
    <w:p w14:paraId="2E848BE1" w14:textId="77777777" w:rsidR="00770A03" w:rsidRDefault="00770A03" w:rsidP="00820884">
      <w:pPr>
        <w:jc w:val="both"/>
      </w:pPr>
      <w:r w:rsidRPr="00BD0494">
        <w:t xml:space="preserve">O </w:t>
      </w:r>
      <w:r w:rsidRPr="00131F53">
        <w:rPr>
          <w:b/>
        </w:rPr>
        <w:t xml:space="preserve">NumPy </w:t>
      </w:r>
      <w:r w:rsidRPr="00BD0494">
        <w:t>é um pacote de processam</w:t>
      </w:r>
      <w:r>
        <w:t xml:space="preserve">ento de </w:t>
      </w:r>
      <w:proofErr w:type="spellStart"/>
      <w:r>
        <w:t>array</w:t>
      </w:r>
      <w:proofErr w:type="spellEnd"/>
      <w:r>
        <w:t xml:space="preserve"> de uso geral, que </w:t>
      </w:r>
      <w:r w:rsidRPr="00BD0494">
        <w:t xml:space="preserve">fornece um objeto de matriz multidimensional de alto desempenho e ferramentas para trabalhar com esses </w:t>
      </w:r>
      <w:proofErr w:type="spellStart"/>
      <w:r w:rsidRPr="00BD0494">
        <w:t>arrays</w:t>
      </w:r>
      <w:proofErr w:type="spellEnd"/>
      <w:r w:rsidRPr="00BD0494">
        <w:t>. É o pacote fundamental para a computação científica com Python.</w:t>
      </w:r>
    </w:p>
    <w:p w14:paraId="2E848BE2" w14:textId="77777777" w:rsidR="00F42DC4" w:rsidRDefault="00F42DC4" w:rsidP="00820884">
      <w:pPr>
        <w:jc w:val="both"/>
      </w:pPr>
    </w:p>
    <w:p w14:paraId="2E848BE3" w14:textId="77777777" w:rsidR="00770A03" w:rsidRDefault="00770A03" w:rsidP="00820884">
      <w:pPr>
        <w:jc w:val="both"/>
      </w:pPr>
      <w:r>
        <w:t xml:space="preserve">O </w:t>
      </w:r>
      <w:r w:rsidRPr="00131F53">
        <w:rPr>
          <w:b/>
        </w:rPr>
        <w:t>Matplotlib</w:t>
      </w:r>
      <w:r w:rsidRPr="00BD0494">
        <w:t xml:space="preserve"> é uma biblioteca de plotagem para a lingu</w:t>
      </w:r>
      <w:r w:rsidR="00692163">
        <w:t>agem de programação Python e</w:t>
      </w:r>
      <w:r w:rsidRPr="00BD0494">
        <w:t xml:space="preserve"> extensão matemática numérica</w:t>
      </w:r>
      <w:r>
        <w:t xml:space="preserve"> do</w:t>
      </w:r>
      <w:r w:rsidRPr="00BD0494">
        <w:t xml:space="preserve"> NumPy. Ele fornece uma API orientada a objeto para incorporar gráficos em aplicativos usando kits de ferramentas GUI de uso geral, como </w:t>
      </w:r>
      <w:proofErr w:type="spellStart"/>
      <w:r w:rsidRPr="00BD0494">
        <w:t>Tkinter</w:t>
      </w:r>
      <w:proofErr w:type="spellEnd"/>
      <w:r w:rsidRPr="00BD0494">
        <w:t xml:space="preserve">, </w:t>
      </w:r>
      <w:proofErr w:type="spellStart"/>
      <w:r w:rsidRPr="00BD0494">
        <w:t>wxPython</w:t>
      </w:r>
      <w:proofErr w:type="spellEnd"/>
      <w:r w:rsidRPr="00BD0494">
        <w:t>, Qt ou GTK.</w:t>
      </w:r>
    </w:p>
    <w:p w14:paraId="2E848BE4" w14:textId="77777777" w:rsidR="0033589F" w:rsidRDefault="0033589F" w:rsidP="00770A03">
      <w:pPr>
        <w:pStyle w:val="SemEspaamento"/>
        <w:jc w:val="both"/>
      </w:pPr>
    </w:p>
    <w:p w14:paraId="2E848BE5" w14:textId="77777777" w:rsidR="00D6285C" w:rsidRDefault="0033589F" w:rsidP="00D6285C">
      <w:pPr>
        <w:pStyle w:val="SemEspaamento"/>
        <w:jc w:val="center"/>
      </w:pPr>
      <w:r w:rsidRPr="00D6285C">
        <w:rPr>
          <w:b/>
        </w:rPr>
        <w:t>III.MÉTODOS/SOFTWARE</w:t>
      </w:r>
      <w:r w:rsidRPr="004D297A">
        <w:t xml:space="preserve"> </w:t>
      </w:r>
    </w:p>
    <w:p w14:paraId="2E848BE6" w14:textId="77777777" w:rsidR="00DB3BDE" w:rsidRDefault="0033589F" w:rsidP="004F1B49">
      <w:pPr>
        <w:jc w:val="both"/>
      </w:pPr>
      <w:r w:rsidRPr="004D297A">
        <w:br/>
      </w:r>
      <w:r w:rsidR="00DB3BDE">
        <w:t xml:space="preserve">Nesta fase o </w:t>
      </w:r>
      <w:r w:rsidR="00DB3BDE" w:rsidRPr="0004330F">
        <w:t>artigo</w:t>
      </w:r>
      <w:r w:rsidR="00DB3BDE">
        <w:t xml:space="preserve"> descreve como foi</w:t>
      </w:r>
      <w:r w:rsidR="00DB3BDE" w:rsidRPr="0004330F">
        <w:t xml:space="preserve"> desenvolvido</w:t>
      </w:r>
      <w:r w:rsidR="00DB3BDE">
        <w:t xml:space="preserve"> e seus passos subsequentes, como também quais ferramentas utilizadas. Foi utilizado </w:t>
      </w:r>
      <w:r w:rsidR="00DB3BDE" w:rsidRPr="0004330F">
        <w:t>Python</w:t>
      </w:r>
      <w:r w:rsidR="00DB3BDE">
        <w:t xml:space="preserve"> na </w:t>
      </w:r>
      <w:r w:rsidR="00DB3BDE" w:rsidRPr="0004330F">
        <w:t xml:space="preserve">versão 3.11 ou 3.10, </w:t>
      </w:r>
      <w:r w:rsidR="00DB3BDE">
        <w:t xml:space="preserve">com a importação das bibliotecas </w:t>
      </w:r>
      <w:r w:rsidR="00DB3BDE" w:rsidRPr="0004330F">
        <w:t>Ma</w:t>
      </w:r>
      <w:r w:rsidR="00DB3BDE">
        <w:t>tplotlib, e NumPy instaladas</w:t>
      </w:r>
      <w:r w:rsidR="00DB3BDE" w:rsidRPr="0004330F">
        <w:t xml:space="preserve">. </w:t>
      </w:r>
    </w:p>
    <w:p w14:paraId="2E848BE7" w14:textId="77777777" w:rsidR="00DB3BDE" w:rsidRDefault="00DB3BDE" w:rsidP="004F1B49">
      <w:pPr>
        <w:jc w:val="both"/>
      </w:pPr>
    </w:p>
    <w:p w14:paraId="2E848BE8" w14:textId="10DACBDF" w:rsidR="00DB3BDE" w:rsidRDefault="00DB3BDE" w:rsidP="004F1B49">
      <w:pPr>
        <w:jc w:val="both"/>
      </w:pPr>
      <w:r>
        <w:t xml:space="preserve">Com a finalidade de </w:t>
      </w:r>
      <w:r w:rsidRPr="0004330F">
        <w:t>prepar</w:t>
      </w:r>
      <w:r>
        <w:t>ar o ambiente de simulação, o artigo descreve primeiramente a instalação do Visual Studio Code e em seguida, a instalação do</w:t>
      </w:r>
      <w:r w:rsidRPr="0004330F">
        <w:t xml:space="preserve"> Tkinter,</w:t>
      </w:r>
      <w:r>
        <w:t xml:space="preserve"> </w:t>
      </w:r>
      <w:proofErr w:type="spellStart"/>
      <w:r>
        <w:t>Matplotlib</w:t>
      </w:r>
      <w:proofErr w:type="spellEnd"/>
      <w:r>
        <w:t xml:space="preserve"> e </w:t>
      </w:r>
      <w:proofErr w:type="spellStart"/>
      <w:r>
        <w:t>NumPy</w:t>
      </w:r>
      <w:proofErr w:type="spellEnd"/>
      <w:r>
        <w:t xml:space="preserve"> </w:t>
      </w:r>
      <w:r w:rsidR="00772804">
        <w:t>e realizando</w:t>
      </w:r>
      <w:r>
        <w:t xml:space="preserve"> a importação d</w:t>
      </w:r>
      <w:r w:rsidRPr="0004330F">
        <w:t xml:space="preserve">essas </w:t>
      </w:r>
      <w:r>
        <w:t xml:space="preserve">mesmas </w:t>
      </w:r>
      <w:r w:rsidRPr="0004330F">
        <w:t>bibliotecas no código</w:t>
      </w:r>
      <w:r>
        <w:t xml:space="preserve">. Sugere-se </w:t>
      </w:r>
      <w:r w:rsidR="00772804">
        <w:t xml:space="preserve">também </w:t>
      </w:r>
      <w:r w:rsidR="00772804" w:rsidRPr="0004330F">
        <w:t>um</w:t>
      </w:r>
      <w:r w:rsidRPr="0004330F">
        <w:t xml:space="preserve"> </w:t>
      </w:r>
      <w:r>
        <w:t xml:space="preserve">arquivo novo e </w:t>
      </w:r>
      <w:r w:rsidRPr="0004330F">
        <w:t>vazio com</w:t>
      </w:r>
      <w:r>
        <w:t xml:space="preserve"> a extensão(</w:t>
      </w:r>
      <w:r w:rsidRPr="0004330F">
        <w:t>.</w:t>
      </w:r>
      <w:proofErr w:type="spellStart"/>
      <w:r w:rsidRPr="0004330F">
        <w:t>py</w:t>
      </w:r>
      <w:proofErr w:type="spellEnd"/>
      <w:r>
        <w:t xml:space="preserve">), renomeado para </w:t>
      </w:r>
      <w:r w:rsidRPr="0004330F">
        <w:t>Técnicas de Modulação Avançadas.</w:t>
      </w:r>
    </w:p>
    <w:p w14:paraId="2E848BE9" w14:textId="77777777" w:rsidR="00DB3BDE" w:rsidRDefault="00DB3BDE" w:rsidP="004F1B49">
      <w:pPr>
        <w:jc w:val="both"/>
      </w:pPr>
      <w:r>
        <w:t xml:space="preserve">O </w:t>
      </w:r>
      <w:r w:rsidRPr="0004330F">
        <w:t xml:space="preserve">Python é </w:t>
      </w:r>
      <w:r>
        <w:t xml:space="preserve">preferencialmente </w:t>
      </w:r>
      <w:r w:rsidRPr="0004330F">
        <w:t>usado aqui</w:t>
      </w:r>
      <w:r>
        <w:t xml:space="preserve"> ao em </w:t>
      </w:r>
      <w:r w:rsidRPr="0004330F">
        <w:t>vez de Matlab</w:t>
      </w:r>
      <w:r>
        <w:t>,</w:t>
      </w:r>
      <w:r w:rsidRPr="0004330F">
        <w:t xml:space="preserve"> para simular</w:t>
      </w:r>
      <w:r>
        <w:t xml:space="preserve"> técnicas de modulação, embora o </w:t>
      </w:r>
      <w:r w:rsidRPr="0004330F">
        <w:t xml:space="preserve">último </w:t>
      </w:r>
      <w:proofErr w:type="gramStart"/>
      <w:r w:rsidRPr="0004330F">
        <w:t>é</w:t>
      </w:r>
      <w:proofErr w:type="gramEnd"/>
      <w:r w:rsidRPr="0004330F">
        <w:t xml:space="preserve"> tradicionalmente usado para este fim.</w:t>
      </w:r>
      <w:r w:rsidR="009C2AD4">
        <w:t xml:space="preserve"> </w:t>
      </w:r>
      <w:r w:rsidRPr="0004330F">
        <w:t xml:space="preserve"> Python revolucionou a computação científica e a visualização de dados com suas bibliotecas, tornando-se uma f</w:t>
      </w:r>
      <w:r w:rsidR="009C2AD4">
        <w:t xml:space="preserve">erramenta valiosa para simular </w:t>
      </w:r>
      <w:r w:rsidR="009C2AD4" w:rsidRPr="009C2AD4">
        <w:rPr>
          <w:b/>
        </w:rPr>
        <w:t>Técnicas de M</w:t>
      </w:r>
      <w:r w:rsidRPr="009C2AD4">
        <w:rPr>
          <w:b/>
        </w:rPr>
        <w:t>odulação.</w:t>
      </w:r>
    </w:p>
    <w:p w14:paraId="2E848BEA" w14:textId="77777777" w:rsidR="0033589F" w:rsidRPr="003F4417" w:rsidRDefault="0033589F" w:rsidP="00DB3BDE">
      <w:pPr>
        <w:pStyle w:val="SemEspaamento"/>
        <w:jc w:val="both"/>
      </w:pPr>
    </w:p>
    <w:p w14:paraId="2E848BEB" w14:textId="77777777" w:rsidR="00972221" w:rsidRDefault="00E85533" w:rsidP="0033589F">
      <w:pPr>
        <w:pStyle w:val="SemEspaamento"/>
        <w:jc w:val="both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E848D0E" wp14:editId="2E848D0F">
                <wp:simplePos x="0" y="0"/>
                <wp:positionH relativeFrom="column">
                  <wp:posOffset>154305</wp:posOffset>
                </wp:positionH>
                <wp:positionV relativeFrom="paragraph">
                  <wp:posOffset>2258695</wp:posOffset>
                </wp:positionV>
                <wp:extent cx="2647950" cy="358140"/>
                <wp:effectExtent l="0" t="0" r="0" b="3810"/>
                <wp:wrapNone/>
                <wp:docPr id="4" name="Caixa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7950" cy="358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848D5F" w14:textId="77777777" w:rsidR="00E85533" w:rsidRDefault="00E85533">
                            <w:r>
                              <w:t>Fig. 04 -</w:t>
                            </w:r>
                            <w:r w:rsidRPr="00E85533">
                              <w:t xml:space="preserve"> Interface de código do Visual Studio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48D0E" id="Caixa de texto 4" o:spid="_x0000_s1027" type="#_x0000_t202" style="position:absolute;left:0;text-align:left;margin-left:12.15pt;margin-top:177.85pt;width:208.5pt;height:28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" filled="f" stroked="f" strokeweight=".5pt">
                <v:textbox>
                  <w:txbxContent>
                    <w:p w14:paraId="2E848D5F" w14:textId="77777777" w:rsidR="00E85533" w:rsidRDefault="00E85533">
                      <w:r>
                        <w:t>Fig. 04 -</w:t>
                      </w:r>
                      <w:r w:rsidRPr="00E85533">
                        <w:t xml:space="preserve"> Interface de código do Visual Studio</w:t>
                      </w:r>
                    </w:p>
                  </w:txbxContent>
                </v:textbox>
              </v:shape>
            </w:pict>
          </mc:Fallback>
        </mc:AlternateContent>
      </w:r>
      <w:r w:rsidR="0033589F">
        <w:rPr>
          <w:noProof/>
          <w:lang w:eastAsia="pt-BR"/>
        </w:rPr>
        <w:drawing>
          <wp:inline distT="0" distB="0" distL="0" distR="0" wp14:anchorId="2E848D10" wp14:editId="2E848D11">
            <wp:extent cx="3138221" cy="2309259"/>
            <wp:effectExtent l="0" t="0" r="508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b="12253"/>
                    <a:stretch/>
                  </pic:blipFill>
                  <pic:spPr bwMode="auto">
                    <a:xfrm>
                      <a:off x="0" y="0"/>
                      <a:ext cx="3149758" cy="2317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48BEC" w14:textId="77777777" w:rsidR="00245A4C" w:rsidRDefault="00245A4C" w:rsidP="0033589F">
      <w:pPr>
        <w:pStyle w:val="SemEspaamento"/>
        <w:jc w:val="both"/>
      </w:pPr>
    </w:p>
    <w:p w14:paraId="2E848BED" w14:textId="77777777" w:rsidR="00E85533" w:rsidRDefault="00E85533" w:rsidP="0033589F">
      <w:pPr>
        <w:pStyle w:val="SemEspaamento"/>
        <w:jc w:val="both"/>
      </w:pPr>
    </w:p>
    <w:p w14:paraId="2E848BEE" w14:textId="515DE3FB" w:rsidR="00775C42" w:rsidRDefault="00775C42" w:rsidP="0033589F">
      <w:pPr>
        <w:pStyle w:val="SemEspaamento"/>
        <w:jc w:val="both"/>
      </w:pPr>
      <w:r>
        <w:t xml:space="preserve">O </w:t>
      </w:r>
      <w:r w:rsidR="001B4A4B" w:rsidRPr="001B4A4B">
        <w:t xml:space="preserve">artigo usa funções de bibliotecas </w:t>
      </w:r>
      <w:proofErr w:type="spellStart"/>
      <w:r w:rsidR="001B4A4B" w:rsidRPr="001B4A4B">
        <w:t>Tkinter</w:t>
      </w:r>
      <w:proofErr w:type="spellEnd"/>
      <w:r w:rsidR="001B4A4B" w:rsidRPr="001B4A4B">
        <w:t xml:space="preserve">, </w:t>
      </w:r>
      <w:proofErr w:type="spellStart"/>
      <w:r w:rsidR="001B4A4B">
        <w:t>Matplotlib</w:t>
      </w:r>
      <w:proofErr w:type="spellEnd"/>
      <w:r w:rsidR="001B4A4B">
        <w:t xml:space="preserve">, </w:t>
      </w:r>
      <w:proofErr w:type="spellStart"/>
      <w:r w:rsidR="001B4A4B">
        <w:t>scipy</w:t>
      </w:r>
      <w:proofErr w:type="spellEnd"/>
      <w:r w:rsidR="001B4A4B">
        <w:t xml:space="preserve">, </w:t>
      </w:r>
      <w:proofErr w:type="spellStart"/>
      <w:r w:rsidR="001B4A4B">
        <w:t>numpy</w:t>
      </w:r>
      <w:proofErr w:type="spellEnd"/>
      <w:r w:rsidR="001B4A4B">
        <w:t xml:space="preserve">. Para a importação e instalação </w:t>
      </w:r>
      <w:r>
        <w:t>das</w:t>
      </w:r>
      <w:r w:rsidR="001B4A4B" w:rsidRPr="001B4A4B">
        <w:t xml:space="preserve"> bibliote</w:t>
      </w:r>
      <w:r w:rsidR="001B4A4B">
        <w:t>cas,</w:t>
      </w:r>
      <w:r w:rsidR="00D676E4">
        <w:t xml:space="preserve"> </w:t>
      </w:r>
      <w:r w:rsidR="001B4A4B">
        <w:t>sugere</w:t>
      </w:r>
      <w:r w:rsidR="00D676E4">
        <w:t>-se</w:t>
      </w:r>
      <w:r>
        <w:t xml:space="preserve"> </w:t>
      </w:r>
      <w:r w:rsidR="00772804">
        <w:t xml:space="preserve">instalar </w:t>
      </w:r>
      <w:r w:rsidR="00772804" w:rsidRPr="00D676E4">
        <w:t>as</w:t>
      </w:r>
      <w:r w:rsidRPr="00D676E4">
        <w:t xml:space="preserve"> bibliotecas antes de importar</w:t>
      </w:r>
      <w:r>
        <w:t xml:space="preserve"> e para</w:t>
      </w:r>
      <w:r w:rsidRPr="00775C42">
        <w:t xml:space="preserve"> </w:t>
      </w:r>
      <w:r w:rsidRPr="00D676E4">
        <w:t>fazê-lo</w:t>
      </w:r>
      <w:r>
        <w:t xml:space="preserve">, </w:t>
      </w:r>
      <w:r w:rsidRPr="00D676E4">
        <w:t>us</w:t>
      </w:r>
      <w:r>
        <w:t>a-se</w:t>
      </w:r>
      <w:r w:rsidRPr="00D676E4">
        <w:t xml:space="preserve"> o comando </w:t>
      </w:r>
      <w:proofErr w:type="spellStart"/>
      <w:r w:rsidRPr="00D676E4">
        <w:t>pip</w:t>
      </w:r>
      <w:proofErr w:type="spellEnd"/>
      <w:r w:rsidRPr="00D676E4">
        <w:t xml:space="preserve"> </w:t>
      </w:r>
      <w:proofErr w:type="spellStart"/>
      <w:r w:rsidRPr="00D676E4">
        <w:t>install</w:t>
      </w:r>
      <w:proofErr w:type="spellEnd"/>
      <w:r w:rsidRPr="00D676E4">
        <w:t>.</w:t>
      </w:r>
    </w:p>
    <w:p w14:paraId="2E848BEF" w14:textId="77777777" w:rsidR="0033589F" w:rsidRDefault="00775C42" w:rsidP="0033589F">
      <w:pPr>
        <w:pStyle w:val="SemEspaamento"/>
        <w:jc w:val="both"/>
      </w:pPr>
      <w:r>
        <w:t>E</w:t>
      </w:r>
      <w:r w:rsidR="001B4A4B" w:rsidRPr="001B4A4B">
        <w:t xml:space="preserve">xemplo: </w:t>
      </w:r>
      <w:proofErr w:type="spellStart"/>
      <w:r w:rsidR="001B4A4B" w:rsidRPr="001B4A4B">
        <w:t>pip</w:t>
      </w:r>
      <w:proofErr w:type="spellEnd"/>
      <w:r w:rsidR="001B4A4B" w:rsidRPr="001B4A4B">
        <w:t xml:space="preserve"> </w:t>
      </w:r>
      <w:proofErr w:type="spellStart"/>
      <w:r w:rsidR="001B4A4B" w:rsidRPr="001B4A4B">
        <w:t>install</w:t>
      </w:r>
      <w:proofErr w:type="spellEnd"/>
      <w:r w:rsidR="001B4A4B" w:rsidRPr="001B4A4B">
        <w:t xml:space="preserve"> </w:t>
      </w:r>
      <w:proofErr w:type="spellStart"/>
      <w:r w:rsidR="001B4A4B" w:rsidRPr="001B4A4B">
        <w:t>matplot</w:t>
      </w:r>
      <w:proofErr w:type="spellEnd"/>
      <w:r w:rsidR="001B4A4B" w:rsidRPr="001B4A4B">
        <w:t xml:space="preserve">, para instalar </w:t>
      </w:r>
      <w:proofErr w:type="spellStart"/>
      <w:r w:rsidR="001B4A4B" w:rsidRPr="001B4A4B">
        <w:t>m</w:t>
      </w:r>
      <w:r w:rsidR="00817BC1">
        <w:t>atplot</w:t>
      </w:r>
      <w:proofErr w:type="spellEnd"/>
      <w:r w:rsidR="00817BC1">
        <w:t xml:space="preserve"> </w:t>
      </w:r>
      <w:proofErr w:type="spellStart"/>
      <w:r w:rsidR="00817BC1">
        <w:t>library</w:t>
      </w:r>
      <w:proofErr w:type="spellEnd"/>
      <w:r w:rsidR="00817BC1">
        <w:t>. Primeiro importar</w:t>
      </w:r>
      <w:r w:rsidR="001B4A4B" w:rsidRPr="001B4A4B">
        <w:t xml:space="preserve"> vários pacotes de biblioteca Python no </w:t>
      </w:r>
      <w:r w:rsidR="001B4A4B" w:rsidRPr="001B4A4B">
        <w:lastRenderedPageBreak/>
        <w:t>código, para operações suaves de funções.</w:t>
      </w:r>
      <w:r w:rsidR="0033589F">
        <w:rPr>
          <w:noProof/>
          <w:lang w:eastAsia="pt-BR"/>
        </w:rPr>
        <w:drawing>
          <wp:inline distT="0" distB="0" distL="0" distR="0" wp14:anchorId="2E848D12" wp14:editId="2E848D13">
            <wp:extent cx="3341008" cy="1375257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b="17544"/>
                    <a:stretch/>
                  </pic:blipFill>
                  <pic:spPr bwMode="auto">
                    <a:xfrm>
                      <a:off x="0" y="0"/>
                      <a:ext cx="3354319" cy="1380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48BF0" w14:textId="77777777" w:rsidR="00245A4C" w:rsidRDefault="008926E3" w:rsidP="0033589F">
      <w:pPr>
        <w:pStyle w:val="SemEspaamento"/>
        <w:jc w:val="both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E848D14" wp14:editId="2E848D15">
                <wp:simplePos x="0" y="0"/>
                <wp:positionH relativeFrom="column">
                  <wp:posOffset>116205</wp:posOffset>
                </wp:positionH>
                <wp:positionV relativeFrom="paragraph">
                  <wp:posOffset>2540</wp:posOffset>
                </wp:positionV>
                <wp:extent cx="2647950" cy="358140"/>
                <wp:effectExtent l="0" t="0" r="0" b="3810"/>
                <wp:wrapNone/>
                <wp:docPr id="14" name="Caixa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7950" cy="358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848D60" w14:textId="77777777" w:rsidR="008926E3" w:rsidRDefault="008926E3" w:rsidP="008926E3">
                            <w:r>
                              <w:t>Fig. 05 -</w:t>
                            </w:r>
                            <w:r w:rsidRPr="00E85533">
                              <w:t xml:space="preserve"> </w:t>
                            </w:r>
                            <w:r w:rsidRPr="008926E3">
                              <w:t>Importando bibliotecas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48D14" id="Caixa de texto 14" o:spid="_x0000_s1028" type="#_x0000_t202" style="position:absolute;left:0;text-align:left;margin-left:9.15pt;margin-top:.2pt;width:208.5pt;height:28.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" filled="f" stroked="f" strokeweight=".5pt">
                <v:textbox>
                  <w:txbxContent>
                    <w:p w14:paraId="2E848D60" w14:textId="77777777" w:rsidR="008926E3" w:rsidRDefault="008926E3" w:rsidP="008926E3">
                      <w:r>
                        <w:t>Fig. 05 -</w:t>
                      </w:r>
                      <w:r w:rsidRPr="00E85533">
                        <w:t xml:space="preserve"> </w:t>
                      </w:r>
                      <w:r w:rsidRPr="008926E3">
                        <w:t>Importando bibliotecas</w:t>
                      </w:r>
                    </w:p>
                  </w:txbxContent>
                </v:textbox>
              </v:shape>
            </w:pict>
          </mc:Fallback>
        </mc:AlternateContent>
      </w:r>
    </w:p>
    <w:p w14:paraId="2E848BF1" w14:textId="77777777" w:rsidR="008926E3" w:rsidRDefault="008926E3" w:rsidP="0033589F">
      <w:pPr>
        <w:pStyle w:val="SemEspaamento"/>
        <w:jc w:val="both"/>
      </w:pPr>
    </w:p>
    <w:p w14:paraId="2E848BF2" w14:textId="77777777" w:rsidR="00D40EB3" w:rsidRDefault="00D40EB3" w:rsidP="0033589F">
      <w:pPr>
        <w:pStyle w:val="SemEspaamento"/>
        <w:jc w:val="both"/>
      </w:pPr>
      <w:r w:rsidRPr="00D40EB3">
        <w:t>Fig</w:t>
      </w:r>
      <w:r w:rsidR="001622F1">
        <w:t>. 5 mostra</w:t>
      </w:r>
      <w:r w:rsidRPr="00D40EB3">
        <w:t xml:space="preserve"> como importar </w:t>
      </w:r>
      <w:r>
        <w:t xml:space="preserve">as bibliotecas e </w:t>
      </w:r>
      <w:r w:rsidRPr="00D40EB3">
        <w:t>paco</w:t>
      </w:r>
      <w:r>
        <w:t>tes Python necessários para o</w:t>
      </w:r>
      <w:r w:rsidRPr="00D40EB3">
        <w:t xml:space="preserve"> projeto. </w:t>
      </w:r>
    </w:p>
    <w:p w14:paraId="2E848BF3" w14:textId="77777777" w:rsidR="00D40EB3" w:rsidRDefault="00D40EB3" w:rsidP="0033589F">
      <w:pPr>
        <w:pStyle w:val="SemEspaamento"/>
        <w:jc w:val="both"/>
      </w:pPr>
      <w:r>
        <w:t xml:space="preserve"> E em seguida, cria uma janela principal usando a função </w:t>
      </w:r>
      <w:proofErr w:type="spellStart"/>
      <w:proofErr w:type="gramStart"/>
      <w:r>
        <w:t>Tk</w:t>
      </w:r>
      <w:proofErr w:type="spellEnd"/>
      <w:r>
        <w:t>(</w:t>
      </w:r>
      <w:proofErr w:type="gramEnd"/>
      <w:r>
        <w:t>) onde será  adicionado</w:t>
      </w:r>
      <w:r w:rsidRPr="00D40EB3">
        <w:t xml:space="preserve"> outros componentes</w:t>
      </w:r>
      <w:r>
        <w:t>.</w:t>
      </w:r>
    </w:p>
    <w:p w14:paraId="2E848BF4" w14:textId="77777777" w:rsidR="00D40EB3" w:rsidRDefault="00D40EB3" w:rsidP="0033589F">
      <w:pPr>
        <w:pStyle w:val="SemEspaamento"/>
        <w:jc w:val="both"/>
      </w:pPr>
      <w:r>
        <w:t>É também possível nomear um título para a janela principal</w:t>
      </w:r>
    </w:p>
    <w:p w14:paraId="2E848BF5" w14:textId="77777777" w:rsidR="0033589F" w:rsidRDefault="00D40EB3" w:rsidP="0033589F">
      <w:pPr>
        <w:pStyle w:val="SemEspaamento"/>
        <w:jc w:val="both"/>
      </w:pPr>
      <w:r w:rsidRPr="00D40EB3">
        <w:t xml:space="preserve"> </w:t>
      </w:r>
      <w:r w:rsidR="0033589F">
        <w:rPr>
          <w:noProof/>
          <w:lang w:eastAsia="pt-BR"/>
        </w:rPr>
        <w:drawing>
          <wp:inline distT="0" distB="0" distL="0" distR="0" wp14:anchorId="2E848D16" wp14:editId="2E848D17">
            <wp:extent cx="3386938" cy="1608496"/>
            <wp:effectExtent l="0" t="0" r="444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-1" r="-1" b="15573"/>
                    <a:stretch/>
                  </pic:blipFill>
                  <pic:spPr bwMode="auto">
                    <a:xfrm>
                      <a:off x="0" y="0"/>
                      <a:ext cx="3395480" cy="1612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48BF6" w14:textId="77777777" w:rsidR="008B72B3" w:rsidRDefault="003E03F7" w:rsidP="0033589F">
      <w:pPr>
        <w:pStyle w:val="SemEspaamento"/>
        <w:jc w:val="both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E848D18" wp14:editId="2E848D19">
                <wp:simplePos x="0" y="0"/>
                <wp:positionH relativeFrom="column">
                  <wp:posOffset>103505</wp:posOffset>
                </wp:positionH>
                <wp:positionV relativeFrom="paragraph">
                  <wp:posOffset>9525</wp:posOffset>
                </wp:positionV>
                <wp:extent cx="2647950" cy="358140"/>
                <wp:effectExtent l="0" t="0" r="0" b="3810"/>
                <wp:wrapNone/>
                <wp:docPr id="15" name="Caixa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7950" cy="358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848D61" w14:textId="77777777" w:rsidR="003E03F7" w:rsidRDefault="003E03F7" w:rsidP="003E03F7">
                            <w:r>
                              <w:t>Fig. 06 -</w:t>
                            </w:r>
                            <w:r w:rsidRPr="00E85533">
                              <w:t xml:space="preserve"> </w:t>
                            </w:r>
                            <w:r>
                              <w:t>Criando janela Principal (Raiz)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48D18" id="Caixa de texto 15" o:spid="_x0000_s1029" type="#_x0000_t202" style="position:absolute;left:0;text-align:left;margin-left:8.15pt;margin-top:.75pt;width:208.5pt;height:28.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" filled="f" stroked="f" strokeweight=".5pt">
                <v:textbox>
                  <w:txbxContent>
                    <w:p w14:paraId="2E848D61" w14:textId="77777777" w:rsidR="003E03F7" w:rsidRDefault="003E03F7" w:rsidP="003E03F7">
                      <w:r>
                        <w:t>Fig. 06 -</w:t>
                      </w:r>
                      <w:r w:rsidRPr="00E85533">
                        <w:t xml:space="preserve"> </w:t>
                      </w:r>
                      <w:r>
                        <w:t>Criando janela Principal (Raiz)</w:t>
                      </w:r>
                    </w:p>
                  </w:txbxContent>
                </v:textbox>
              </v:shape>
            </w:pict>
          </mc:Fallback>
        </mc:AlternateContent>
      </w:r>
    </w:p>
    <w:p w14:paraId="2E848BF7" w14:textId="77777777" w:rsidR="008B72B3" w:rsidRDefault="008B72B3" w:rsidP="0033589F">
      <w:pPr>
        <w:pStyle w:val="SemEspaamento"/>
        <w:jc w:val="both"/>
      </w:pPr>
    </w:p>
    <w:p w14:paraId="2E848BF8" w14:textId="57FC94C0" w:rsidR="00C804F9" w:rsidRDefault="0033589F" w:rsidP="002B2873">
      <w:pPr>
        <w:jc w:val="both"/>
      </w:pPr>
      <w:proofErr w:type="spellStart"/>
      <w:r>
        <w:t>Fig</w:t>
      </w:r>
      <w:proofErr w:type="spellEnd"/>
      <w:r>
        <w:t xml:space="preserve"> 6, </w:t>
      </w:r>
      <w:r w:rsidR="00772804">
        <w:t>demostra</w:t>
      </w:r>
      <w:r w:rsidR="00640401">
        <w:t xml:space="preserve"> a </w:t>
      </w:r>
      <w:r>
        <w:t>criação de janela usando a biblioteca Tkinter</w:t>
      </w:r>
      <w:r w:rsidR="00640401">
        <w:t>.</w:t>
      </w:r>
      <w:r>
        <w:t xml:space="preserve"> </w:t>
      </w:r>
      <w:r w:rsidR="00C804F9">
        <w:t>Em seguida, constrói-se</w:t>
      </w:r>
      <w:r w:rsidR="00C804F9" w:rsidRPr="00901E3C">
        <w:t xml:space="preserve"> a </w:t>
      </w:r>
      <w:r w:rsidR="00772804" w:rsidRPr="00901E3C">
        <w:t xml:space="preserve">interface </w:t>
      </w:r>
      <w:r w:rsidR="00772804">
        <w:t>figure-</w:t>
      </w:r>
      <w:proofErr w:type="spellStart"/>
      <w:r w:rsidR="00772804">
        <w:t>Tkinter</w:t>
      </w:r>
      <w:proofErr w:type="spellEnd"/>
      <w:r w:rsidR="00772804">
        <w:t>-Canvas</w:t>
      </w:r>
      <w:r w:rsidR="00C804F9">
        <w:t xml:space="preserve"> e organiza-se</w:t>
      </w:r>
      <w:r w:rsidR="00C804F9" w:rsidRPr="00901E3C">
        <w:t xml:space="preserve"> os widgets usando a função frame. </w:t>
      </w:r>
    </w:p>
    <w:p w14:paraId="2E848BF9" w14:textId="77777777" w:rsidR="00C804F9" w:rsidRDefault="00C804F9" w:rsidP="002B2873">
      <w:pPr>
        <w:jc w:val="both"/>
      </w:pPr>
      <w:r w:rsidRPr="00901E3C">
        <w:t>Use</w:t>
      </w:r>
      <w:r>
        <w:t>-se</w:t>
      </w:r>
      <w:r w:rsidRPr="00901E3C">
        <w:t xml:space="preserve"> a classe </w:t>
      </w:r>
      <w:proofErr w:type="spellStart"/>
      <w:r w:rsidRPr="00901E3C">
        <w:t>FigureCanvasTkAgg</w:t>
      </w:r>
      <w:proofErr w:type="spellEnd"/>
      <w:r w:rsidRPr="00901E3C">
        <w:t xml:space="preserve"> para criar uma interface. O comando </w:t>
      </w:r>
      <w:proofErr w:type="spellStart"/>
      <w:proofErr w:type="gramStart"/>
      <w:r w:rsidRPr="00901E3C">
        <w:t>Tk</w:t>
      </w:r>
      <w:proofErr w:type="spellEnd"/>
      <w:r w:rsidRPr="00901E3C">
        <w:t>(</w:t>
      </w:r>
      <w:proofErr w:type="gramEnd"/>
      <w:r w:rsidRPr="00901E3C">
        <w:t>)</w:t>
      </w:r>
      <w:proofErr w:type="spellStart"/>
      <w:r w:rsidRPr="00901E3C">
        <w:t>title</w:t>
      </w:r>
      <w:proofErr w:type="spellEnd"/>
      <w:r w:rsidRPr="00901E3C">
        <w:t xml:space="preserve"> é atribuído, como mostrado na </w:t>
      </w:r>
      <w:proofErr w:type="spellStart"/>
      <w:r w:rsidRPr="00901E3C">
        <w:t>Fig</w:t>
      </w:r>
      <w:proofErr w:type="spellEnd"/>
      <w:r w:rsidRPr="00901E3C">
        <w:t xml:space="preserve"> 6, para </w:t>
      </w:r>
      <w:r>
        <w:t>criar uma janela</w:t>
      </w:r>
      <w:r w:rsidRPr="00901E3C">
        <w:t>. Use</w:t>
      </w:r>
      <w:r>
        <w:t>-se</w:t>
      </w:r>
      <w:r w:rsidRPr="00901E3C">
        <w:t xml:space="preserve"> o widget de entrada do pacote Tkinter para gerar o sinal da Portadora usando os valores de amplitude e frequência configurados pelo usuário. </w:t>
      </w:r>
    </w:p>
    <w:p w14:paraId="2E848BFA" w14:textId="77777777" w:rsidR="0033589F" w:rsidRDefault="0033589F" w:rsidP="0033589F">
      <w:pPr>
        <w:pStyle w:val="SemEspaamento"/>
        <w:jc w:val="both"/>
      </w:pPr>
    </w:p>
    <w:p w14:paraId="2E848BFB" w14:textId="77777777" w:rsidR="0033589F" w:rsidRPr="00987790" w:rsidRDefault="0033589F" w:rsidP="00987790">
      <w:pPr>
        <w:pStyle w:val="SemEspaamento"/>
        <w:jc w:val="center"/>
        <w:rPr>
          <w:b/>
        </w:rPr>
      </w:pPr>
      <w:r w:rsidRPr="00987790">
        <w:rPr>
          <w:b/>
        </w:rPr>
        <w:t xml:space="preserve">IV. RESULTADOS E DISCUSSÃO </w:t>
      </w:r>
    </w:p>
    <w:p w14:paraId="2E848BFC" w14:textId="77777777" w:rsidR="002152A1" w:rsidRDefault="002152A1" w:rsidP="002152A1">
      <w:pPr>
        <w:pStyle w:val="SemEspaamento"/>
        <w:ind w:left="720"/>
        <w:jc w:val="both"/>
      </w:pPr>
      <w:r>
        <w:t>A</w:t>
      </w:r>
      <w:r w:rsidRPr="002152A1">
        <w:t xml:space="preserve"> Implementação </w:t>
      </w:r>
    </w:p>
    <w:p w14:paraId="2E848BFD" w14:textId="77777777" w:rsidR="002A3E70" w:rsidRDefault="0000642F" w:rsidP="0033589F">
      <w:pPr>
        <w:pStyle w:val="SemEspaamento"/>
        <w:jc w:val="both"/>
        <w:rPr>
          <w:noProof/>
          <w:lang w:eastAsia="pt-BR"/>
        </w:rPr>
      </w:pPr>
      <w:r>
        <w:t xml:space="preserve">A </w:t>
      </w:r>
      <w:proofErr w:type="spellStart"/>
      <w:r>
        <w:t>fig</w:t>
      </w:r>
      <w:proofErr w:type="spellEnd"/>
      <w:r>
        <w:t xml:space="preserve"> 7 abaixo ilustra</w:t>
      </w:r>
      <w:r w:rsidR="002152A1" w:rsidRPr="002152A1">
        <w:t xml:space="preserve"> sobre o</w:t>
      </w:r>
      <w:r w:rsidR="002A3E70">
        <w:t xml:space="preserve"> processo </w:t>
      </w:r>
      <w:r w:rsidR="002152A1" w:rsidRPr="002152A1">
        <w:t>de fluxo</w:t>
      </w:r>
      <w:r w:rsidR="002A3E70">
        <w:t>grama. Em primeiro lugar, o sinal de onda quadrada</w:t>
      </w:r>
      <w:r>
        <w:t xml:space="preserve"> é gerado</w:t>
      </w:r>
      <w:r w:rsidR="002152A1" w:rsidRPr="002152A1">
        <w:t xml:space="preserve"> clicando no botão de plotagem dentro do widget. Em seguida, o usuário precisa inserir os valores de Amplitude e Frequência no widget de entrada para geração do sinal portador, que é usado para o processo de modulação.</w:t>
      </w:r>
      <w:r w:rsidR="002A3E70" w:rsidRPr="002A3E70">
        <w:rPr>
          <w:noProof/>
          <w:lang w:eastAsia="pt-BR"/>
        </w:rPr>
        <w:t xml:space="preserve"> </w:t>
      </w:r>
    </w:p>
    <w:p w14:paraId="2E848BFE" w14:textId="77777777" w:rsidR="003B08F0" w:rsidRDefault="002A3E70" w:rsidP="0033589F">
      <w:pPr>
        <w:pStyle w:val="SemEspaamento"/>
        <w:jc w:val="both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E848D1A" wp14:editId="2E848D1B">
                <wp:simplePos x="0" y="0"/>
                <wp:positionH relativeFrom="column">
                  <wp:posOffset>451485</wp:posOffset>
                </wp:positionH>
                <wp:positionV relativeFrom="paragraph">
                  <wp:posOffset>2648890</wp:posOffset>
                </wp:positionV>
                <wp:extent cx="2647950" cy="358140"/>
                <wp:effectExtent l="0" t="0" r="0" b="3810"/>
                <wp:wrapNone/>
                <wp:docPr id="17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7950" cy="358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848D62" w14:textId="77777777" w:rsidR="002A3E70" w:rsidRDefault="002A3E70" w:rsidP="002A3E70">
                            <w:r>
                              <w:t>Fig. 07 -</w:t>
                            </w:r>
                            <w:r w:rsidRPr="00E85533">
                              <w:t xml:space="preserve"> </w:t>
                            </w:r>
                            <w:r w:rsidRPr="002A3E70">
                              <w:t>Fluxograma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48D1A" id="Caixa de texto 17" o:spid="_x0000_s1030" type="#_x0000_t202" style="position:absolute;left:0;text-align:left;margin-left:35.55pt;margin-top:208.55pt;width:208.5pt;height:28.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" filled="f" stroked="f" strokeweight=".5pt">
                <v:textbox>
                  <w:txbxContent>
                    <w:p w14:paraId="2E848D62" w14:textId="77777777" w:rsidR="002A3E70" w:rsidRDefault="002A3E70" w:rsidP="002A3E70">
                      <w:r>
                        <w:t>Fig. 07 -</w:t>
                      </w:r>
                      <w:r w:rsidRPr="00E85533">
                        <w:t xml:space="preserve"> </w:t>
                      </w:r>
                      <w:r w:rsidRPr="002A3E70">
                        <w:t>Fluxograma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2E848D1C" wp14:editId="2E848D1D">
            <wp:extent cx="2435962" cy="2699309"/>
            <wp:effectExtent l="0" t="0" r="2540" b="63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37355" cy="270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48BFF" w14:textId="77777777" w:rsidR="00BC1880" w:rsidRDefault="00BC1880" w:rsidP="0033589F">
      <w:pPr>
        <w:pStyle w:val="SemEspaamento"/>
        <w:jc w:val="both"/>
      </w:pPr>
    </w:p>
    <w:p w14:paraId="2E848C00" w14:textId="77777777" w:rsidR="002A3E70" w:rsidRDefault="002A3E70" w:rsidP="0033589F">
      <w:pPr>
        <w:pStyle w:val="SemEspaamento"/>
        <w:jc w:val="both"/>
      </w:pPr>
    </w:p>
    <w:p w14:paraId="2E848C01" w14:textId="77777777" w:rsidR="002711A0" w:rsidRDefault="002711A0" w:rsidP="0033589F">
      <w:pPr>
        <w:pStyle w:val="SemEspaamento"/>
        <w:jc w:val="both"/>
      </w:pPr>
    </w:p>
    <w:p w14:paraId="2E848C02" w14:textId="77777777" w:rsidR="002711A0" w:rsidRDefault="002711A0" w:rsidP="0033589F">
      <w:pPr>
        <w:pStyle w:val="SemEspaamento"/>
        <w:jc w:val="both"/>
      </w:pPr>
      <w:r w:rsidRPr="002711A0">
        <w:t xml:space="preserve">Usando o botão de plotagem nos widgets do gerador ASK, FSK e PSK, as formas de onda ASK, FSK e PSK são </w:t>
      </w:r>
      <w:r>
        <w:t>geradas e plotadas e p</w:t>
      </w:r>
      <w:r w:rsidRPr="002711A0">
        <w:t xml:space="preserve">ara </w:t>
      </w:r>
      <w:r>
        <w:t xml:space="preserve">recomeçar é necessário </w:t>
      </w:r>
      <w:r w:rsidRPr="002711A0">
        <w:t>limpar toda a in</w:t>
      </w:r>
      <w:r>
        <w:t>terface e regenerar as ondas usando</w:t>
      </w:r>
      <w:r w:rsidRPr="002711A0">
        <w:t xml:space="preserve"> o botão </w:t>
      </w:r>
      <w:proofErr w:type="spellStart"/>
      <w:r w:rsidRPr="00772804">
        <w:rPr>
          <w:i/>
          <w:iCs/>
        </w:rPr>
        <w:t>clear</w:t>
      </w:r>
      <w:proofErr w:type="spellEnd"/>
      <w:r w:rsidRPr="002711A0">
        <w:t>.</w:t>
      </w:r>
    </w:p>
    <w:p w14:paraId="2E848C03" w14:textId="77777777" w:rsidR="002711A0" w:rsidRDefault="007A254C" w:rsidP="0033589F">
      <w:pPr>
        <w:pStyle w:val="SemEspaamento"/>
        <w:jc w:val="both"/>
      </w:pPr>
      <w:r>
        <w:rPr>
          <w:noProof/>
          <w:lang w:eastAsia="pt-BR"/>
        </w:rPr>
        <w:drawing>
          <wp:inline distT="0" distB="0" distL="0" distR="0" wp14:anchorId="2E848D1E" wp14:editId="2E848D1F">
            <wp:extent cx="3197314" cy="1777594"/>
            <wp:effectExtent l="0" t="0" r="317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b="2016"/>
                    <a:stretch/>
                  </pic:blipFill>
                  <pic:spPr bwMode="auto">
                    <a:xfrm>
                      <a:off x="0" y="0"/>
                      <a:ext cx="3200400" cy="1779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48C04" w14:textId="77777777" w:rsidR="002711A0" w:rsidRDefault="007A254C" w:rsidP="0033589F">
      <w:pPr>
        <w:pStyle w:val="SemEspaamento"/>
        <w:jc w:val="both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E848D20" wp14:editId="2E848D21">
                <wp:simplePos x="0" y="0"/>
                <wp:positionH relativeFrom="column">
                  <wp:posOffset>157480</wp:posOffset>
                </wp:positionH>
                <wp:positionV relativeFrom="paragraph">
                  <wp:posOffset>68580</wp:posOffset>
                </wp:positionV>
                <wp:extent cx="2647950" cy="358140"/>
                <wp:effectExtent l="0" t="0" r="0" b="3810"/>
                <wp:wrapNone/>
                <wp:docPr id="21" name="Caixa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7950" cy="358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848D63" w14:textId="77777777" w:rsidR="007A254C" w:rsidRDefault="007A254C" w:rsidP="007A254C">
                            <w:r>
                              <w:t>Fig. 08 -</w:t>
                            </w:r>
                            <w:r w:rsidRPr="00E85533">
                              <w:t xml:space="preserve"> </w:t>
                            </w:r>
                            <w:r w:rsidR="00913631" w:rsidRPr="00913631">
                              <w:t>Interface GUI para Técnicas de Modulação Avançada.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48D20" id="Caixa de texto 21" o:spid="_x0000_s1031" type="#_x0000_t202" style="position:absolute;left:0;text-align:left;margin-left:12.4pt;margin-top:5.4pt;width:208.5pt;height:28.2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" filled="f" stroked="f" strokeweight=".5pt">
                <v:textbox>
                  <w:txbxContent>
                    <w:p w14:paraId="2E848D63" w14:textId="77777777" w:rsidR="007A254C" w:rsidRDefault="007A254C" w:rsidP="007A254C">
                      <w:r>
                        <w:t>Fig. 08 -</w:t>
                      </w:r>
                      <w:r w:rsidRPr="00E85533">
                        <w:t xml:space="preserve"> </w:t>
                      </w:r>
                      <w:r w:rsidR="00913631" w:rsidRPr="00913631">
                        <w:t>Interface GUI para Técnicas de Modulação Avançada.</w:t>
                      </w:r>
                    </w:p>
                  </w:txbxContent>
                </v:textbox>
              </v:shape>
            </w:pict>
          </mc:Fallback>
        </mc:AlternateContent>
      </w:r>
    </w:p>
    <w:p w14:paraId="2E848C05" w14:textId="77777777" w:rsidR="002711A0" w:rsidRDefault="002711A0" w:rsidP="0033589F">
      <w:pPr>
        <w:pStyle w:val="SemEspaamento"/>
        <w:jc w:val="both"/>
      </w:pPr>
    </w:p>
    <w:p w14:paraId="2E848C06" w14:textId="77777777" w:rsidR="002711A0" w:rsidRDefault="002711A0" w:rsidP="0033589F">
      <w:pPr>
        <w:pStyle w:val="SemEspaamento"/>
        <w:jc w:val="both"/>
      </w:pPr>
    </w:p>
    <w:p w14:paraId="2E848C07" w14:textId="77777777" w:rsidR="002A3E70" w:rsidRDefault="00580B23" w:rsidP="0033589F">
      <w:pPr>
        <w:pStyle w:val="SemEspaamento"/>
        <w:jc w:val="both"/>
      </w:pPr>
      <w:proofErr w:type="spellStart"/>
      <w:r>
        <w:t>Fig</w:t>
      </w:r>
      <w:proofErr w:type="spellEnd"/>
      <w:r>
        <w:t xml:space="preserve"> 8, é a janela gerada, e os</w:t>
      </w:r>
      <w:r w:rsidRPr="00580B23">
        <w:t xml:space="preserve"> quadros geradores de sinal consistem no botão de plotagem que é usado para plotar os sinais gerados.</w:t>
      </w:r>
    </w:p>
    <w:p w14:paraId="2E848C08" w14:textId="77777777" w:rsidR="00420E31" w:rsidRDefault="00420E31" w:rsidP="0033589F">
      <w:pPr>
        <w:pStyle w:val="SemEspaamento"/>
        <w:jc w:val="both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E848D22" wp14:editId="2E848D23">
                <wp:simplePos x="0" y="0"/>
                <wp:positionH relativeFrom="column">
                  <wp:posOffset>465785</wp:posOffset>
                </wp:positionH>
                <wp:positionV relativeFrom="paragraph">
                  <wp:posOffset>1868170</wp:posOffset>
                </wp:positionV>
                <wp:extent cx="2647950" cy="285292"/>
                <wp:effectExtent l="0" t="0" r="0" b="635"/>
                <wp:wrapNone/>
                <wp:docPr id="23" name="Caixa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7950" cy="28529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848D64" w14:textId="77777777" w:rsidR="00420E31" w:rsidRDefault="00420E31" w:rsidP="00420E31">
                            <w:r>
                              <w:t>Fig. 09 -</w:t>
                            </w:r>
                            <w:r w:rsidRPr="00E85533">
                              <w:t xml:space="preserve"> </w:t>
                            </w:r>
                            <w:r w:rsidRPr="00420E31">
                              <w:t>Forma de onda de saída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48D22" id="Caixa de texto 23" o:spid="_x0000_s1032" type="#_x0000_t202" style="position:absolute;left:0;text-align:left;margin-left:36.7pt;margin-top:147.1pt;width:208.5pt;height:22.4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" filled="f" stroked="f" strokeweight=".5pt">
                <v:textbox>
                  <w:txbxContent>
                    <w:p w14:paraId="2E848D64" w14:textId="77777777" w:rsidR="00420E31" w:rsidRDefault="00420E31" w:rsidP="00420E31">
                      <w:r>
                        <w:t>Fig. 09 -</w:t>
                      </w:r>
                      <w:r w:rsidRPr="00E85533">
                        <w:t xml:space="preserve"> </w:t>
                      </w:r>
                      <w:r w:rsidRPr="00420E31">
                        <w:t>Forma de onda de saída 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2E848D24" wp14:editId="2E848D25">
            <wp:extent cx="3200400" cy="1955800"/>
            <wp:effectExtent l="0" t="0" r="0" b="635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48C09" w14:textId="77777777" w:rsidR="00420E31" w:rsidRDefault="00420E31" w:rsidP="0033589F">
      <w:pPr>
        <w:pStyle w:val="SemEspaamento"/>
        <w:jc w:val="both"/>
      </w:pPr>
    </w:p>
    <w:p w14:paraId="2E848C0A" w14:textId="77777777" w:rsidR="00580B23" w:rsidRDefault="00420E31" w:rsidP="0033589F">
      <w:pPr>
        <w:pStyle w:val="SemEspaamento"/>
        <w:jc w:val="both"/>
      </w:pPr>
      <w:r w:rsidRPr="00420E31">
        <w:lastRenderedPageBreak/>
        <w:t>A Fig. 9</w:t>
      </w:r>
      <w:r w:rsidR="00C92758" w:rsidRPr="00420E31">
        <w:t xml:space="preserve"> mostra</w:t>
      </w:r>
      <w:r w:rsidRPr="00420E31">
        <w:t xml:space="preserve"> as formas de onda de saída das técnicas de modulação ASK, FSK, PSK para a sequência de entrada 0001000111.</w:t>
      </w:r>
    </w:p>
    <w:p w14:paraId="2E848C0B" w14:textId="77777777" w:rsidR="0044748C" w:rsidRDefault="0044748C" w:rsidP="0033589F">
      <w:pPr>
        <w:pStyle w:val="SemEspaamento"/>
        <w:jc w:val="both"/>
      </w:pPr>
    </w:p>
    <w:p w14:paraId="2E848C0C" w14:textId="77777777" w:rsidR="0044748C" w:rsidRDefault="0044748C" w:rsidP="0033589F">
      <w:pPr>
        <w:pStyle w:val="SemEspaamento"/>
        <w:jc w:val="both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E848D26" wp14:editId="2E848D27">
                <wp:simplePos x="0" y="0"/>
                <wp:positionH relativeFrom="column">
                  <wp:posOffset>333375</wp:posOffset>
                </wp:positionH>
                <wp:positionV relativeFrom="paragraph">
                  <wp:posOffset>1834210</wp:posOffset>
                </wp:positionV>
                <wp:extent cx="2647950" cy="358140"/>
                <wp:effectExtent l="0" t="0" r="0" b="3810"/>
                <wp:wrapNone/>
                <wp:docPr id="25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7950" cy="358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848D65" w14:textId="77777777" w:rsidR="0044748C" w:rsidRDefault="0044748C" w:rsidP="0044748C">
                            <w:r>
                              <w:t>Fig. 10 -</w:t>
                            </w:r>
                            <w:r w:rsidRPr="00E85533">
                              <w:t xml:space="preserve"> </w:t>
                            </w:r>
                            <w:r w:rsidR="00C55BA4" w:rsidRPr="00C55BA4">
                              <w:t>Forma de onda de saída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48D26" id="Caixa de texto 25" o:spid="_x0000_s1033" type="#_x0000_t202" style="position:absolute;left:0;text-align:left;margin-left:26.25pt;margin-top:144.45pt;width:208.5pt;height:28.2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" filled="f" stroked="f" strokeweight=".5pt">
                <v:textbox>
                  <w:txbxContent>
                    <w:p w14:paraId="2E848D65" w14:textId="77777777" w:rsidR="0044748C" w:rsidRDefault="0044748C" w:rsidP="0044748C">
                      <w:r>
                        <w:t>Fig. 10 -</w:t>
                      </w:r>
                      <w:r w:rsidRPr="00E85533">
                        <w:t xml:space="preserve"> </w:t>
                      </w:r>
                      <w:r w:rsidR="00C55BA4" w:rsidRPr="00C55BA4">
                        <w:t>Forma de onda de saída 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2E848D28" wp14:editId="2E848D29">
            <wp:extent cx="3200400" cy="190619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9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48C0D" w14:textId="77777777" w:rsidR="00580B23" w:rsidRDefault="00580B23" w:rsidP="0033589F">
      <w:pPr>
        <w:pStyle w:val="SemEspaamento"/>
        <w:jc w:val="both"/>
      </w:pPr>
    </w:p>
    <w:p w14:paraId="2E848C0E" w14:textId="77777777" w:rsidR="00580B23" w:rsidRDefault="0056762C" w:rsidP="00C55BA4">
      <w:pPr>
        <w:pStyle w:val="SemEspaamento"/>
        <w:jc w:val="both"/>
      </w:pPr>
      <w:r w:rsidRPr="0056762C">
        <w:t>Fig. 10 mostra as formas de onda de saída das técnicas de modulações ASK, FSK, PSK para a sequência de entrada 1101111011.</w:t>
      </w:r>
    </w:p>
    <w:p w14:paraId="2E848C0F" w14:textId="77777777" w:rsidR="00C55BA4" w:rsidRDefault="00C55BA4" w:rsidP="00C55BA4">
      <w:pPr>
        <w:pStyle w:val="SemEspaamento"/>
        <w:jc w:val="both"/>
      </w:pPr>
    </w:p>
    <w:p w14:paraId="2E848C10" w14:textId="77777777" w:rsidR="0097168D" w:rsidRDefault="0097168D" w:rsidP="00C55BA4">
      <w:pPr>
        <w:pStyle w:val="SemEspaamento"/>
        <w:jc w:val="both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E848D2A" wp14:editId="2E848D2B">
                <wp:simplePos x="0" y="0"/>
                <wp:positionH relativeFrom="column">
                  <wp:posOffset>375920</wp:posOffset>
                </wp:positionH>
                <wp:positionV relativeFrom="paragraph">
                  <wp:posOffset>1893265</wp:posOffset>
                </wp:positionV>
                <wp:extent cx="2647950" cy="358140"/>
                <wp:effectExtent l="0" t="0" r="0" b="3810"/>
                <wp:wrapNone/>
                <wp:docPr id="27" name="Caixa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7950" cy="358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848D66" w14:textId="77777777" w:rsidR="0097168D" w:rsidRDefault="0097168D" w:rsidP="0097168D">
                            <w:r>
                              <w:t>Fig. 11 -</w:t>
                            </w:r>
                            <w:r w:rsidRPr="00E85533">
                              <w:t xml:space="preserve"> </w:t>
                            </w:r>
                            <w:r w:rsidRPr="0097168D">
                              <w:t>Forma de onda de saída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48D2A" id="Caixa de texto 27" o:spid="_x0000_s1034" type="#_x0000_t202" style="position:absolute;left:0;text-align:left;margin-left:29.6pt;margin-top:149.1pt;width:208.5pt;height:28.2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" filled="f" stroked="f" strokeweight=".5pt">
                <v:textbox>
                  <w:txbxContent>
                    <w:p w14:paraId="2E848D66" w14:textId="77777777" w:rsidR="0097168D" w:rsidRDefault="0097168D" w:rsidP="0097168D">
                      <w:r>
                        <w:t>Fig. 11 -</w:t>
                      </w:r>
                      <w:r w:rsidRPr="00E85533">
                        <w:t xml:space="preserve"> </w:t>
                      </w:r>
                      <w:r w:rsidRPr="0097168D">
                        <w:t>Forma de onda de saída 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2E848D2C" wp14:editId="2E848D2D">
            <wp:extent cx="3200400" cy="1916329"/>
            <wp:effectExtent l="0" t="0" r="0" b="825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91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48C11" w14:textId="77777777" w:rsidR="00C55BA4" w:rsidRDefault="00C55BA4" w:rsidP="00C55BA4">
      <w:pPr>
        <w:pStyle w:val="SemEspaamento"/>
        <w:jc w:val="both"/>
      </w:pPr>
    </w:p>
    <w:p w14:paraId="2E848C12" w14:textId="77777777" w:rsidR="0097168D" w:rsidRDefault="0097168D" w:rsidP="00C55BA4">
      <w:pPr>
        <w:pStyle w:val="SemEspaamento"/>
        <w:jc w:val="both"/>
      </w:pPr>
    </w:p>
    <w:p w14:paraId="2E848C13" w14:textId="77777777" w:rsidR="0097168D" w:rsidRDefault="00A91A66" w:rsidP="00C55BA4">
      <w:pPr>
        <w:pStyle w:val="SemEspaamento"/>
        <w:jc w:val="both"/>
      </w:pPr>
      <w:r w:rsidRPr="00A91A66">
        <w:t>Fig. 11 mostra as formas de onda de saída das técnicas de modulação ASK, FSK, PSK para a sequência de entrada 1011100011.</w:t>
      </w:r>
    </w:p>
    <w:p w14:paraId="2E848C14" w14:textId="77777777" w:rsidR="0097168D" w:rsidRDefault="0097168D" w:rsidP="00C55BA4">
      <w:pPr>
        <w:pStyle w:val="SemEspaamento"/>
        <w:jc w:val="both"/>
      </w:pPr>
    </w:p>
    <w:p w14:paraId="2E848C15" w14:textId="77777777" w:rsidR="00B4253A" w:rsidRDefault="00B4253A" w:rsidP="00C55BA4">
      <w:pPr>
        <w:pStyle w:val="SemEspaamento"/>
        <w:jc w:val="both"/>
      </w:pPr>
      <w:r w:rsidRPr="00B4253A">
        <w:t>A diferença entre ASK, FSK e PSK é claramente observada</w:t>
      </w:r>
      <w:r>
        <w:t xml:space="preserve"> e perceptível a partir dos resultados e análise das figuras</w:t>
      </w:r>
      <w:r w:rsidRPr="00B4253A">
        <w:t xml:space="preserve">. No ASK, a portadora é transmitida somente quando o sinal de entrada é alto, ou seja, binário 1. </w:t>
      </w:r>
    </w:p>
    <w:p w14:paraId="2E848C16" w14:textId="77777777" w:rsidR="00B4253A" w:rsidRDefault="00B4253A" w:rsidP="00C55BA4">
      <w:pPr>
        <w:pStyle w:val="SemEspaamento"/>
        <w:jc w:val="both"/>
      </w:pPr>
      <w:r w:rsidRPr="00B4253A">
        <w:t>No FSK, quando a sequência de entrada é alta, uma portadora alta é transmitida e quando a sequência de entrada é de baixa frequência, a portadora é transmitida. Ele supera a principal desvantagem do ASK, ou seja, a modulação ASK é muito suscetível à interface de ruído.</w:t>
      </w:r>
    </w:p>
    <w:p w14:paraId="2E848C17" w14:textId="6961DC39" w:rsidR="0097168D" w:rsidRDefault="00772804" w:rsidP="00C55BA4">
      <w:pPr>
        <w:pStyle w:val="SemEspaamento"/>
        <w:jc w:val="both"/>
      </w:pPr>
      <w:r>
        <w:t>Enquanto</w:t>
      </w:r>
      <w:r w:rsidR="00B4253A">
        <w:t xml:space="preserve"> no </w:t>
      </w:r>
      <w:r w:rsidR="00B4253A" w:rsidRPr="00B4253A">
        <w:t xml:space="preserve">PSK, há mudança de fase na saída PSK sempre que a sequência de entrada muda de 1 para 0 e </w:t>
      </w:r>
      <w:r w:rsidR="00B4253A">
        <w:t>vic</w:t>
      </w:r>
      <w:r w:rsidR="00B4253A" w:rsidRPr="00B4253A">
        <w:t>e-versa. Em comparação com o ASK, o PSK é menos suscetível ao ruído e, em comparação com o FSK, o PSK requer menos largura de banda.</w:t>
      </w:r>
    </w:p>
    <w:p w14:paraId="2E848C18" w14:textId="77777777" w:rsidR="0097168D" w:rsidRDefault="0097168D" w:rsidP="00C55BA4">
      <w:pPr>
        <w:pStyle w:val="SemEspaamento"/>
        <w:jc w:val="both"/>
      </w:pPr>
    </w:p>
    <w:p w14:paraId="416DEC1B" w14:textId="77777777" w:rsidR="00772804" w:rsidRDefault="00772804" w:rsidP="00C55BA4">
      <w:pPr>
        <w:pStyle w:val="SemEspaamento"/>
        <w:jc w:val="both"/>
      </w:pPr>
    </w:p>
    <w:p w14:paraId="0ECDF817" w14:textId="77777777" w:rsidR="00772804" w:rsidRDefault="00772804" w:rsidP="00C55BA4">
      <w:pPr>
        <w:pStyle w:val="SemEspaamento"/>
        <w:jc w:val="both"/>
      </w:pPr>
    </w:p>
    <w:p w14:paraId="2E848C19" w14:textId="77777777" w:rsidR="003B08F0" w:rsidRDefault="003B08F0" w:rsidP="00742AE3">
      <w:pPr>
        <w:pStyle w:val="SemEspaamento"/>
        <w:jc w:val="both"/>
      </w:pPr>
    </w:p>
    <w:p w14:paraId="2E848C1A" w14:textId="77777777" w:rsidR="00623AAB" w:rsidRPr="00866243" w:rsidRDefault="00623AAB" w:rsidP="00866243">
      <w:pPr>
        <w:pStyle w:val="SemEspaamento"/>
        <w:jc w:val="center"/>
        <w:rPr>
          <w:b/>
        </w:rPr>
      </w:pPr>
      <w:r w:rsidRPr="00866243">
        <w:rPr>
          <w:b/>
        </w:rPr>
        <w:t>V.</w:t>
      </w:r>
      <w:r w:rsidR="009C6044">
        <w:rPr>
          <w:b/>
        </w:rPr>
        <w:t xml:space="preserve"> </w:t>
      </w:r>
      <w:r w:rsidRPr="00866243">
        <w:rPr>
          <w:b/>
        </w:rPr>
        <w:t>CONCLUSÃO</w:t>
      </w:r>
    </w:p>
    <w:p w14:paraId="2E848C1B" w14:textId="77777777" w:rsidR="00623AAB" w:rsidRDefault="00623AAB" w:rsidP="00742AE3">
      <w:pPr>
        <w:pStyle w:val="SemEspaamento"/>
        <w:jc w:val="both"/>
      </w:pPr>
    </w:p>
    <w:p w14:paraId="2E848C1C" w14:textId="10AF4FA7" w:rsidR="00086D94" w:rsidRDefault="00086D94" w:rsidP="00742AE3">
      <w:pPr>
        <w:pStyle w:val="SemEspaamento"/>
        <w:jc w:val="both"/>
      </w:pPr>
      <w:r>
        <w:t xml:space="preserve">Neste artigo, os </w:t>
      </w:r>
      <w:r w:rsidR="00772804">
        <w:t xml:space="preserve">autores </w:t>
      </w:r>
      <w:r w:rsidR="00772804" w:rsidRPr="00086D94">
        <w:t>exploraram</w:t>
      </w:r>
      <w:r>
        <w:t xml:space="preserve"> de </w:t>
      </w:r>
      <w:proofErr w:type="gramStart"/>
      <w:r>
        <w:t>forma  abrangente</w:t>
      </w:r>
      <w:proofErr w:type="gramEnd"/>
      <w:r>
        <w:t>, as</w:t>
      </w:r>
      <w:r w:rsidRPr="00086D94">
        <w:t xml:space="preserve"> técnicas de modulação usando Python, com foco principal na compreensão, i</w:t>
      </w:r>
      <w:r>
        <w:t>mplementação e análise das principais técnicas de modulação ASK, FSK e PSK.</w:t>
      </w:r>
      <w:r w:rsidRPr="00086D94">
        <w:t xml:space="preserve"> Os principais objetivos do artigo foram obter insights sobre os fundamentos da modulação, desenvolver habilidades práticas de codificação em Python e avaliar o desempenho de diferen</w:t>
      </w:r>
      <w:r>
        <w:t>tes técnicas de modulação.</w:t>
      </w:r>
    </w:p>
    <w:p w14:paraId="2E848C1D" w14:textId="77777777" w:rsidR="00623AAB" w:rsidRDefault="00086D94" w:rsidP="00742AE3">
      <w:pPr>
        <w:pStyle w:val="SemEspaamento"/>
        <w:jc w:val="both"/>
      </w:pPr>
      <w:r>
        <w:t>P</w:t>
      </w:r>
      <w:r w:rsidRPr="00086D94">
        <w:t>odemos tirar conclusões com confiança com base em nossas descobertas como Compreensão Fundamental, Proficiência em Python, Avaliação de Desempenho e Exploração Futura. Em resumo, o artigo sobre técnicas de modulação usando Python tem sido uma jornada gratificante. Alcançamos uma compreensão mais profunda da modulação, aprimoramos nossas habilidades de programação e contribuímos com insights valiosos sobre o desempenho de diferentes esquemas de modulação. Este artigo nos equipou com o conhecimento e as ferramentas para nos destacarmos no campo da engenharia de comunicação e abre caminho para futuras pesquisas e inovações.</w:t>
      </w:r>
    </w:p>
    <w:p w14:paraId="2E848C1E" w14:textId="77777777" w:rsidR="003B08F0" w:rsidRDefault="003B08F0" w:rsidP="00742AE3">
      <w:pPr>
        <w:pStyle w:val="SemEspaamento"/>
        <w:jc w:val="both"/>
      </w:pPr>
    </w:p>
    <w:p w14:paraId="2E848C1F" w14:textId="77777777" w:rsidR="003B08F0" w:rsidRPr="00FE7679" w:rsidRDefault="003B08F0" w:rsidP="00FE7679">
      <w:pPr>
        <w:pStyle w:val="SemEspaamento"/>
        <w:jc w:val="center"/>
        <w:rPr>
          <w:b/>
        </w:rPr>
      </w:pPr>
      <w:r w:rsidRPr="00FE7679">
        <w:rPr>
          <w:b/>
        </w:rPr>
        <w:t>V</w:t>
      </w:r>
      <w:r w:rsidR="00623AAB" w:rsidRPr="00FE7679">
        <w:rPr>
          <w:b/>
        </w:rPr>
        <w:t>I</w:t>
      </w:r>
      <w:r w:rsidR="00FE7679" w:rsidRPr="00FE7679">
        <w:rPr>
          <w:b/>
        </w:rPr>
        <w:t>. ÂMBITO DE APLICAÇÃO FUTURA</w:t>
      </w:r>
    </w:p>
    <w:p w14:paraId="2E848C20" w14:textId="77777777" w:rsidR="00EA6888" w:rsidRDefault="00EA6888" w:rsidP="00742AE3">
      <w:pPr>
        <w:pStyle w:val="SemEspaamento"/>
        <w:jc w:val="both"/>
      </w:pPr>
    </w:p>
    <w:p w14:paraId="2E848C21" w14:textId="77777777" w:rsidR="003B08F0" w:rsidRDefault="00FE7679" w:rsidP="00742AE3">
      <w:pPr>
        <w:pStyle w:val="SemEspaamento"/>
        <w:jc w:val="both"/>
      </w:pPr>
      <w:r w:rsidRPr="00FE7679">
        <w:t xml:space="preserve">Processo de Modulação, aspecto fundamental dos modernos sistemas de comunicação, possibilitando a transmissão de informações através dos diversos canais de comunicação. Essas técnicas evoluíram significativamente ao longo dos anos, e seu futuro reserva grande promessa e potencial. O futuro das técnicas de modulação está intimamente interligado com as tecnologias emergentes, e várias áreas-chave prometem moldar seu desenvolvimento, principalmente, Comunicação </w:t>
      </w:r>
      <w:proofErr w:type="spellStart"/>
      <w:r w:rsidRPr="00FE7679">
        <w:t>Tera</w:t>
      </w:r>
      <w:proofErr w:type="spellEnd"/>
      <w:r w:rsidR="00FD5FA3">
        <w:t>-</w:t>
      </w:r>
      <w:r w:rsidRPr="00FE7679">
        <w:t xml:space="preserve">hertz, Comunicação Quântica, 5G e além. O futuro das técnicas de modulação digital é empolgante e promissor, com potencial para revolucionar a comunicação de várias maneiras. Da comunicação quântica à tecnologia 5G e além, esses avanços continuarão a moldar nosso mundo interconectado, fornecendo soluções de comunicação mais rápidas, seguras e energeticamente eficientes. À medida que </w:t>
      </w:r>
      <w:r w:rsidR="00FD5FA3" w:rsidRPr="00FE7679">
        <w:t>avançamos</w:t>
      </w:r>
      <w:r w:rsidRPr="00FE7679">
        <w:t xml:space="preserve"> enfrentar os desafios e abraçar as oportunidades neste campo será crucial para realizar todo o potencial das técnicas de modulação digital nos próximos anos.</w:t>
      </w:r>
    </w:p>
    <w:p w14:paraId="2E848C22" w14:textId="77777777" w:rsidR="004F7D69" w:rsidRDefault="004F7D69" w:rsidP="00742AE3">
      <w:pPr>
        <w:pStyle w:val="SemEspaamento"/>
        <w:jc w:val="both"/>
      </w:pPr>
    </w:p>
    <w:p w14:paraId="2E848C23" w14:textId="77777777" w:rsidR="00173817" w:rsidRDefault="00173817" w:rsidP="00173817">
      <w:pPr>
        <w:pStyle w:val="SemEspaamento"/>
        <w:jc w:val="center"/>
        <w:rPr>
          <w:b/>
        </w:rPr>
      </w:pPr>
      <w:r w:rsidRPr="00173817">
        <w:rPr>
          <w:b/>
        </w:rPr>
        <w:t>VII. Considerações Finais</w:t>
      </w:r>
      <w:r w:rsidR="00AB70ED">
        <w:rPr>
          <w:b/>
        </w:rPr>
        <w:t xml:space="preserve"> e Reprodução do Código</w:t>
      </w:r>
    </w:p>
    <w:p w14:paraId="2E848C24" w14:textId="77777777" w:rsidR="00C140BF" w:rsidRDefault="00C140BF" w:rsidP="00173817">
      <w:pPr>
        <w:pStyle w:val="SemEspaamento"/>
        <w:jc w:val="center"/>
        <w:rPr>
          <w:b/>
        </w:rPr>
      </w:pPr>
    </w:p>
    <w:p w14:paraId="2E848C25" w14:textId="77777777" w:rsidR="00C140BF" w:rsidRPr="00C140BF" w:rsidRDefault="00C140BF" w:rsidP="00C140BF">
      <w:pPr>
        <w:pStyle w:val="SemEspaamento"/>
        <w:numPr>
          <w:ilvl w:val="0"/>
          <w:numId w:val="21"/>
        </w:numPr>
        <w:jc w:val="both"/>
      </w:pPr>
      <w:r w:rsidRPr="00C140BF">
        <w:t>O artigo apresenta uma contribuição relevante</w:t>
      </w:r>
      <w:r w:rsidR="00F043EC">
        <w:t xml:space="preserve"> e </w:t>
      </w:r>
      <w:r w:rsidRPr="00C140BF">
        <w:t> </w:t>
      </w:r>
      <w:r w:rsidRPr="00C140BF">
        <w:t> </w:t>
      </w:r>
      <w:r w:rsidRPr="00C140BF">
        <w:t> </w:t>
      </w:r>
      <w:r w:rsidRPr="00C140BF">
        <w:t> </w:t>
      </w:r>
      <w:r w:rsidRPr="00C140BF">
        <w:t> </w:t>
      </w:r>
      <w:r w:rsidRPr="00C140BF">
        <w:t> </w:t>
      </w:r>
      <w:r w:rsidRPr="00C140BF">
        <w:t> </w:t>
      </w:r>
      <w:r w:rsidRPr="00C140BF">
        <w:t> </w:t>
      </w:r>
      <w:r w:rsidRPr="00C140BF">
        <w:t> </w:t>
      </w:r>
      <w:r w:rsidRPr="00C140BF">
        <w:t> </w:t>
      </w:r>
      <w:r w:rsidRPr="00C140BF">
        <w:t> </w:t>
      </w:r>
      <w:r w:rsidRPr="00C140BF">
        <w:t> </w:t>
      </w:r>
      <w:r w:rsidRPr="00C140BF">
        <w:t> </w:t>
      </w:r>
      <w:r w:rsidRPr="00C140BF">
        <w:t> </w:t>
      </w:r>
      <w:r w:rsidRPr="00C140BF">
        <w:t> </w:t>
      </w:r>
      <w:r w:rsidRPr="00C140BF">
        <w:t> </w:t>
      </w:r>
      <w:r w:rsidRPr="00C140BF">
        <w:t xml:space="preserve"> equ</w:t>
      </w:r>
      <w:r w:rsidR="00F043EC">
        <w:t>acionamentos são bem explicados pelos autores</w:t>
      </w:r>
    </w:p>
    <w:p w14:paraId="2E848C26" w14:textId="1EA46150" w:rsidR="00173817" w:rsidRDefault="00173817" w:rsidP="00173817">
      <w:pPr>
        <w:pStyle w:val="SemEspaamento"/>
        <w:numPr>
          <w:ilvl w:val="0"/>
          <w:numId w:val="21"/>
        </w:numPr>
        <w:jc w:val="both"/>
      </w:pPr>
      <w:r>
        <w:t xml:space="preserve">O artigo </w:t>
      </w:r>
      <w:r w:rsidR="00F043EC">
        <w:t xml:space="preserve">aborda um tema atual e </w:t>
      </w:r>
      <w:proofErr w:type="spellStart"/>
      <w:r w:rsidR="00F043EC">
        <w:t>pertinete</w:t>
      </w:r>
      <w:proofErr w:type="spellEnd"/>
      <w:r>
        <w:t xml:space="preserve"> para pesquisa, </w:t>
      </w:r>
      <w:r w:rsidR="00AB70ED">
        <w:t xml:space="preserve">e contribui á </w:t>
      </w:r>
      <w:r>
        <w:t xml:space="preserve">ciência </w:t>
      </w:r>
      <w:r w:rsidR="00AB70ED">
        <w:t xml:space="preserve">principalmente a comunicação quântica e 5G como também </w:t>
      </w:r>
      <w:r w:rsidR="00772804">
        <w:t>a inovação</w:t>
      </w:r>
      <w:r w:rsidR="00AB70ED">
        <w:t xml:space="preserve"> de futuras tecnologias</w:t>
      </w:r>
      <w:r w:rsidR="00F043EC">
        <w:t xml:space="preserve"> como 6G</w:t>
      </w:r>
      <w:r>
        <w:t>.</w:t>
      </w:r>
    </w:p>
    <w:p w14:paraId="2E848C27" w14:textId="77777777" w:rsidR="00173817" w:rsidRDefault="00173817" w:rsidP="00173817">
      <w:pPr>
        <w:pStyle w:val="SemEspaamento"/>
        <w:numPr>
          <w:ilvl w:val="0"/>
          <w:numId w:val="21"/>
        </w:numPr>
        <w:jc w:val="both"/>
      </w:pPr>
      <w:r>
        <w:t xml:space="preserve">O artigo possui boa fundamentação quanto </w:t>
      </w:r>
      <w:r w:rsidR="00AB70ED">
        <w:t>à</w:t>
      </w:r>
      <w:r>
        <w:t xml:space="preserve"> escolha e justificativa no uso das ferramentas</w:t>
      </w:r>
      <w:r w:rsidR="00F043EC">
        <w:t xml:space="preserve"> de </w:t>
      </w:r>
      <w:r>
        <w:t>pré-requisitos para as funcionalidades e simulação</w:t>
      </w:r>
      <w:r w:rsidR="00AB70ED">
        <w:t xml:space="preserve"> dos resultados usando GUI do Python</w:t>
      </w:r>
      <w:r>
        <w:t>.</w:t>
      </w:r>
    </w:p>
    <w:p w14:paraId="2E848C28" w14:textId="77777777" w:rsidR="00173817" w:rsidRDefault="00173817" w:rsidP="00173817">
      <w:pPr>
        <w:pStyle w:val="SemEspaamento"/>
        <w:numPr>
          <w:ilvl w:val="0"/>
          <w:numId w:val="21"/>
        </w:numPr>
        <w:jc w:val="both"/>
      </w:pPr>
      <w:r>
        <w:t>Uma abordagem abrangente e básica sobre as principais técnicas de modulação.</w:t>
      </w:r>
    </w:p>
    <w:p w14:paraId="2E848C29" w14:textId="77777777" w:rsidR="00173817" w:rsidRDefault="004E762A" w:rsidP="00173817">
      <w:pPr>
        <w:pStyle w:val="SemEspaamento"/>
        <w:numPr>
          <w:ilvl w:val="0"/>
          <w:numId w:val="21"/>
        </w:numPr>
        <w:jc w:val="both"/>
      </w:pPr>
      <w:r>
        <w:lastRenderedPageBreak/>
        <w:t xml:space="preserve">A metodologia e apresentação dos resultados são claros e </w:t>
      </w:r>
      <w:r w:rsidR="00F043EC">
        <w:t>contribuem para a comunidade estudantil como também pesquisadores.</w:t>
      </w:r>
    </w:p>
    <w:p w14:paraId="2E848C2A" w14:textId="77777777" w:rsidR="004F7D69" w:rsidRDefault="004F7D69" w:rsidP="00742AE3">
      <w:pPr>
        <w:pStyle w:val="SemEspaamento"/>
        <w:jc w:val="both"/>
      </w:pPr>
    </w:p>
    <w:p w14:paraId="2E848C2B" w14:textId="77777777" w:rsidR="00F043EC" w:rsidRDefault="00F043EC" w:rsidP="00CB0A48">
      <w:pPr>
        <w:pStyle w:val="SemEspaamento"/>
        <w:jc w:val="both"/>
      </w:pPr>
      <w:r w:rsidRPr="00C140BF">
        <w:t> </w:t>
      </w:r>
      <w:r w:rsidR="00A4479F">
        <w:t>Reprodução dos resultados do artigo</w:t>
      </w:r>
      <w:r w:rsidR="00CB0A48">
        <w:t xml:space="preserve"> </w:t>
      </w:r>
      <w:r w:rsidR="006A400F">
        <w:t xml:space="preserve">Modulação Digital com </w:t>
      </w:r>
      <w:r w:rsidR="00E5069E">
        <w:t>Sinal de Entrada:</w:t>
      </w:r>
      <w:r w:rsidR="00CB0A48">
        <w:t xml:space="preserve"> 0001000111</w:t>
      </w:r>
      <w:r w:rsidR="006A400F">
        <w:t xml:space="preserve"> e seu Código.</w:t>
      </w:r>
    </w:p>
    <w:p w14:paraId="2E848C2C" w14:textId="77777777" w:rsidR="00E5069E" w:rsidRDefault="00E5069E" w:rsidP="00A4479F">
      <w:pPr>
        <w:pStyle w:val="SemEspaamento"/>
        <w:jc w:val="both"/>
      </w:pPr>
    </w:p>
    <w:p w14:paraId="2E848C2D" w14:textId="77777777" w:rsidR="00E5069E" w:rsidRDefault="00FC50F1" w:rsidP="00A4479F">
      <w:pPr>
        <w:pStyle w:val="SemEspaamento"/>
        <w:jc w:val="both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E848D2E" wp14:editId="2E848D2F">
                <wp:simplePos x="0" y="0"/>
                <wp:positionH relativeFrom="column">
                  <wp:posOffset>337820</wp:posOffset>
                </wp:positionH>
                <wp:positionV relativeFrom="paragraph">
                  <wp:posOffset>1943100</wp:posOffset>
                </wp:positionV>
                <wp:extent cx="2647950" cy="358140"/>
                <wp:effectExtent l="0" t="0" r="0" b="3810"/>
                <wp:wrapNone/>
                <wp:docPr id="8" name="Caixa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7950" cy="358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848D67" w14:textId="77777777" w:rsidR="0087365C" w:rsidRDefault="0087365C" w:rsidP="0087365C">
                            <w:r>
                              <w:t>Fig. 12 –</w:t>
                            </w:r>
                            <w:r w:rsidRPr="00E85533">
                              <w:t xml:space="preserve"> </w:t>
                            </w:r>
                            <w:r w:rsidR="00FC50F1">
                              <w:t>Sinal Mensagem Binária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48D2E" id="Caixa de texto 8" o:spid="_x0000_s1035" type="#_x0000_t202" style="position:absolute;left:0;text-align:left;margin-left:26.6pt;margin-top:153pt;width:208.5pt;height:28.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" filled="f" stroked="f" strokeweight=".5pt">
                <v:textbox>
                  <w:txbxContent>
                    <w:p w14:paraId="2E848D67" w14:textId="77777777" w:rsidR="0087365C" w:rsidRDefault="0087365C" w:rsidP="0087365C">
                      <w:r>
                        <w:t>Fig. 12 –</w:t>
                      </w:r>
                      <w:r w:rsidRPr="00E85533">
                        <w:t xml:space="preserve"> </w:t>
                      </w:r>
                      <w:r w:rsidR="00FC50F1">
                        <w:t>Sinal Mensagem Binária</w:t>
                      </w:r>
                    </w:p>
                  </w:txbxContent>
                </v:textbox>
              </v:shape>
            </w:pict>
          </mc:Fallback>
        </mc:AlternateContent>
      </w:r>
      <w:r w:rsidR="00E5069E">
        <w:rPr>
          <w:noProof/>
          <w:lang w:eastAsia="pt-BR"/>
        </w:rPr>
        <w:drawing>
          <wp:inline distT="0" distB="0" distL="0" distR="0" wp14:anchorId="2E848D30" wp14:editId="2E848D31">
            <wp:extent cx="3200400" cy="1995995"/>
            <wp:effectExtent l="0" t="0" r="0" b="444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99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48C2E" w14:textId="77777777" w:rsidR="00E5069E" w:rsidRDefault="00E5069E" w:rsidP="00A4479F">
      <w:pPr>
        <w:pStyle w:val="SemEspaamento"/>
        <w:jc w:val="both"/>
      </w:pPr>
    </w:p>
    <w:p w14:paraId="2E848C2F" w14:textId="77777777" w:rsidR="00FC50F1" w:rsidRDefault="00FC50F1" w:rsidP="00A4479F">
      <w:pPr>
        <w:pStyle w:val="SemEspaamento"/>
        <w:jc w:val="both"/>
      </w:pPr>
    </w:p>
    <w:p w14:paraId="2E848C30" w14:textId="77777777" w:rsidR="00FC50F1" w:rsidRDefault="00FC50F1" w:rsidP="00A4479F">
      <w:pPr>
        <w:pStyle w:val="SemEspaamento"/>
        <w:jc w:val="both"/>
      </w:pPr>
    </w:p>
    <w:p w14:paraId="2E848C31" w14:textId="77777777" w:rsidR="00FC50F1" w:rsidRDefault="00FC50F1" w:rsidP="00A4479F">
      <w:pPr>
        <w:pStyle w:val="SemEspaamento"/>
        <w:jc w:val="both"/>
      </w:pPr>
    </w:p>
    <w:p w14:paraId="2E848C32" w14:textId="77777777" w:rsidR="00E5069E" w:rsidRDefault="00FC50F1" w:rsidP="00A4479F">
      <w:pPr>
        <w:pStyle w:val="SemEspaamento"/>
        <w:jc w:val="both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E848D32" wp14:editId="2E848D33">
                <wp:simplePos x="0" y="0"/>
                <wp:positionH relativeFrom="column">
                  <wp:posOffset>400050</wp:posOffset>
                </wp:positionH>
                <wp:positionV relativeFrom="paragraph">
                  <wp:posOffset>1906270</wp:posOffset>
                </wp:positionV>
                <wp:extent cx="2647950" cy="358140"/>
                <wp:effectExtent l="0" t="0" r="0" b="3810"/>
                <wp:wrapNone/>
                <wp:docPr id="9" name="Caixa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7950" cy="358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848D68" w14:textId="77777777" w:rsidR="0087365C" w:rsidRDefault="0087365C" w:rsidP="0087365C">
                            <w:r>
                              <w:t>Fig. 13 –</w:t>
                            </w:r>
                            <w:r w:rsidRPr="00E85533">
                              <w:t xml:space="preserve"> </w:t>
                            </w:r>
                            <w:r>
                              <w:t>Sinal de Portadora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48D32" id="Caixa de texto 9" o:spid="_x0000_s1036" type="#_x0000_t202" style="position:absolute;left:0;text-align:left;margin-left:31.5pt;margin-top:150.1pt;width:208.5pt;height:28.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" filled="f" stroked="f" strokeweight=".5pt">
                <v:textbox>
                  <w:txbxContent>
                    <w:p w14:paraId="2E848D68" w14:textId="77777777" w:rsidR="0087365C" w:rsidRDefault="0087365C" w:rsidP="0087365C">
                      <w:r>
                        <w:t>Fig. 13 –</w:t>
                      </w:r>
                      <w:r w:rsidRPr="00E85533">
                        <w:t xml:space="preserve"> </w:t>
                      </w:r>
                      <w:r>
                        <w:t>Sinal de Portadora</w:t>
                      </w:r>
                    </w:p>
                  </w:txbxContent>
                </v:textbox>
              </v:shape>
            </w:pict>
          </mc:Fallback>
        </mc:AlternateContent>
      </w:r>
      <w:r w:rsidR="00E5069E">
        <w:rPr>
          <w:noProof/>
          <w:lang w:eastAsia="pt-BR"/>
        </w:rPr>
        <w:drawing>
          <wp:inline distT="0" distB="0" distL="0" distR="0" wp14:anchorId="2E848D34" wp14:editId="2E848D35">
            <wp:extent cx="3200400" cy="192755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9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48C33" w14:textId="77777777" w:rsidR="00E5069E" w:rsidRDefault="00E5069E" w:rsidP="00A4479F">
      <w:pPr>
        <w:pStyle w:val="SemEspaamento"/>
        <w:jc w:val="both"/>
      </w:pPr>
    </w:p>
    <w:p w14:paraId="2E848C34" w14:textId="77777777" w:rsidR="00E5069E" w:rsidRDefault="00FC50F1" w:rsidP="00A4479F">
      <w:pPr>
        <w:pStyle w:val="SemEspaamento"/>
        <w:jc w:val="both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E848D36" wp14:editId="2E848D37">
                <wp:simplePos x="0" y="0"/>
                <wp:positionH relativeFrom="column">
                  <wp:posOffset>503555</wp:posOffset>
                </wp:positionH>
                <wp:positionV relativeFrom="paragraph">
                  <wp:posOffset>1834845</wp:posOffset>
                </wp:positionV>
                <wp:extent cx="2647950" cy="358140"/>
                <wp:effectExtent l="0" t="0" r="0" b="3810"/>
                <wp:wrapNone/>
                <wp:docPr id="11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7950" cy="358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848D69" w14:textId="77777777" w:rsidR="0087365C" w:rsidRDefault="0087365C" w:rsidP="0087365C">
                            <w:r>
                              <w:t>Fig. 14 –</w:t>
                            </w:r>
                            <w:r w:rsidRPr="00E85533">
                              <w:t xml:space="preserve"> </w:t>
                            </w:r>
                            <w:r>
                              <w:t>Sinal de Modulação ASK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48D36" id="Caixa de texto 11" o:spid="_x0000_s1037" type="#_x0000_t202" style="position:absolute;left:0;text-align:left;margin-left:39.65pt;margin-top:144.5pt;width:208.5pt;height:28.2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" filled="f" stroked="f" strokeweight=".5pt">
                <v:textbox>
                  <w:txbxContent>
                    <w:p w14:paraId="2E848D69" w14:textId="77777777" w:rsidR="0087365C" w:rsidRDefault="0087365C" w:rsidP="0087365C">
                      <w:r>
                        <w:t>Fig. 14 –</w:t>
                      </w:r>
                      <w:r w:rsidRPr="00E85533">
                        <w:t xml:space="preserve"> </w:t>
                      </w:r>
                      <w:r>
                        <w:t>Sinal de Modulação ASK</w:t>
                      </w:r>
                    </w:p>
                  </w:txbxContent>
                </v:textbox>
              </v:shape>
            </w:pict>
          </mc:Fallback>
        </mc:AlternateContent>
      </w:r>
      <w:r w:rsidR="00E5069E">
        <w:rPr>
          <w:noProof/>
          <w:lang w:eastAsia="pt-BR"/>
        </w:rPr>
        <w:drawing>
          <wp:inline distT="0" distB="0" distL="0" distR="0" wp14:anchorId="2E848D38" wp14:editId="2E848D39">
            <wp:extent cx="3205509" cy="1909268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5491"/>
                    <a:stretch/>
                  </pic:blipFill>
                  <pic:spPr bwMode="auto">
                    <a:xfrm>
                      <a:off x="0" y="0"/>
                      <a:ext cx="3210118" cy="1912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48C35" w14:textId="77777777" w:rsidR="00E5069E" w:rsidRDefault="00E5069E" w:rsidP="00A4479F">
      <w:pPr>
        <w:pStyle w:val="SemEspaamento"/>
        <w:jc w:val="both"/>
      </w:pPr>
    </w:p>
    <w:p w14:paraId="2E848C36" w14:textId="77777777" w:rsidR="00DC30FE" w:rsidRDefault="00DC30FE" w:rsidP="00A4479F">
      <w:pPr>
        <w:pStyle w:val="SemEspaamento"/>
        <w:jc w:val="both"/>
      </w:pPr>
    </w:p>
    <w:p w14:paraId="2E848C37" w14:textId="77777777" w:rsidR="00E5069E" w:rsidRDefault="00DC30FE" w:rsidP="00A4479F">
      <w:pPr>
        <w:pStyle w:val="SemEspaamento"/>
        <w:jc w:val="both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E848D3A" wp14:editId="2E848D3B">
                <wp:simplePos x="0" y="0"/>
                <wp:positionH relativeFrom="column">
                  <wp:posOffset>346075</wp:posOffset>
                </wp:positionH>
                <wp:positionV relativeFrom="paragraph">
                  <wp:posOffset>1931035</wp:posOffset>
                </wp:positionV>
                <wp:extent cx="2647950" cy="358140"/>
                <wp:effectExtent l="0" t="0" r="0" b="3810"/>
                <wp:wrapNone/>
                <wp:docPr id="13" name="Caixa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7950" cy="358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848D6A" w14:textId="77777777" w:rsidR="0087365C" w:rsidRDefault="00CB0A48" w:rsidP="0087365C">
                            <w:r>
                              <w:t>Fig. 15</w:t>
                            </w:r>
                            <w:r w:rsidR="0087365C">
                              <w:t xml:space="preserve"> –</w:t>
                            </w:r>
                            <w:r w:rsidR="0087365C" w:rsidRPr="00E85533">
                              <w:t xml:space="preserve"> </w:t>
                            </w:r>
                            <w:r w:rsidR="0087365C">
                              <w:t>Sinal de Modulação FSK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48D3A" id="Caixa de texto 13" o:spid="_x0000_s1038" type="#_x0000_t202" style="position:absolute;left:0;text-align:left;margin-left:27.25pt;margin-top:152.05pt;width:208.5pt;height:28.2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" filled="f" stroked="f" strokeweight=".5pt">
                <v:textbox>
                  <w:txbxContent>
                    <w:p w14:paraId="2E848D6A" w14:textId="77777777" w:rsidR="0087365C" w:rsidRDefault="00CB0A48" w:rsidP="0087365C">
                      <w:r>
                        <w:t>Fig. 15</w:t>
                      </w:r>
                      <w:r w:rsidR="0087365C">
                        <w:t xml:space="preserve"> –</w:t>
                      </w:r>
                      <w:r w:rsidR="0087365C" w:rsidRPr="00E85533">
                        <w:t xml:space="preserve"> </w:t>
                      </w:r>
                      <w:r w:rsidR="0087365C">
                        <w:t>Sinal de Modulação FSK</w:t>
                      </w:r>
                    </w:p>
                  </w:txbxContent>
                </v:textbox>
              </v:shape>
            </w:pict>
          </mc:Fallback>
        </mc:AlternateContent>
      </w:r>
      <w:r w:rsidR="00E5069E">
        <w:rPr>
          <w:noProof/>
          <w:lang w:eastAsia="pt-BR"/>
        </w:rPr>
        <w:drawing>
          <wp:inline distT="0" distB="0" distL="0" distR="0" wp14:anchorId="2E848D3C" wp14:editId="2E848D3D">
            <wp:extent cx="3200400" cy="1957611"/>
            <wp:effectExtent l="0" t="0" r="0" b="508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957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48C38" w14:textId="77777777" w:rsidR="00E5069E" w:rsidRDefault="00E5069E" w:rsidP="00A4479F">
      <w:pPr>
        <w:pStyle w:val="SemEspaamento"/>
        <w:jc w:val="both"/>
      </w:pPr>
    </w:p>
    <w:p w14:paraId="2E848C39" w14:textId="77777777" w:rsidR="0082637C" w:rsidRDefault="0082637C" w:rsidP="00A4479F">
      <w:pPr>
        <w:pStyle w:val="SemEspaamento"/>
        <w:jc w:val="both"/>
      </w:pPr>
    </w:p>
    <w:p w14:paraId="2E848C3A" w14:textId="77777777" w:rsidR="00E5069E" w:rsidRDefault="00E5069E" w:rsidP="00A4479F">
      <w:pPr>
        <w:pStyle w:val="SemEspaamento"/>
        <w:jc w:val="both"/>
      </w:pPr>
      <w:r>
        <w:rPr>
          <w:noProof/>
          <w:lang w:eastAsia="pt-BR"/>
        </w:rPr>
        <w:drawing>
          <wp:inline distT="0" distB="0" distL="0" distR="0" wp14:anchorId="2E848D3E" wp14:editId="2E848D3F">
            <wp:extent cx="3351107" cy="1989734"/>
            <wp:effectExtent l="0" t="0" r="1905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5042"/>
                    <a:stretch/>
                  </pic:blipFill>
                  <pic:spPr bwMode="auto">
                    <a:xfrm>
                      <a:off x="0" y="0"/>
                      <a:ext cx="3362762" cy="1996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48C3B" w14:textId="77777777" w:rsidR="00E5069E" w:rsidRDefault="003C7DB3" w:rsidP="00A4479F">
      <w:pPr>
        <w:pStyle w:val="SemEspaamento"/>
        <w:jc w:val="both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E848D40" wp14:editId="2E848D41">
                <wp:simplePos x="0" y="0"/>
                <wp:positionH relativeFrom="column">
                  <wp:posOffset>426085</wp:posOffset>
                </wp:positionH>
                <wp:positionV relativeFrom="paragraph">
                  <wp:posOffset>12065</wp:posOffset>
                </wp:positionV>
                <wp:extent cx="2647950" cy="358140"/>
                <wp:effectExtent l="0" t="0" r="0" b="3810"/>
                <wp:wrapNone/>
                <wp:docPr id="12" name="Caixa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7950" cy="358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848D6B" w14:textId="77777777" w:rsidR="0087365C" w:rsidRDefault="00CB0A48" w:rsidP="0087365C">
                            <w:r>
                              <w:t>Fig. 16</w:t>
                            </w:r>
                            <w:r w:rsidR="0087365C">
                              <w:t xml:space="preserve"> –</w:t>
                            </w:r>
                            <w:r w:rsidR="0087365C" w:rsidRPr="00E85533">
                              <w:t xml:space="preserve"> </w:t>
                            </w:r>
                            <w:r w:rsidR="0087365C">
                              <w:t>Sinal de Modulação PSK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48D40" id="Caixa de texto 12" o:spid="_x0000_s1039" type="#_x0000_t202" style="position:absolute;left:0;text-align:left;margin-left:33.55pt;margin-top:.95pt;width:208.5pt;height:28.2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" filled="f" stroked="f" strokeweight=".5pt">
                <v:textbox>
                  <w:txbxContent>
                    <w:p w14:paraId="2E848D6B" w14:textId="77777777" w:rsidR="0087365C" w:rsidRDefault="00CB0A48" w:rsidP="0087365C">
                      <w:r>
                        <w:t>Fig. 16</w:t>
                      </w:r>
                      <w:r w:rsidR="0087365C">
                        <w:t xml:space="preserve"> –</w:t>
                      </w:r>
                      <w:r w:rsidR="0087365C" w:rsidRPr="00E85533">
                        <w:t xml:space="preserve"> </w:t>
                      </w:r>
                      <w:r w:rsidR="0087365C">
                        <w:t>Sinal de Modulação PSK</w:t>
                      </w:r>
                    </w:p>
                  </w:txbxContent>
                </v:textbox>
              </v:shape>
            </w:pict>
          </mc:Fallback>
        </mc:AlternateContent>
      </w:r>
    </w:p>
    <w:p w14:paraId="2E848C3C" w14:textId="77777777" w:rsidR="00E5069E" w:rsidRDefault="00E5069E" w:rsidP="00A4479F">
      <w:pPr>
        <w:pStyle w:val="SemEspaamento"/>
        <w:jc w:val="both"/>
      </w:pPr>
    </w:p>
    <w:p w14:paraId="2E848C3D" w14:textId="77777777" w:rsidR="00E5069E" w:rsidRDefault="00E5069E" w:rsidP="00A4479F">
      <w:pPr>
        <w:pStyle w:val="SemEspaamento"/>
        <w:jc w:val="both"/>
      </w:pPr>
    </w:p>
    <w:p w14:paraId="2E848C3E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gramStart"/>
      <w:r w:rsidRPr="00CB0A48">
        <w:rPr>
          <w:rFonts w:ascii="Courier New" w:hAnsi="Courier New" w:cs="Courier New"/>
          <w:color w:val="0000FF"/>
          <w:sz w:val="21"/>
          <w:szCs w:val="21"/>
          <w:lang w:eastAsia="pt-BR"/>
        </w:rPr>
        <w:t>!</w:t>
      </w:r>
      <w:proofErr w:type="spell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pip</w:t>
      </w:r>
      <w:proofErr w:type="spellEnd"/>
      <w:proofErr w:type="gram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install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matlab</w:t>
      </w:r>
      <w:proofErr w:type="spellEnd"/>
    </w:p>
    <w:p w14:paraId="2E848C3F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gramStart"/>
      <w:r w:rsidRPr="00CB0A48">
        <w:rPr>
          <w:rFonts w:ascii="Courier New" w:hAnsi="Courier New" w:cs="Courier New"/>
          <w:color w:val="0000FF"/>
          <w:sz w:val="21"/>
          <w:szCs w:val="21"/>
          <w:lang w:eastAsia="pt-BR"/>
        </w:rPr>
        <w:t>!</w:t>
      </w:r>
      <w:proofErr w:type="spell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pip</w:t>
      </w:r>
      <w:proofErr w:type="spellEnd"/>
      <w:proofErr w:type="gram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install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numpy</w:t>
      </w:r>
      <w:proofErr w:type="spellEnd"/>
    </w:p>
    <w:p w14:paraId="2E848C40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gramStart"/>
      <w:r w:rsidRPr="00CB0A48">
        <w:rPr>
          <w:rFonts w:ascii="Courier New" w:hAnsi="Courier New" w:cs="Courier New"/>
          <w:color w:val="0000FF"/>
          <w:sz w:val="21"/>
          <w:szCs w:val="21"/>
          <w:lang w:eastAsia="pt-BR"/>
        </w:rPr>
        <w:t>!</w:t>
      </w:r>
      <w:proofErr w:type="spell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pip</w:t>
      </w:r>
      <w:proofErr w:type="spellEnd"/>
      <w:proofErr w:type="gram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install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matplotlib</w:t>
      </w:r>
      <w:proofErr w:type="spellEnd"/>
    </w:p>
    <w:p w14:paraId="2E848C41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gramStart"/>
      <w:r w:rsidRPr="00CB0A48">
        <w:rPr>
          <w:rFonts w:ascii="Courier New" w:hAnsi="Courier New" w:cs="Courier New"/>
          <w:color w:val="0000FF"/>
          <w:sz w:val="21"/>
          <w:szCs w:val="21"/>
          <w:lang w:eastAsia="pt-BR"/>
        </w:rPr>
        <w:t>!</w:t>
      </w:r>
      <w:proofErr w:type="spell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pip</w:t>
      </w:r>
      <w:proofErr w:type="spellEnd"/>
      <w:proofErr w:type="gram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install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scipy</w:t>
      </w:r>
      <w:proofErr w:type="spellEnd"/>
    </w:p>
    <w:p w14:paraId="2E848C42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gramStart"/>
      <w:r w:rsidRPr="00CB0A48">
        <w:rPr>
          <w:rFonts w:ascii="Courier New" w:hAnsi="Courier New" w:cs="Courier New"/>
          <w:color w:val="0000FF"/>
          <w:sz w:val="21"/>
          <w:szCs w:val="21"/>
          <w:lang w:eastAsia="pt-BR"/>
        </w:rPr>
        <w:t>!</w:t>
      </w:r>
      <w:proofErr w:type="spell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pip</w:t>
      </w:r>
      <w:proofErr w:type="spellEnd"/>
      <w:proofErr w:type="gram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install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random</w:t>
      </w:r>
      <w:proofErr w:type="spellEnd"/>
    </w:p>
    <w:p w14:paraId="2E848C43" w14:textId="77777777" w:rsidR="00E5069E" w:rsidRDefault="00E5069E" w:rsidP="00A4479F">
      <w:pPr>
        <w:pStyle w:val="SemEspaamento"/>
        <w:jc w:val="both"/>
      </w:pPr>
    </w:p>
    <w:p w14:paraId="2E848C44" w14:textId="77777777" w:rsidR="00E5069E" w:rsidRDefault="00E5069E" w:rsidP="00A4479F">
      <w:pPr>
        <w:pStyle w:val="SemEspaamento"/>
        <w:jc w:val="both"/>
      </w:pPr>
    </w:p>
    <w:p w14:paraId="2E848C45" w14:textId="77777777" w:rsidR="00E5069E" w:rsidRDefault="00E5069E" w:rsidP="00A4479F">
      <w:pPr>
        <w:pStyle w:val="SemEspaamento"/>
        <w:jc w:val="both"/>
      </w:pPr>
    </w:p>
    <w:p w14:paraId="2E848C46" w14:textId="77777777" w:rsidR="00E5069E" w:rsidRDefault="00E5069E" w:rsidP="00A4479F">
      <w:pPr>
        <w:pStyle w:val="SemEspaamento"/>
        <w:jc w:val="both"/>
      </w:pPr>
    </w:p>
    <w:p w14:paraId="2E848C47" w14:textId="77777777" w:rsidR="00E5069E" w:rsidRDefault="00E5069E" w:rsidP="00A4479F">
      <w:pPr>
        <w:pStyle w:val="SemEspaamento"/>
        <w:jc w:val="both"/>
      </w:pPr>
    </w:p>
    <w:p w14:paraId="2E848C48" w14:textId="77777777" w:rsidR="00E5069E" w:rsidRDefault="00E5069E" w:rsidP="00A4479F">
      <w:pPr>
        <w:pStyle w:val="SemEspaamento"/>
        <w:jc w:val="both"/>
      </w:pPr>
    </w:p>
    <w:p w14:paraId="2E848C49" w14:textId="77777777" w:rsidR="00E5069E" w:rsidRDefault="00E5069E" w:rsidP="00A4479F">
      <w:pPr>
        <w:pStyle w:val="SemEspaamento"/>
        <w:jc w:val="both"/>
      </w:pPr>
    </w:p>
    <w:p w14:paraId="2E848C4A" w14:textId="77777777" w:rsidR="00E5069E" w:rsidRDefault="00E5069E" w:rsidP="00A4479F">
      <w:pPr>
        <w:pStyle w:val="SemEspaamento"/>
        <w:jc w:val="both"/>
      </w:pPr>
    </w:p>
    <w:p w14:paraId="2E848C4B" w14:textId="77777777" w:rsidR="00E5069E" w:rsidRDefault="00E5069E" w:rsidP="00A4479F">
      <w:pPr>
        <w:pStyle w:val="SemEspaamento"/>
        <w:jc w:val="both"/>
      </w:pPr>
    </w:p>
    <w:p w14:paraId="2E848C4C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r w:rsidRPr="00CB0A48">
        <w:rPr>
          <w:rFonts w:ascii="Courier New" w:hAnsi="Courier New" w:cs="Courier New"/>
          <w:color w:val="AF00DB"/>
          <w:sz w:val="21"/>
          <w:szCs w:val="21"/>
          <w:lang w:eastAsia="pt-BR"/>
        </w:rPr>
        <w:t>import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numpy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r w:rsidRPr="00CB0A48">
        <w:rPr>
          <w:rFonts w:ascii="Courier New" w:hAnsi="Courier New" w:cs="Courier New"/>
          <w:color w:val="AF00DB"/>
          <w:sz w:val="21"/>
          <w:szCs w:val="21"/>
          <w:lang w:eastAsia="pt-BR"/>
        </w:rPr>
        <w:t>as</w:t>
      </w:r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np</w:t>
      </w:r>
      <w:proofErr w:type="spellEnd"/>
    </w:p>
    <w:p w14:paraId="2E848C4D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r w:rsidRPr="00CB0A48">
        <w:rPr>
          <w:rFonts w:ascii="Courier New" w:hAnsi="Courier New" w:cs="Courier New"/>
          <w:color w:val="AF00DB"/>
          <w:sz w:val="21"/>
          <w:szCs w:val="21"/>
          <w:lang w:eastAsia="pt-BR"/>
        </w:rPr>
        <w:t>import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proofErr w:type="gram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matplotlib.pyplot</w:t>
      </w:r>
      <w:proofErr w:type="spellEnd"/>
      <w:proofErr w:type="gram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r w:rsidRPr="00CB0A48">
        <w:rPr>
          <w:rFonts w:ascii="Courier New" w:hAnsi="Courier New" w:cs="Courier New"/>
          <w:color w:val="AF00DB"/>
          <w:sz w:val="21"/>
          <w:szCs w:val="21"/>
          <w:lang w:eastAsia="pt-BR"/>
        </w:rPr>
        <w:t>as</w:t>
      </w:r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plt</w:t>
      </w:r>
      <w:proofErr w:type="spellEnd"/>
    </w:p>
    <w:p w14:paraId="2E848C4E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r w:rsidRPr="00CB0A48">
        <w:rPr>
          <w:rFonts w:ascii="Courier New" w:hAnsi="Courier New" w:cs="Courier New"/>
          <w:color w:val="AF00DB"/>
          <w:sz w:val="21"/>
          <w:szCs w:val="21"/>
          <w:lang w:eastAsia="pt-BR"/>
        </w:rPr>
        <w:t>import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random</w:t>
      </w:r>
      <w:proofErr w:type="spellEnd"/>
    </w:p>
    <w:p w14:paraId="2E848C4F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r w:rsidRPr="00CB0A48">
        <w:rPr>
          <w:rFonts w:ascii="Courier New" w:hAnsi="Courier New" w:cs="Courier New"/>
          <w:color w:val="AF00DB"/>
          <w:sz w:val="21"/>
          <w:szCs w:val="21"/>
          <w:lang w:eastAsia="pt-BR"/>
        </w:rPr>
        <w:t>import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pandas </w:t>
      </w:r>
      <w:r w:rsidRPr="00CB0A48">
        <w:rPr>
          <w:rFonts w:ascii="Courier New" w:hAnsi="Courier New" w:cs="Courier New"/>
          <w:color w:val="AF00DB"/>
          <w:sz w:val="21"/>
          <w:szCs w:val="21"/>
          <w:lang w:eastAsia="pt-BR"/>
        </w:rPr>
        <w:t>as</w:t>
      </w:r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pd</w:t>
      </w:r>
      <w:proofErr w:type="spellEnd"/>
    </w:p>
    <w:p w14:paraId="2E848C50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r w:rsidRPr="00CB0A48">
        <w:rPr>
          <w:rFonts w:ascii="Courier New" w:hAnsi="Courier New" w:cs="Courier New"/>
          <w:color w:val="AF00DB"/>
          <w:sz w:val="21"/>
          <w:szCs w:val="21"/>
          <w:lang w:eastAsia="pt-BR"/>
        </w:rPr>
        <w:t>from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proofErr w:type="gram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scipy.special</w:t>
      </w:r>
      <w:proofErr w:type="spellEnd"/>
      <w:proofErr w:type="gram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CB0A48">
        <w:rPr>
          <w:rFonts w:ascii="Courier New" w:hAnsi="Courier New" w:cs="Courier New"/>
          <w:color w:val="AF00DB"/>
          <w:sz w:val="21"/>
          <w:szCs w:val="21"/>
          <w:lang w:eastAsia="pt-BR"/>
        </w:rPr>
        <w:t>import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erfc</w:t>
      </w:r>
      <w:proofErr w:type="spellEnd"/>
    </w:p>
    <w:p w14:paraId="2E848C51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r w:rsidRPr="00CB0A48">
        <w:rPr>
          <w:rFonts w:ascii="Courier New" w:hAnsi="Courier New" w:cs="Courier New"/>
          <w:color w:val="AF00DB"/>
          <w:sz w:val="21"/>
          <w:szCs w:val="21"/>
          <w:lang w:eastAsia="pt-BR"/>
        </w:rPr>
        <w:t>from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scipy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CB0A48">
        <w:rPr>
          <w:rFonts w:ascii="Courier New" w:hAnsi="Courier New" w:cs="Courier New"/>
          <w:color w:val="AF00DB"/>
          <w:sz w:val="21"/>
          <w:szCs w:val="21"/>
          <w:lang w:eastAsia="pt-BR"/>
        </w:rPr>
        <w:t>import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special</w:t>
      </w:r>
      <w:proofErr w:type="spellEnd"/>
    </w:p>
    <w:p w14:paraId="2E848C52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r w:rsidRPr="00CB0A48">
        <w:rPr>
          <w:rFonts w:ascii="Courier New" w:hAnsi="Courier New" w:cs="Courier New"/>
          <w:color w:val="AF00DB"/>
          <w:sz w:val="21"/>
          <w:szCs w:val="21"/>
          <w:lang w:eastAsia="pt-BR"/>
        </w:rPr>
        <w:t>from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scipy.fft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CB0A48">
        <w:rPr>
          <w:rFonts w:ascii="Courier New" w:hAnsi="Courier New" w:cs="Courier New"/>
          <w:color w:val="AF00DB"/>
          <w:sz w:val="21"/>
          <w:szCs w:val="21"/>
          <w:lang w:eastAsia="pt-BR"/>
        </w:rPr>
        <w:t>import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fft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, </w:t>
      </w:r>
      <w:proofErr w:type="spell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fftfreq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, </w:t>
      </w:r>
      <w:proofErr w:type="spell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ifft</w:t>
      </w:r>
      <w:proofErr w:type="spellEnd"/>
    </w:p>
    <w:p w14:paraId="2E848C53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r w:rsidRPr="00CB0A48">
        <w:rPr>
          <w:rFonts w:ascii="Courier New" w:hAnsi="Courier New" w:cs="Courier New"/>
          <w:color w:val="AF00DB"/>
          <w:sz w:val="21"/>
          <w:szCs w:val="21"/>
          <w:lang w:eastAsia="pt-BR"/>
        </w:rPr>
        <w:t>from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proofErr w:type="gram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scipy.signal</w:t>
      </w:r>
      <w:proofErr w:type="spellEnd"/>
      <w:proofErr w:type="gram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CB0A48">
        <w:rPr>
          <w:rFonts w:ascii="Courier New" w:hAnsi="Courier New" w:cs="Courier New"/>
          <w:color w:val="AF00DB"/>
          <w:sz w:val="21"/>
          <w:szCs w:val="21"/>
          <w:lang w:eastAsia="pt-BR"/>
        </w:rPr>
        <w:t>import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firwin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, </w:t>
      </w:r>
      <w:proofErr w:type="spell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lfilter</w:t>
      </w:r>
      <w:proofErr w:type="spellEnd"/>
    </w:p>
    <w:p w14:paraId="2E848C54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r w:rsidRPr="00CB0A48">
        <w:rPr>
          <w:rFonts w:ascii="Courier New" w:hAnsi="Courier New" w:cs="Courier New"/>
          <w:color w:val="AF00DB"/>
          <w:sz w:val="21"/>
          <w:szCs w:val="21"/>
          <w:lang w:eastAsia="pt-BR"/>
        </w:rPr>
        <w:lastRenderedPageBreak/>
        <w:t>from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proofErr w:type="gram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scipy.io.wavfile</w:t>
      </w:r>
      <w:proofErr w:type="spellEnd"/>
      <w:proofErr w:type="gram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CB0A48">
        <w:rPr>
          <w:rFonts w:ascii="Courier New" w:hAnsi="Courier New" w:cs="Courier New"/>
          <w:color w:val="AF00DB"/>
          <w:sz w:val="21"/>
          <w:szCs w:val="21"/>
          <w:lang w:eastAsia="pt-BR"/>
        </w:rPr>
        <w:t>import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write</w:t>
      </w:r>
      <w:proofErr w:type="spellEnd"/>
    </w:p>
    <w:p w14:paraId="2E848C55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r w:rsidRPr="00CB0A48">
        <w:rPr>
          <w:rFonts w:ascii="Courier New" w:hAnsi="Courier New" w:cs="Courier New"/>
          <w:color w:val="AF00DB"/>
          <w:sz w:val="21"/>
          <w:szCs w:val="21"/>
          <w:lang w:eastAsia="pt-BR"/>
        </w:rPr>
        <w:t>from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proofErr w:type="gram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scipy.signal</w:t>
      </w:r>
      <w:proofErr w:type="spellEnd"/>
      <w:proofErr w:type="gram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CB0A48">
        <w:rPr>
          <w:rFonts w:ascii="Courier New" w:hAnsi="Courier New" w:cs="Courier New"/>
          <w:color w:val="AF00DB"/>
          <w:sz w:val="21"/>
          <w:szCs w:val="21"/>
          <w:lang w:eastAsia="pt-BR"/>
        </w:rPr>
        <w:t>import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welch</w:t>
      </w:r>
      <w:proofErr w:type="spellEnd"/>
    </w:p>
    <w:p w14:paraId="2E848C56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r w:rsidRPr="00CB0A48">
        <w:rPr>
          <w:rFonts w:ascii="Courier New" w:hAnsi="Courier New" w:cs="Courier New"/>
          <w:color w:val="AF00DB"/>
          <w:sz w:val="21"/>
          <w:szCs w:val="21"/>
          <w:lang w:eastAsia="pt-BR"/>
        </w:rPr>
        <w:t>from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scipy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CB0A48">
        <w:rPr>
          <w:rFonts w:ascii="Courier New" w:hAnsi="Courier New" w:cs="Courier New"/>
          <w:color w:val="AF00DB"/>
          <w:sz w:val="21"/>
          <w:szCs w:val="21"/>
          <w:lang w:eastAsia="pt-BR"/>
        </w:rPr>
        <w:t>import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signal</w:t>
      </w:r>
      <w:proofErr w:type="spellEnd"/>
    </w:p>
    <w:p w14:paraId="2E848C57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</w:p>
    <w:p w14:paraId="2E848C58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r w:rsidRPr="00CB0A48">
        <w:rPr>
          <w:rFonts w:ascii="Courier New" w:hAnsi="Courier New" w:cs="Courier New"/>
          <w:color w:val="008000"/>
          <w:sz w:val="21"/>
          <w:szCs w:val="21"/>
          <w:lang w:eastAsia="pt-BR"/>
        </w:rPr>
        <w:t>#Parametros iniciais</w:t>
      </w:r>
    </w:p>
    <w:p w14:paraId="2E848C59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N = </w:t>
      </w:r>
      <w:r w:rsidRPr="00CB0A48">
        <w:rPr>
          <w:rFonts w:ascii="Courier New" w:hAnsi="Courier New" w:cs="Courier New"/>
          <w:color w:val="116644"/>
          <w:sz w:val="21"/>
          <w:szCs w:val="21"/>
          <w:lang w:eastAsia="pt-BR"/>
        </w:rPr>
        <w:t>10000</w:t>
      </w:r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r w:rsidRPr="00CB0A48">
        <w:rPr>
          <w:rFonts w:ascii="Courier New" w:hAnsi="Courier New" w:cs="Courier New"/>
          <w:color w:val="008000"/>
          <w:sz w:val="21"/>
          <w:szCs w:val="21"/>
          <w:lang w:eastAsia="pt-BR"/>
        </w:rPr>
        <w:t># Números de amostras</w:t>
      </w:r>
    </w:p>
    <w:p w14:paraId="2E848C5A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t = </w:t>
      </w:r>
      <w:proofErr w:type="spellStart"/>
      <w:proofErr w:type="gram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np.linspace</w:t>
      </w:r>
      <w:proofErr w:type="spellEnd"/>
      <w:proofErr w:type="gram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r w:rsidRPr="00CB0A48">
        <w:rPr>
          <w:rFonts w:ascii="Courier New" w:hAnsi="Courier New" w:cs="Courier New"/>
          <w:color w:val="116644"/>
          <w:sz w:val="21"/>
          <w:szCs w:val="21"/>
          <w:lang w:eastAsia="pt-BR"/>
        </w:rPr>
        <w:t>-1</w:t>
      </w:r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, </w:t>
      </w:r>
      <w:r w:rsidRPr="00CB0A48">
        <w:rPr>
          <w:rFonts w:ascii="Courier New" w:hAnsi="Courier New" w:cs="Courier New"/>
          <w:color w:val="116644"/>
          <w:sz w:val="21"/>
          <w:szCs w:val="21"/>
          <w:lang w:eastAsia="pt-BR"/>
        </w:rPr>
        <w:t>1</w:t>
      </w:r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, N) </w:t>
      </w:r>
      <w:r w:rsidRPr="00CB0A48">
        <w:rPr>
          <w:rFonts w:ascii="Courier New" w:hAnsi="Courier New" w:cs="Courier New"/>
          <w:color w:val="008000"/>
          <w:sz w:val="21"/>
          <w:szCs w:val="21"/>
          <w:lang w:eastAsia="pt-BR"/>
        </w:rPr>
        <w:t># Tempo</w:t>
      </w:r>
    </w:p>
    <w:p w14:paraId="2E848C5B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r w:rsidRPr="00CB0A48">
        <w:rPr>
          <w:rFonts w:ascii="Courier New" w:hAnsi="Courier New" w:cs="Courier New"/>
          <w:color w:val="008000"/>
          <w:sz w:val="21"/>
          <w:szCs w:val="21"/>
          <w:lang w:eastAsia="pt-BR"/>
        </w:rPr>
        <w:t>#Portadora</w:t>
      </w:r>
    </w:p>
    <w:p w14:paraId="2E848C5C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A = </w:t>
      </w:r>
      <w:proofErr w:type="gramStart"/>
      <w:r w:rsidRPr="00CB0A48">
        <w:rPr>
          <w:rFonts w:ascii="Courier New" w:hAnsi="Courier New" w:cs="Courier New"/>
          <w:color w:val="116644"/>
          <w:sz w:val="21"/>
          <w:szCs w:val="21"/>
          <w:lang w:eastAsia="pt-BR"/>
        </w:rPr>
        <w:t>1</w:t>
      </w:r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 </w:t>
      </w:r>
      <w:r w:rsidRPr="00CB0A48">
        <w:rPr>
          <w:rFonts w:ascii="Courier New" w:hAnsi="Courier New" w:cs="Courier New"/>
          <w:color w:val="008000"/>
          <w:sz w:val="21"/>
          <w:szCs w:val="21"/>
          <w:lang w:eastAsia="pt-BR"/>
        </w:rPr>
        <w:t>#</w:t>
      </w:r>
      <w:proofErr w:type="gramEnd"/>
      <w:r w:rsidRPr="00CB0A48">
        <w:rPr>
          <w:rFonts w:ascii="Courier New" w:hAnsi="Courier New" w:cs="Courier New"/>
          <w:color w:val="008000"/>
          <w:sz w:val="21"/>
          <w:szCs w:val="21"/>
          <w:lang w:eastAsia="pt-BR"/>
        </w:rPr>
        <w:t xml:space="preserve"> amplitude</w:t>
      </w:r>
    </w:p>
    <w:p w14:paraId="2E848C5D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F = </w:t>
      </w:r>
      <w:proofErr w:type="gramStart"/>
      <w:r w:rsidRPr="00CB0A48">
        <w:rPr>
          <w:rFonts w:ascii="Courier New" w:hAnsi="Courier New" w:cs="Courier New"/>
          <w:color w:val="116644"/>
          <w:sz w:val="21"/>
          <w:szCs w:val="21"/>
          <w:lang w:eastAsia="pt-BR"/>
        </w:rPr>
        <w:t>20</w:t>
      </w:r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 </w:t>
      </w:r>
      <w:r w:rsidRPr="00CB0A48">
        <w:rPr>
          <w:rFonts w:ascii="Courier New" w:hAnsi="Courier New" w:cs="Courier New"/>
          <w:color w:val="008000"/>
          <w:sz w:val="21"/>
          <w:szCs w:val="21"/>
          <w:lang w:eastAsia="pt-BR"/>
        </w:rPr>
        <w:t>#</w:t>
      </w:r>
      <w:proofErr w:type="gramEnd"/>
      <w:r w:rsidRPr="00CB0A48">
        <w:rPr>
          <w:rFonts w:ascii="Courier New" w:hAnsi="Courier New" w:cs="Courier New"/>
          <w:color w:val="008000"/>
          <w:sz w:val="21"/>
          <w:szCs w:val="21"/>
          <w:lang w:eastAsia="pt-BR"/>
        </w:rPr>
        <w:t xml:space="preserve"> </w:t>
      </w:r>
      <w:proofErr w:type="spellStart"/>
      <w:r w:rsidRPr="00CB0A48">
        <w:rPr>
          <w:rFonts w:ascii="Courier New" w:hAnsi="Courier New" w:cs="Courier New"/>
          <w:color w:val="008000"/>
          <w:sz w:val="21"/>
          <w:szCs w:val="21"/>
          <w:lang w:eastAsia="pt-BR"/>
        </w:rPr>
        <w:t>frequencia</w:t>
      </w:r>
      <w:proofErr w:type="spellEnd"/>
    </w:p>
    <w:p w14:paraId="2E848C5E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</w:p>
    <w:p w14:paraId="2E848C5F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sinal_entrada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= </w:t>
      </w:r>
      <w:r w:rsidRPr="00CB0A48">
        <w:rPr>
          <w:rFonts w:ascii="Courier New" w:hAnsi="Courier New" w:cs="Courier New"/>
          <w:color w:val="A31515"/>
          <w:sz w:val="21"/>
          <w:szCs w:val="21"/>
          <w:lang w:eastAsia="pt-BR"/>
        </w:rPr>
        <w:t>"0001000111"</w:t>
      </w:r>
    </w:p>
    <w:p w14:paraId="2E848C60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sinal_entrada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= [</w:t>
      </w:r>
      <w:proofErr w:type="spellStart"/>
      <w:r w:rsidRPr="00CB0A48">
        <w:rPr>
          <w:rFonts w:ascii="Courier New" w:hAnsi="Courier New" w:cs="Courier New"/>
          <w:color w:val="257693"/>
          <w:sz w:val="21"/>
          <w:szCs w:val="21"/>
          <w:lang w:eastAsia="pt-BR"/>
        </w:rPr>
        <w:t>int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(bit) </w:t>
      </w:r>
      <w:r w:rsidRPr="00CB0A48">
        <w:rPr>
          <w:rFonts w:ascii="Courier New" w:hAnsi="Courier New" w:cs="Courier New"/>
          <w:color w:val="AF00DB"/>
          <w:sz w:val="21"/>
          <w:szCs w:val="21"/>
          <w:lang w:eastAsia="pt-BR"/>
        </w:rPr>
        <w:t>for</w:t>
      </w:r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bit </w:t>
      </w:r>
      <w:r w:rsidRPr="00CB0A48">
        <w:rPr>
          <w:rFonts w:ascii="Courier New" w:hAnsi="Courier New" w:cs="Courier New"/>
          <w:color w:val="0000FF"/>
          <w:sz w:val="21"/>
          <w:szCs w:val="21"/>
          <w:lang w:eastAsia="pt-BR"/>
        </w:rPr>
        <w:t>in</w:t>
      </w:r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sinal_entrada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]</w:t>
      </w:r>
    </w:p>
    <w:p w14:paraId="2E848C61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sinal_mensagem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= </w:t>
      </w:r>
      <w:proofErr w:type="spellStart"/>
      <w:proofErr w:type="gram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np.interp</w:t>
      </w:r>
      <w:proofErr w:type="spellEnd"/>
      <w:proofErr w:type="gram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(t, </w:t>
      </w:r>
      <w:proofErr w:type="spell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np.linspace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r w:rsidRPr="00CB0A48">
        <w:rPr>
          <w:rFonts w:ascii="Courier New" w:hAnsi="Courier New" w:cs="Courier New"/>
          <w:color w:val="116644"/>
          <w:sz w:val="21"/>
          <w:szCs w:val="21"/>
          <w:lang w:eastAsia="pt-BR"/>
        </w:rPr>
        <w:t>-1</w:t>
      </w:r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, </w:t>
      </w:r>
      <w:r w:rsidRPr="00CB0A48">
        <w:rPr>
          <w:rFonts w:ascii="Courier New" w:hAnsi="Courier New" w:cs="Courier New"/>
          <w:color w:val="116644"/>
          <w:sz w:val="21"/>
          <w:szCs w:val="21"/>
          <w:lang w:eastAsia="pt-BR"/>
        </w:rPr>
        <w:t>1</w:t>
      </w:r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, </w:t>
      </w:r>
      <w:proofErr w:type="spellStart"/>
      <w:r w:rsidRPr="00CB0A48">
        <w:rPr>
          <w:rFonts w:ascii="Courier New" w:hAnsi="Courier New" w:cs="Courier New"/>
          <w:color w:val="795E26"/>
          <w:sz w:val="21"/>
          <w:szCs w:val="21"/>
          <w:lang w:eastAsia="pt-BR"/>
        </w:rPr>
        <w:t>len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proofErr w:type="spell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sinal_entrada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)), </w:t>
      </w:r>
      <w:proofErr w:type="spell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sinal_entrada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)</w:t>
      </w:r>
    </w:p>
    <w:p w14:paraId="2E848C62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sinal_mensagem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= </w:t>
      </w:r>
      <w:proofErr w:type="spellStart"/>
      <w:proofErr w:type="gram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np.</w:t>
      </w:r>
      <w:r w:rsidRPr="00CB0A48">
        <w:rPr>
          <w:rFonts w:ascii="Courier New" w:hAnsi="Courier New" w:cs="Courier New"/>
          <w:color w:val="795E26"/>
          <w:sz w:val="21"/>
          <w:szCs w:val="21"/>
          <w:lang w:eastAsia="pt-BR"/>
        </w:rPr>
        <w:t>round</w:t>
      </w:r>
      <w:proofErr w:type="spellEnd"/>
      <w:proofErr w:type="gram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proofErr w:type="spell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sinal_mensagem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)</w:t>
      </w:r>
    </w:p>
    <w:p w14:paraId="2E848C63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</w:p>
    <w:p w14:paraId="2E848C64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sinal_portadora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gram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=  A</w:t>
      </w:r>
      <w:proofErr w:type="gram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*</w:t>
      </w:r>
      <w:proofErr w:type="spell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np.cos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r w:rsidRPr="00CB0A48">
        <w:rPr>
          <w:rFonts w:ascii="Courier New" w:hAnsi="Courier New" w:cs="Courier New"/>
          <w:color w:val="116644"/>
          <w:sz w:val="21"/>
          <w:szCs w:val="21"/>
          <w:lang w:eastAsia="pt-BR"/>
        </w:rPr>
        <w:t>2</w:t>
      </w:r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*</w:t>
      </w:r>
      <w:proofErr w:type="spell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np.pi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*F*t)</w:t>
      </w:r>
    </w:p>
    <w:p w14:paraId="2E848C65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r w:rsidRPr="00CB0A48">
        <w:rPr>
          <w:rFonts w:ascii="Courier New" w:hAnsi="Courier New" w:cs="Courier New"/>
          <w:color w:val="008000"/>
          <w:sz w:val="21"/>
          <w:szCs w:val="21"/>
          <w:lang w:eastAsia="pt-BR"/>
        </w:rPr>
        <w:t xml:space="preserve"># ASK </w:t>
      </w:r>
      <w:proofErr w:type="spellStart"/>
      <w:r w:rsidRPr="00CB0A48">
        <w:rPr>
          <w:rFonts w:ascii="Courier New" w:hAnsi="Courier New" w:cs="Courier New"/>
          <w:color w:val="008000"/>
          <w:sz w:val="21"/>
          <w:szCs w:val="21"/>
          <w:lang w:eastAsia="pt-BR"/>
        </w:rPr>
        <w:t>modulation</w:t>
      </w:r>
      <w:proofErr w:type="spellEnd"/>
      <w:r w:rsidRPr="00CB0A48">
        <w:rPr>
          <w:rFonts w:ascii="Courier New" w:hAnsi="Courier New" w:cs="Courier New"/>
          <w:color w:val="008000"/>
          <w:sz w:val="21"/>
          <w:szCs w:val="21"/>
          <w:lang w:eastAsia="pt-BR"/>
        </w:rPr>
        <w:t xml:space="preserve"> </w:t>
      </w:r>
      <w:proofErr w:type="spellStart"/>
      <w:r w:rsidRPr="00CB0A48">
        <w:rPr>
          <w:rFonts w:ascii="Courier New" w:hAnsi="Courier New" w:cs="Courier New"/>
          <w:color w:val="008000"/>
          <w:sz w:val="21"/>
          <w:szCs w:val="21"/>
          <w:lang w:eastAsia="pt-BR"/>
        </w:rPr>
        <w:t>function</w:t>
      </w:r>
      <w:proofErr w:type="spellEnd"/>
    </w:p>
    <w:p w14:paraId="2E848C66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modu_ASK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gram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=  </w:t>
      </w:r>
      <w:proofErr w:type="spell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sinal</w:t>
      </w:r>
      <w:proofErr w:type="gram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_mensagem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*</w:t>
      </w:r>
      <w:proofErr w:type="spell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sinal_portadora</w:t>
      </w:r>
      <w:proofErr w:type="spellEnd"/>
    </w:p>
    <w:p w14:paraId="2E848C67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</w:p>
    <w:p w14:paraId="2E848C68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r w:rsidRPr="00CB0A48">
        <w:rPr>
          <w:rFonts w:ascii="Courier New" w:hAnsi="Courier New" w:cs="Courier New"/>
          <w:color w:val="008000"/>
          <w:sz w:val="21"/>
          <w:szCs w:val="21"/>
          <w:lang w:eastAsia="pt-BR"/>
        </w:rPr>
        <w:t xml:space="preserve"># FSK </w:t>
      </w:r>
      <w:proofErr w:type="spellStart"/>
      <w:r w:rsidRPr="00CB0A48">
        <w:rPr>
          <w:rFonts w:ascii="Courier New" w:hAnsi="Courier New" w:cs="Courier New"/>
          <w:color w:val="008000"/>
          <w:sz w:val="21"/>
          <w:szCs w:val="21"/>
          <w:lang w:eastAsia="pt-BR"/>
        </w:rPr>
        <w:t>modulation</w:t>
      </w:r>
      <w:proofErr w:type="spellEnd"/>
      <w:r w:rsidRPr="00CB0A48">
        <w:rPr>
          <w:rFonts w:ascii="Courier New" w:hAnsi="Courier New" w:cs="Courier New"/>
          <w:color w:val="008000"/>
          <w:sz w:val="21"/>
          <w:szCs w:val="21"/>
          <w:lang w:eastAsia="pt-BR"/>
        </w:rPr>
        <w:t xml:space="preserve"> </w:t>
      </w:r>
      <w:proofErr w:type="spellStart"/>
      <w:r w:rsidRPr="00CB0A48">
        <w:rPr>
          <w:rFonts w:ascii="Courier New" w:hAnsi="Courier New" w:cs="Courier New"/>
          <w:color w:val="008000"/>
          <w:sz w:val="21"/>
          <w:szCs w:val="21"/>
          <w:lang w:eastAsia="pt-BR"/>
        </w:rPr>
        <w:t>function</w:t>
      </w:r>
      <w:proofErr w:type="spellEnd"/>
    </w:p>
    <w:p w14:paraId="2E848C69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f1 = </w:t>
      </w:r>
      <w:r w:rsidRPr="00CB0A48">
        <w:rPr>
          <w:rFonts w:ascii="Courier New" w:hAnsi="Courier New" w:cs="Courier New"/>
          <w:color w:val="116644"/>
          <w:sz w:val="21"/>
          <w:szCs w:val="21"/>
          <w:lang w:eastAsia="pt-BR"/>
        </w:rPr>
        <w:t>0.2</w:t>
      </w:r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*F + F*(</w:t>
      </w:r>
      <w:proofErr w:type="spell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sinal_mensagem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/</w:t>
      </w:r>
      <w:r w:rsidRPr="00CB0A48">
        <w:rPr>
          <w:rFonts w:ascii="Courier New" w:hAnsi="Courier New" w:cs="Courier New"/>
          <w:color w:val="116644"/>
          <w:sz w:val="21"/>
          <w:szCs w:val="21"/>
          <w:lang w:eastAsia="pt-BR"/>
        </w:rPr>
        <w:t>2</w:t>
      </w:r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)</w:t>
      </w:r>
    </w:p>
    <w:p w14:paraId="2E848C6A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modu_FSK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= </w:t>
      </w:r>
      <w:proofErr w:type="spellStart"/>
      <w:proofErr w:type="gram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np.sin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proofErr w:type="gramEnd"/>
      <w:r w:rsidRPr="00CB0A48">
        <w:rPr>
          <w:rFonts w:ascii="Courier New" w:hAnsi="Courier New" w:cs="Courier New"/>
          <w:color w:val="116644"/>
          <w:sz w:val="21"/>
          <w:szCs w:val="21"/>
          <w:lang w:eastAsia="pt-BR"/>
        </w:rPr>
        <w:t>2</w:t>
      </w:r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*</w:t>
      </w:r>
      <w:proofErr w:type="spell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np.pi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*f1* t)</w:t>
      </w:r>
    </w:p>
    <w:p w14:paraId="2E848C6B" w14:textId="77777777" w:rsidR="00CB0A48" w:rsidRPr="00CB0A48" w:rsidRDefault="00CB0A48" w:rsidP="00CB0A48">
      <w:pPr>
        <w:shd w:val="clear" w:color="auto" w:fill="F7F7F7"/>
        <w:spacing w:after="240"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br/>
      </w:r>
    </w:p>
    <w:p w14:paraId="2E848C6C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r w:rsidRPr="00CB0A48">
        <w:rPr>
          <w:rFonts w:ascii="Courier New" w:hAnsi="Courier New" w:cs="Courier New"/>
          <w:color w:val="008000"/>
          <w:sz w:val="21"/>
          <w:szCs w:val="21"/>
          <w:lang w:eastAsia="pt-BR"/>
        </w:rPr>
        <w:t xml:space="preserve"># PSK </w:t>
      </w:r>
      <w:proofErr w:type="spellStart"/>
      <w:r w:rsidRPr="00CB0A48">
        <w:rPr>
          <w:rFonts w:ascii="Courier New" w:hAnsi="Courier New" w:cs="Courier New"/>
          <w:color w:val="008000"/>
          <w:sz w:val="21"/>
          <w:szCs w:val="21"/>
          <w:lang w:eastAsia="pt-BR"/>
        </w:rPr>
        <w:t>modulation</w:t>
      </w:r>
      <w:proofErr w:type="spellEnd"/>
      <w:r w:rsidRPr="00CB0A48">
        <w:rPr>
          <w:rFonts w:ascii="Courier New" w:hAnsi="Courier New" w:cs="Courier New"/>
          <w:color w:val="008000"/>
          <w:sz w:val="21"/>
          <w:szCs w:val="21"/>
          <w:lang w:eastAsia="pt-BR"/>
        </w:rPr>
        <w:t xml:space="preserve"> </w:t>
      </w:r>
      <w:proofErr w:type="spellStart"/>
      <w:r w:rsidRPr="00CB0A48">
        <w:rPr>
          <w:rFonts w:ascii="Courier New" w:hAnsi="Courier New" w:cs="Courier New"/>
          <w:color w:val="008000"/>
          <w:sz w:val="21"/>
          <w:szCs w:val="21"/>
          <w:lang w:eastAsia="pt-BR"/>
        </w:rPr>
        <w:t>function</w:t>
      </w:r>
      <w:proofErr w:type="spellEnd"/>
    </w:p>
    <w:p w14:paraId="2E848C6D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fase = </w:t>
      </w:r>
      <w:proofErr w:type="spell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np.pi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*(</w:t>
      </w:r>
      <w:proofErr w:type="spell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sinal_mensagem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/</w:t>
      </w:r>
      <w:r w:rsidRPr="00CB0A48">
        <w:rPr>
          <w:rFonts w:ascii="Courier New" w:hAnsi="Courier New" w:cs="Courier New"/>
          <w:color w:val="116644"/>
          <w:sz w:val="21"/>
          <w:szCs w:val="21"/>
          <w:lang w:eastAsia="pt-BR"/>
        </w:rPr>
        <w:t>2</w:t>
      </w:r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)</w:t>
      </w:r>
    </w:p>
    <w:p w14:paraId="2E848C6E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modu_PSK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= </w:t>
      </w:r>
      <w:proofErr w:type="spellStart"/>
      <w:proofErr w:type="gram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np.sin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proofErr w:type="gramEnd"/>
      <w:r w:rsidRPr="00CB0A48">
        <w:rPr>
          <w:rFonts w:ascii="Courier New" w:hAnsi="Courier New" w:cs="Courier New"/>
          <w:color w:val="116644"/>
          <w:sz w:val="21"/>
          <w:szCs w:val="21"/>
          <w:lang w:eastAsia="pt-BR"/>
        </w:rPr>
        <w:t>2</w:t>
      </w:r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*</w:t>
      </w:r>
      <w:proofErr w:type="spell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np.pi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*F*(t + fase))</w:t>
      </w:r>
    </w:p>
    <w:p w14:paraId="2E848C6F" w14:textId="77777777" w:rsidR="00CB0A48" w:rsidRPr="00CB0A48" w:rsidRDefault="00CB0A48" w:rsidP="00CB0A48">
      <w:pPr>
        <w:shd w:val="clear" w:color="auto" w:fill="F7F7F7"/>
        <w:spacing w:after="240"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br/>
      </w:r>
      <w:proofErr w:type="spellStart"/>
      <w:proofErr w:type="gram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plt.figure</w:t>
      </w:r>
      <w:proofErr w:type="spellEnd"/>
      <w:proofErr w:type="gram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proofErr w:type="spell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figsize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=(</w:t>
      </w:r>
      <w:r w:rsidRPr="00CB0A48">
        <w:rPr>
          <w:rFonts w:ascii="Courier New" w:hAnsi="Courier New" w:cs="Courier New"/>
          <w:color w:val="116644"/>
          <w:sz w:val="21"/>
          <w:szCs w:val="21"/>
          <w:lang w:eastAsia="pt-BR"/>
        </w:rPr>
        <w:t>10</w:t>
      </w:r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, </w:t>
      </w:r>
      <w:r w:rsidRPr="00CB0A48">
        <w:rPr>
          <w:rFonts w:ascii="Courier New" w:hAnsi="Courier New" w:cs="Courier New"/>
          <w:color w:val="116644"/>
          <w:sz w:val="21"/>
          <w:szCs w:val="21"/>
          <w:lang w:eastAsia="pt-BR"/>
        </w:rPr>
        <w:t>6</w:t>
      </w:r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))</w:t>
      </w:r>
    </w:p>
    <w:p w14:paraId="2E848C70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proofErr w:type="gram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plt.figure</w:t>
      </w:r>
      <w:proofErr w:type="spellEnd"/>
      <w:proofErr w:type="gram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r w:rsidRPr="00CB0A48">
        <w:rPr>
          <w:rFonts w:ascii="Courier New" w:hAnsi="Courier New" w:cs="Courier New"/>
          <w:color w:val="116644"/>
          <w:sz w:val="21"/>
          <w:szCs w:val="21"/>
          <w:lang w:eastAsia="pt-BR"/>
        </w:rPr>
        <w:t>1</w:t>
      </w:r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)</w:t>
      </w:r>
    </w:p>
    <w:p w14:paraId="2E848C71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proofErr w:type="gram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plt.plot</w:t>
      </w:r>
      <w:proofErr w:type="spellEnd"/>
      <w:proofErr w:type="gram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(t, </w:t>
      </w:r>
      <w:proofErr w:type="spell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sinal_mensagem,drawstyle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=</w:t>
      </w:r>
      <w:r w:rsidRPr="00CB0A48">
        <w:rPr>
          <w:rFonts w:ascii="Courier New" w:hAnsi="Courier New" w:cs="Courier New"/>
          <w:color w:val="A31515"/>
          <w:sz w:val="21"/>
          <w:szCs w:val="21"/>
          <w:lang w:eastAsia="pt-BR"/>
        </w:rPr>
        <w:t>'steps-post'</w:t>
      </w:r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)</w:t>
      </w:r>
    </w:p>
    <w:p w14:paraId="2E848C72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proofErr w:type="gram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plt.title</w:t>
      </w:r>
      <w:proofErr w:type="spellEnd"/>
      <w:proofErr w:type="gram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r w:rsidRPr="00CB0A48">
        <w:rPr>
          <w:rFonts w:ascii="Courier New" w:hAnsi="Courier New" w:cs="Courier New"/>
          <w:color w:val="A31515"/>
          <w:sz w:val="21"/>
          <w:szCs w:val="21"/>
          <w:lang w:eastAsia="pt-BR"/>
        </w:rPr>
        <w:t>'Sinal Mensagem'</w:t>
      </w:r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)</w:t>
      </w:r>
    </w:p>
    <w:p w14:paraId="2E848C73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proofErr w:type="gram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plt.xlabel</w:t>
      </w:r>
      <w:proofErr w:type="spellEnd"/>
      <w:proofErr w:type="gram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r w:rsidRPr="00CB0A48">
        <w:rPr>
          <w:rFonts w:ascii="Courier New" w:hAnsi="Courier New" w:cs="Courier New"/>
          <w:color w:val="A31515"/>
          <w:sz w:val="21"/>
          <w:szCs w:val="21"/>
          <w:lang w:eastAsia="pt-BR"/>
        </w:rPr>
        <w:t>'Tempo (s)'</w:t>
      </w:r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)</w:t>
      </w:r>
    </w:p>
    <w:p w14:paraId="2E848C74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proofErr w:type="gram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plt.ylabel</w:t>
      </w:r>
      <w:proofErr w:type="spellEnd"/>
      <w:proofErr w:type="gram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r w:rsidRPr="00CB0A48">
        <w:rPr>
          <w:rFonts w:ascii="Courier New" w:hAnsi="Courier New" w:cs="Courier New"/>
          <w:color w:val="A31515"/>
          <w:sz w:val="21"/>
          <w:szCs w:val="21"/>
          <w:lang w:eastAsia="pt-BR"/>
        </w:rPr>
        <w:t>'Amplitude'</w:t>
      </w:r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)</w:t>
      </w:r>
    </w:p>
    <w:p w14:paraId="2E848C75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</w:p>
    <w:p w14:paraId="2E848C76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proofErr w:type="gram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plt.figure</w:t>
      </w:r>
      <w:proofErr w:type="spellEnd"/>
      <w:proofErr w:type="gram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proofErr w:type="spell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figsize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=(</w:t>
      </w:r>
      <w:r w:rsidRPr="00CB0A48">
        <w:rPr>
          <w:rFonts w:ascii="Courier New" w:hAnsi="Courier New" w:cs="Courier New"/>
          <w:color w:val="116644"/>
          <w:sz w:val="21"/>
          <w:szCs w:val="21"/>
          <w:lang w:eastAsia="pt-BR"/>
        </w:rPr>
        <w:t>10</w:t>
      </w:r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, </w:t>
      </w:r>
      <w:r w:rsidRPr="00CB0A48">
        <w:rPr>
          <w:rFonts w:ascii="Courier New" w:hAnsi="Courier New" w:cs="Courier New"/>
          <w:color w:val="116644"/>
          <w:sz w:val="21"/>
          <w:szCs w:val="21"/>
          <w:lang w:eastAsia="pt-BR"/>
        </w:rPr>
        <w:t>6</w:t>
      </w:r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))</w:t>
      </w:r>
    </w:p>
    <w:p w14:paraId="2E848C77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proofErr w:type="gram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plt.figure</w:t>
      </w:r>
      <w:proofErr w:type="spellEnd"/>
      <w:proofErr w:type="gram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r w:rsidRPr="00CB0A48">
        <w:rPr>
          <w:rFonts w:ascii="Courier New" w:hAnsi="Courier New" w:cs="Courier New"/>
          <w:color w:val="116644"/>
          <w:sz w:val="21"/>
          <w:szCs w:val="21"/>
          <w:lang w:eastAsia="pt-BR"/>
        </w:rPr>
        <w:t>2</w:t>
      </w:r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)</w:t>
      </w:r>
    </w:p>
    <w:p w14:paraId="2E848C78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proofErr w:type="gram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plt.plot</w:t>
      </w:r>
      <w:proofErr w:type="spellEnd"/>
      <w:proofErr w:type="gram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(t, </w:t>
      </w:r>
      <w:proofErr w:type="spell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sinal_portadora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)</w:t>
      </w:r>
    </w:p>
    <w:p w14:paraId="2E848C79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proofErr w:type="gram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plt.title</w:t>
      </w:r>
      <w:proofErr w:type="spellEnd"/>
      <w:proofErr w:type="gram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r w:rsidRPr="00CB0A48">
        <w:rPr>
          <w:rFonts w:ascii="Courier New" w:hAnsi="Courier New" w:cs="Courier New"/>
          <w:color w:val="A31515"/>
          <w:sz w:val="21"/>
          <w:szCs w:val="21"/>
          <w:lang w:eastAsia="pt-BR"/>
        </w:rPr>
        <w:t>'Portadora'</w:t>
      </w:r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)</w:t>
      </w:r>
    </w:p>
    <w:p w14:paraId="2E848C7A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proofErr w:type="gram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plt.xlabel</w:t>
      </w:r>
      <w:proofErr w:type="spellEnd"/>
      <w:proofErr w:type="gram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r w:rsidRPr="00CB0A48">
        <w:rPr>
          <w:rFonts w:ascii="Courier New" w:hAnsi="Courier New" w:cs="Courier New"/>
          <w:color w:val="A31515"/>
          <w:sz w:val="21"/>
          <w:szCs w:val="21"/>
          <w:lang w:eastAsia="pt-BR"/>
        </w:rPr>
        <w:t>'Tempo (s)'</w:t>
      </w:r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)</w:t>
      </w:r>
    </w:p>
    <w:p w14:paraId="2E848C7B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proofErr w:type="gram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plt.ylabel</w:t>
      </w:r>
      <w:proofErr w:type="spellEnd"/>
      <w:proofErr w:type="gram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r w:rsidRPr="00CB0A48">
        <w:rPr>
          <w:rFonts w:ascii="Courier New" w:hAnsi="Courier New" w:cs="Courier New"/>
          <w:color w:val="A31515"/>
          <w:sz w:val="21"/>
          <w:szCs w:val="21"/>
          <w:lang w:eastAsia="pt-BR"/>
        </w:rPr>
        <w:t>'Amplitude'</w:t>
      </w:r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)</w:t>
      </w:r>
    </w:p>
    <w:p w14:paraId="2E848C7C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</w:p>
    <w:p w14:paraId="2E848C7D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proofErr w:type="gram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plt.figure</w:t>
      </w:r>
      <w:proofErr w:type="spellEnd"/>
      <w:proofErr w:type="gram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proofErr w:type="spell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figsize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=(</w:t>
      </w:r>
      <w:r w:rsidRPr="00CB0A48">
        <w:rPr>
          <w:rFonts w:ascii="Courier New" w:hAnsi="Courier New" w:cs="Courier New"/>
          <w:color w:val="116644"/>
          <w:sz w:val="21"/>
          <w:szCs w:val="21"/>
          <w:lang w:eastAsia="pt-BR"/>
        </w:rPr>
        <w:t>10</w:t>
      </w:r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, </w:t>
      </w:r>
      <w:r w:rsidRPr="00CB0A48">
        <w:rPr>
          <w:rFonts w:ascii="Courier New" w:hAnsi="Courier New" w:cs="Courier New"/>
          <w:color w:val="116644"/>
          <w:sz w:val="21"/>
          <w:szCs w:val="21"/>
          <w:lang w:eastAsia="pt-BR"/>
        </w:rPr>
        <w:t>6</w:t>
      </w:r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))</w:t>
      </w:r>
    </w:p>
    <w:p w14:paraId="2E848C7E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proofErr w:type="gram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plt.figure</w:t>
      </w:r>
      <w:proofErr w:type="spellEnd"/>
      <w:proofErr w:type="gram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r w:rsidRPr="00CB0A48">
        <w:rPr>
          <w:rFonts w:ascii="Courier New" w:hAnsi="Courier New" w:cs="Courier New"/>
          <w:color w:val="116644"/>
          <w:sz w:val="21"/>
          <w:szCs w:val="21"/>
          <w:lang w:eastAsia="pt-BR"/>
        </w:rPr>
        <w:t>3</w:t>
      </w:r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)</w:t>
      </w:r>
    </w:p>
    <w:p w14:paraId="2E848C7F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proofErr w:type="gram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plt.plot</w:t>
      </w:r>
      <w:proofErr w:type="spellEnd"/>
      <w:proofErr w:type="gram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(t, </w:t>
      </w:r>
      <w:proofErr w:type="spell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modu_ASK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)</w:t>
      </w:r>
    </w:p>
    <w:p w14:paraId="2E848C80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proofErr w:type="gram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plt.title</w:t>
      </w:r>
      <w:proofErr w:type="spellEnd"/>
      <w:proofErr w:type="gram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r w:rsidRPr="00CB0A48">
        <w:rPr>
          <w:rFonts w:ascii="Courier New" w:hAnsi="Courier New" w:cs="Courier New"/>
          <w:color w:val="A31515"/>
          <w:sz w:val="21"/>
          <w:szCs w:val="21"/>
          <w:lang w:eastAsia="pt-BR"/>
        </w:rPr>
        <w:t>' Modulação ASK '</w:t>
      </w:r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)</w:t>
      </w:r>
    </w:p>
    <w:p w14:paraId="2E848C81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proofErr w:type="gram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plt.xlabel</w:t>
      </w:r>
      <w:proofErr w:type="spellEnd"/>
      <w:proofErr w:type="gram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r w:rsidRPr="00CB0A48">
        <w:rPr>
          <w:rFonts w:ascii="Courier New" w:hAnsi="Courier New" w:cs="Courier New"/>
          <w:color w:val="A31515"/>
          <w:sz w:val="21"/>
          <w:szCs w:val="21"/>
          <w:lang w:eastAsia="pt-BR"/>
        </w:rPr>
        <w:t>'Tempo (s)'</w:t>
      </w:r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)</w:t>
      </w:r>
    </w:p>
    <w:p w14:paraId="2E848C82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proofErr w:type="gram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plt.ylabel</w:t>
      </w:r>
      <w:proofErr w:type="spellEnd"/>
      <w:proofErr w:type="gram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r w:rsidRPr="00CB0A48">
        <w:rPr>
          <w:rFonts w:ascii="Courier New" w:hAnsi="Courier New" w:cs="Courier New"/>
          <w:color w:val="A31515"/>
          <w:sz w:val="21"/>
          <w:szCs w:val="21"/>
          <w:lang w:eastAsia="pt-BR"/>
        </w:rPr>
        <w:t>'Amplitude'</w:t>
      </w:r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)</w:t>
      </w:r>
    </w:p>
    <w:p w14:paraId="2E848C83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</w:p>
    <w:p w14:paraId="2E848C84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proofErr w:type="gram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plt.figure</w:t>
      </w:r>
      <w:proofErr w:type="spellEnd"/>
      <w:proofErr w:type="gram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proofErr w:type="spell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figsize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=(</w:t>
      </w:r>
      <w:r w:rsidRPr="00CB0A48">
        <w:rPr>
          <w:rFonts w:ascii="Courier New" w:hAnsi="Courier New" w:cs="Courier New"/>
          <w:color w:val="116644"/>
          <w:sz w:val="21"/>
          <w:szCs w:val="21"/>
          <w:lang w:eastAsia="pt-BR"/>
        </w:rPr>
        <w:t>10</w:t>
      </w:r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, </w:t>
      </w:r>
      <w:r w:rsidRPr="00CB0A48">
        <w:rPr>
          <w:rFonts w:ascii="Courier New" w:hAnsi="Courier New" w:cs="Courier New"/>
          <w:color w:val="116644"/>
          <w:sz w:val="21"/>
          <w:szCs w:val="21"/>
          <w:lang w:eastAsia="pt-BR"/>
        </w:rPr>
        <w:t>6</w:t>
      </w:r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))</w:t>
      </w:r>
    </w:p>
    <w:p w14:paraId="2E848C85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proofErr w:type="gram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plt.figure</w:t>
      </w:r>
      <w:proofErr w:type="spellEnd"/>
      <w:proofErr w:type="gram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r w:rsidRPr="00CB0A48">
        <w:rPr>
          <w:rFonts w:ascii="Courier New" w:hAnsi="Courier New" w:cs="Courier New"/>
          <w:color w:val="116644"/>
          <w:sz w:val="21"/>
          <w:szCs w:val="21"/>
          <w:lang w:eastAsia="pt-BR"/>
        </w:rPr>
        <w:t>4</w:t>
      </w:r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)</w:t>
      </w:r>
    </w:p>
    <w:p w14:paraId="2E848C86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proofErr w:type="gram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plt.plot</w:t>
      </w:r>
      <w:proofErr w:type="spellEnd"/>
      <w:proofErr w:type="gram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(t, </w:t>
      </w:r>
      <w:proofErr w:type="spell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modu_FSK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)</w:t>
      </w:r>
    </w:p>
    <w:p w14:paraId="2E848C87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proofErr w:type="gram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plt.title</w:t>
      </w:r>
      <w:proofErr w:type="spellEnd"/>
      <w:proofErr w:type="gram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r w:rsidRPr="00CB0A48">
        <w:rPr>
          <w:rFonts w:ascii="Courier New" w:hAnsi="Courier New" w:cs="Courier New"/>
          <w:color w:val="A31515"/>
          <w:sz w:val="21"/>
          <w:szCs w:val="21"/>
          <w:lang w:eastAsia="pt-BR"/>
        </w:rPr>
        <w:t>'Modulação FSK'</w:t>
      </w:r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)</w:t>
      </w:r>
    </w:p>
    <w:p w14:paraId="2E848C88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proofErr w:type="gram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plt.xlabel</w:t>
      </w:r>
      <w:proofErr w:type="spellEnd"/>
      <w:proofErr w:type="gram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r w:rsidRPr="00CB0A48">
        <w:rPr>
          <w:rFonts w:ascii="Courier New" w:hAnsi="Courier New" w:cs="Courier New"/>
          <w:color w:val="A31515"/>
          <w:sz w:val="21"/>
          <w:szCs w:val="21"/>
          <w:lang w:eastAsia="pt-BR"/>
        </w:rPr>
        <w:t>'Tempo (s)'</w:t>
      </w:r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)</w:t>
      </w:r>
    </w:p>
    <w:p w14:paraId="2E848C89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proofErr w:type="gram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plt.ylabel</w:t>
      </w:r>
      <w:proofErr w:type="spellEnd"/>
      <w:proofErr w:type="gram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r w:rsidRPr="00CB0A48">
        <w:rPr>
          <w:rFonts w:ascii="Courier New" w:hAnsi="Courier New" w:cs="Courier New"/>
          <w:color w:val="A31515"/>
          <w:sz w:val="21"/>
          <w:szCs w:val="21"/>
          <w:lang w:eastAsia="pt-BR"/>
        </w:rPr>
        <w:t>'Amplitude'</w:t>
      </w:r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)</w:t>
      </w:r>
    </w:p>
    <w:p w14:paraId="2E848C8A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</w:p>
    <w:p w14:paraId="2E848C8B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proofErr w:type="gram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plt.figure</w:t>
      </w:r>
      <w:proofErr w:type="spellEnd"/>
      <w:proofErr w:type="gram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proofErr w:type="spell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figsize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=(</w:t>
      </w:r>
      <w:r w:rsidRPr="00CB0A48">
        <w:rPr>
          <w:rFonts w:ascii="Courier New" w:hAnsi="Courier New" w:cs="Courier New"/>
          <w:color w:val="116644"/>
          <w:sz w:val="21"/>
          <w:szCs w:val="21"/>
          <w:lang w:eastAsia="pt-BR"/>
        </w:rPr>
        <w:t>10</w:t>
      </w:r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, </w:t>
      </w:r>
      <w:r w:rsidRPr="00CB0A48">
        <w:rPr>
          <w:rFonts w:ascii="Courier New" w:hAnsi="Courier New" w:cs="Courier New"/>
          <w:color w:val="116644"/>
          <w:sz w:val="21"/>
          <w:szCs w:val="21"/>
          <w:lang w:eastAsia="pt-BR"/>
        </w:rPr>
        <w:t>6</w:t>
      </w:r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))</w:t>
      </w:r>
    </w:p>
    <w:p w14:paraId="2E848C8C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proofErr w:type="gram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plt.figure</w:t>
      </w:r>
      <w:proofErr w:type="spellEnd"/>
      <w:proofErr w:type="gram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r w:rsidRPr="00CB0A48">
        <w:rPr>
          <w:rFonts w:ascii="Courier New" w:hAnsi="Courier New" w:cs="Courier New"/>
          <w:color w:val="116644"/>
          <w:sz w:val="21"/>
          <w:szCs w:val="21"/>
          <w:lang w:eastAsia="pt-BR"/>
        </w:rPr>
        <w:t>5</w:t>
      </w:r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)</w:t>
      </w:r>
    </w:p>
    <w:p w14:paraId="2E848C8D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proofErr w:type="gram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plt.plot</w:t>
      </w:r>
      <w:proofErr w:type="spellEnd"/>
      <w:proofErr w:type="gram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(t, </w:t>
      </w:r>
      <w:proofErr w:type="spell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modu_PSK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)</w:t>
      </w:r>
    </w:p>
    <w:p w14:paraId="2E848C8E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proofErr w:type="gram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plt.title</w:t>
      </w:r>
      <w:proofErr w:type="spellEnd"/>
      <w:proofErr w:type="gram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r w:rsidRPr="00CB0A48">
        <w:rPr>
          <w:rFonts w:ascii="Courier New" w:hAnsi="Courier New" w:cs="Courier New"/>
          <w:color w:val="A31515"/>
          <w:sz w:val="21"/>
          <w:szCs w:val="21"/>
          <w:lang w:eastAsia="pt-BR"/>
        </w:rPr>
        <w:t>'Modulação PSK'</w:t>
      </w:r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)</w:t>
      </w:r>
    </w:p>
    <w:p w14:paraId="2E848C8F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proofErr w:type="gram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plt.xlabel</w:t>
      </w:r>
      <w:proofErr w:type="spellEnd"/>
      <w:proofErr w:type="gram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r w:rsidRPr="00CB0A48">
        <w:rPr>
          <w:rFonts w:ascii="Courier New" w:hAnsi="Courier New" w:cs="Courier New"/>
          <w:color w:val="A31515"/>
          <w:sz w:val="21"/>
          <w:szCs w:val="21"/>
          <w:lang w:eastAsia="pt-BR"/>
        </w:rPr>
        <w:t>'Tempo (s)'</w:t>
      </w:r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)</w:t>
      </w:r>
    </w:p>
    <w:p w14:paraId="2E848C90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proofErr w:type="gram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plt.ylabel</w:t>
      </w:r>
      <w:proofErr w:type="spellEnd"/>
      <w:proofErr w:type="gram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r w:rsidRPr="00CB0A48">
        <w:rPr>
          <w:rFonts w:ascii="Courier New" w:hAnsi="Courier New" w:cs="Courier New"/>
          <w:color w:val="A31515"/>
          <w:sz w:val="21"/>
          <w:szCs w:val="21"/>
          <w:lang w:eastAsia="pt-BR"/>
        </w:rPr>
        <w:t>'Amplitude'</w:t>
      </w:r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)</w:t>
      </w:r>
    </w:p>
    <w:p w14:paraId="2E848C91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</w:p>
    <w:p w14:paraId="2E848C92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proofErr w:type="gram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plt.tight</w:t>
      </w:r>
      <w:proofErr w:type="gram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_layout</w:t>
      </w:r>
      <w:proofErr w:type="spell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()</w:t>
      </w:r>
    </w:p>
    <w:p w14:paraId="2E848C93" w14:textId="77777777" w:rsidR="00CB0A48" w:rsidRPr="00CB0A48" w:rsidRDefault="00CB0A48" w:rsidP="00CB0A48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proofErr w:type="gramStart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plt.show</w:t>
      </w:r>
      <w:proofErr w:type="spellEnd"/>
      <w:proofErr w:type="gramEnd"/>
      <w:r w:rsidRPr="00CB0A48">
        <w:rPr>
          <w:rFonts w:ascii="Courier New" w:hAnsi="Courier New" w:cs="Courier New"/>
          <w:color w:val="000000"/>
          <w:sz w:val="21"/>
          <w:szCs w:val="21"/>
          <w:lang w:eastAsia="pt-BR"/>
        </w:rPr>
        <w:t>()</w:t>
      </w:r>
    </w:p>
    <w:p w14:paraId="2E848C94" w14:textId="77777777" w:rsidR="00CB0A48" w:rsidRDefault="00CB0A48" w:rsidP="00A4479F">
      <w:pPr>
        <w:pStyle w:val="SemEspaamento"/>
        <w:jc w:val="both"/>
      </w:pPr>
    </w:p>
    <w:p w14:paraId="2E848C95" w14:textId="77777777" w:rsidR="00E5069E" w:rsidRDefault="00E5069E" w:rsidP="00A4479F">
      <w:pPr>
        <w:pStyle w:val="SemEspaamento"/>
        <w:jc w:val="both"/>
      </w:pPr>
    </w:p>
    <w:p w14:paraId="2E848C96" w14:textId="77777777" w:rsidR="007D70F9" w:rsidRDefault="007D70F9" w:rsidP="00F45A90">
      <w:pPr>
        <w:pStyle w:val="SemEspaamento"/>
        <w:jc w:val="both"/>
      </w:pPr>
    </w:p>
    <w:p w14:paraId="2E848C97" w14:textId="77777777" w:rsidR="007D70F9" w:rsidRDefault="007D70F9" w:rsidP="00F45A90">
      <w:pPr>
        <w:pStyle w:val="SemEspaamento"/>
        <w:jc w:val="both"/>
      </w:pPr>
    </w:p>
    <w:p w14:paraId="2E848C98" w14:textId="77777777" w:rsidR="007D70F9" w:rsidRDefault="007D70F9" w:rsidP="00F45A90">
      <w:pPr>
        <w:pStyle w:val="SemEspaamento"/>
        <w:jc w:val="both"/>
      </w:pPr>
    </w:p>
    <w:p w14:paraId="2E848C99" w14:textId="77777777" w:rsidR="007D70F9" w:rsidRDefault="007D70F9" w:rsidP="00F45A90">
      <w:pPr>
        <w:pStyle w:val="SemEspaamento"/>
        <w:jc w:val="both"/>
      </w:pPr>
    </w:p>
    <w:p w14:paraId="2E848C9A" w14:textId="77777777" w:rsidR="007D70F9" w:rsidRDefault="007D70F9" w:rsidP="00F45A90">
      <w:pPr>
        <w:pStyle w:val="SemEspaamento"/>
        <w:jc w:val="both"/>
      </w:pPr>
    </w:p>
    <w:p w14:paraId="2E848C9B" w14:textId="77777777" w:rsidR="007D70F9" w:rsidRDefault="007D70F9" w:rsidP="00F45A90">
      <w:pPr>
        <w:pStyle w:val="SemEspaamento"/>
        <w:jc w:val="both"/>
      </w:pPr>
    </w:p>
    <w:p w14:paraId="2E848C9C" w14:textId="77777777" w:rsidR="007D70F9" w:rsidRDefault="007D70F9" w:rsidP="00F45A90">
      <w:pPr>
        <w:pStyle w:val="SemEspaamento"/>
        <w:jc w:val="both"/>
      </w:pPr>
    </w:p>
    <w:p w14:paraId="2E848C9D" w14:textId="77777777" w:rsidR="007D70F9" w:rsidRDefault="007D70F9" w:rsidP="00F45A90">
      <w:pPr>
        <w:pStyle w:val="SemEspaamento"/>
        <w:jc w:val="both"/>
      </w:pPr>
    </w:p>
    <w:p w14:paraId="2E848C9E" w14:textId="77777777" w:rsidR="00F45A90" w:rsidRDefault="00C93409" w:rsidP="00F45A90">
      <w:pPr>
        <w:pStyle w:val="SemEspaamento"/>
        <w:jc w:val="both"/>
      </w:pPr>
      <w:r>
        <w:t>Reprodução dos resultados do artigo Modulação Digital com Sinal de Entrada:</w:t>
      </w:r>
      <w:r w:rsidRPr="00C93409">
        <w:t xml:space="preserve"> </w:t>
      </w:r>
      <w:r>
        <w:t>1101111011e seu Código.</w:t>
      </w:r>
    </w:p>
    <w:p w14:paraId="2E848C9F" w14:textId="77777777" w:rsidR="00E5069E" w:rsidRDefault="00E5069E" w:rsidP="00A4479F">
      <w:pPr>
        <w:pStyle w:val="SemEspaamento"/>
        <w:jc w:val="both"/>
      </w:pPr>
    </w:p>
    <w:p w14:paraId="2E848CA0" w14:textId="77777777" w:rsidR="009F0062" w:rsidRDefault="00225D1F" w:rsidP="00A4479F">
      <w:pPr>
        <w:pStyle w:val="SemEspaamento"/>
        <w:jc w:val="both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E848D42" wp14:editId="2E848D43">
                <wp:simplePos x="0" y="0"/>
                <wp:positionH relativeFrom="column">
                  <wp:posOffset>328295</wp:posOffset>
                </wp:positionH>
                <wp:positionV relativeFrom="paragraph">
                  <wp:posOffset>1893570</wp:posOffset>
                </wp:positionV>
                <wp:extent cx="2647950" cy="358140"/>
                <wp:effectExtent l="0" t="0" r="0" b="3810"/>
                <wp:wrapNone/>
                <wp:docPr id="42" name="Caixa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7950" cy="358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848D6C" w14:textId="77777777" w:rsidR="00225D1F" w:rsidRDefault="00CB0A48" w:rsidP="00225D1F">
                            <w:r>
                              <w:t>Fig. 17</w:t>
                            </w:r>
                            <w:r w:rsidR="00225D1F">
                              <w:t xml:space="preserve"> –</w:t>
                            </w:r>
                            <w:r w:rsidR="00225D1F" w:rsidRPr="00E85533">
                              <w:t xml:space="preserve"> </w:t>
                            </w:r>
                            <w:r w:rsidR="00225D1F">
                              <w:t>Sinal Mensagem Binária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48D42" id="Caixa de texto 42" o:spid="_x0000_s1040" type="#_x0000_t202" style="position:absolute;left:0;text-align:left;margin-left:25.85pt;margin-top:149.1pt;width:208.5pt;height:28.2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" filled="f" stroked="f" strokeweight=".5pt">
                <v:textbox>
                  <w:txbxContent>
                    <w:p w14:paraId="2E848D6C" w14:textId="77777777" w:rsidR="00225D1F" w:rsidRDefault="00CB0A48" w:rsidP="00225D1F">
                      <w:r>
                        <w:t>Fig. 17</w:t>
                      </w:r>
                      <w:r w:rsidR="00225D1F">
                        <w:t xml:space="preserve"> –</w:t>
                      </w:r>
                      <w:r w:rsidR="00225D1F" w:rsidRPr="00E85533">
                        <w:t xml:space="preserve"> </w:t>
                      </w:r>
                      <w:r w:rsidR="00225D1F">
                        <w:t>Sinal Mensagem Binária</w:t>
                      </w:r>
                    </w:p>
                  </w:txbxContent>
                </v:textbox>
              </v:shape>
            </w:pict>
          </mc:Fallback>
        </mc:AlternateContent>
      </w:r>
      <w:r w:rsidR="00974EDF">
        <w:rPr>
          <w:noProof/>
          <w:lang w:eastAsia="pt-BR"/>
        </w:rPr>
        <w:drawing>
          <wp:inline distT="0" distB="0" distL="0" distR="0" wp14:anchorId="2E848D44" wp14:editId="2E848D45">
            <wp:extent cx="3200400" cy="1961956"/>
            <wp:effectExtent l="0" t="0" r="0" b="63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96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48CA1" w14:textId="77777777" w:rsidR="00C84D03" w:rsidRDefault="00C84D03" w:rsidP="00A4479F">
      <w:pPr>
        <w:pStyle w:val="SemEspaamento"/>
        <w:jc w:val="both"/>
      </w:pPr>
    </w:p>
    <w:p w14:paraId="2E848CA2" w14:textId="77777777" w:rsidR="00C84D03" w:rsidRDefault="00C84D03" w:rsidP="00A4479F">
      <w:pPr>
        <w:pStyle w:val="SemEspaamento"/>
        <w:jc w:val="both"/>
      </w:pPr>
    </w:p>
    <w:p w14:paraId="2E848CA3" w14:textId="77777777" w:rsidR="00225D1F" w:rsidRDefault="00225D1F" w:rsidP="00A4479F">
      <w:pPr>
        <w:pStyle w:val="SemEspaamento"/>
        <w:jc w:val="both"/>
      </w:pPr>
    </w:p>
    <w:p w14:paraId="2E848CA4" w14:textId="77777777" w:rsidR="005639EF" w:rsidRDefault="00225D1F" w:rsidP="00A4479F">
      <w:pPr>
        <w:pStyle w:val="SemEspaamento"/>
        <w:jc w:val="both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E848D46" wp14:editId="2E848D47">
                <wp:simplePos x="0" y="0"/>
                <wp:positionH relativeFrom="column">
                  <wp:posOffset>456235</wp:posOffset>
                </wp:positionH>
                <wp:positionV relativeFrom="paragraph">
                  <wp:posOffset>1953260</wp:posOffset>
                </wp:positionV>
                <wp:extent cx="2647950" cy="358140"/>
                <wp:effectExtent l="0" t="0" r="0" b="3810"/>
                <wp:wrapNone/>
                <wp:docPr id="43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7950" cy="358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848D6D" w14:textId="77777777" w:rsidR="00225D1F" w:rsidRDefault="00225D1F" w:rsidP="00225D1F">
                            <w:r>
                              <w:t>Fig. 1</w:t>
                            </w:r>
                            <w:r w:rsidR="00CB0A48">
                              <w:t>8</w:t>
                            </w:r>
                            <w:r>
                              <w:t xml:space="preserve"> –</w:t>
                            </w:r>
                            <w:r w:rsidRPr="00E85533">
                              <w:t xml:space="preserve"> </w:t>
                            </w:r>
                            <w:r>
                              <w:t>Sinal de Portadora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48D46" id="Caixa de texto 43" o:spid="_x0000_s1041" type="#_x0000_t202" style="position:absolute;left:0;text-align:left;margin-left:35.9pt;margin-top:153.8pt;width:208.5pt;height:28.2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" filled="f" stroked="f" strokeweight=".5pt">
                <v:textbox>
                  <w:txbxContent>
                    <w:p w14:paraId="2E848D6D" w14:textId="77777777" w:rsidR="00225D1F" w:rsidRDefault="00225D1F" w:rsidP="00225D1F">
                      <w:r>
                        <w:t>Fig. 1</w:t>
                      </w:r>
                      <w:r w:rsidR="00CB0A48">
                        <w:t>8</w:t>
                      </w:r>
                      <w:r>
                        <w:t xml:space="preserve"> –</w:t>
                      </w:r>
                      <w:r w:rsidRPr="00E85533">
                        <w:t xml:space="preserve"> </w:t>
                      </w:r>
                      <w:r>
                        <w:t>Sinal de Portadora</w:t>
                      </w:r>
                    </w:p>
                  </w:txbxContent>
                </v:textbox>
              </v:shape>
            </w:pict>
          </mc:Fallback>
        </mc:AlternateContent>
      </w:r>
      <w:r w:rsidR="00347823">
        <w:rPr>
          <w:noProof/>
          <w:lang w:eastAsia="pt-BR"/>
        </w:rPr>
        <w:drawing>
          <wp:inline distT="0" distB="0" distL="0" distR="0" wp14:anchorId="2E848D48" wp14:editId="2E848D49">
            <wp:extent cx="3200400" cy="1966664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96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48CA5" w14:textId="77777777" w:rsidR="00E5069E" w:rsidRDefault="00E5069E" w:rsidP="00A4479F">
      <w:pPr>
        <w:pStyle w:val="SemEspaamento"/>
        <w:jc w:val="both"/>
      </w:pPr>
    </w:p>
    <w:p w14:paraId="2E848CA6" w14:textId="77777777" w:rsidR="00E5069E" w:rsidRDefault="00E5069E" w:rsidP="00A4479F">
      <w:pPr>
        <w:pStyle w:val="SemEspaamento"/>
        <w:jc w:val="both"/>
      </w:pPr>
    </w:p>
    <w:p w14:paraId="2E848CA7" w14:textId="77777777" w:rsidR="00225D1F" w:rsidRDefault="00225D1F" w:rsidP="00A4479F">
      <w:pPr>
        <w:pStyle w:val="SemEspaamento"/>
        <w:jc w:val="both"/>
      </w:pPr>
    </w:p>
    <w:p w14:paraId="2E848CA8" w14:textId="77777777" w:rsidR="005639EF" w:rsidRDefault="00DB776D" w:rsidP="00A4479F">
      <w:pPr>
        <w:pStyle w:val="SemEspaamento"/>
        <w:jc w:val="both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E848D4A" wp14:editId="2E848D4B">
                <wp:simplePos x="0" y="0"/>
                <wp:positionH relativeFrom="column">
                  <wp:posOffset>403454</wp:posOffset>
                </wp:positionH>
                <wp:positionV relativeFrom="paragraph">
                  <wp:posOffset>1937766</wp:posOffset>
                </wp:positionV>
                <wp:extent cx="2647950" cy="358140"/>
                <wp:effectExtent l="0" t="0" r="0" b="3810"/>
                <wp:wrapNone/>
                <wp:docPr id="44" name="Caixa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7950" cy="358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848D6E" w14:textId="77777777" w:rsidR="00DB776D" w:rsidRDefault="00CB0A48" w:rsidP="00DB776D">
                            <w:r>
                              <w:t>Fig. 19</w:t>
                            </w:r>
                            <w:r w:rsidR="00DB776D">
                              <w:t xml:space="preserve"> –</w:t>
                            </w:r>
                            <w:r w:rsidR="00DB776D" w:rsidRPr="00E85533">
                              <w:t xml:space="preserve"> </w:t>
                            </w:r>
                            <w:r w:rsidR="00DB776D">
                              <w:t>Sinal de Modulação ASK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48D4A" id="Caixa de texto 44" o:spid="_x0000_s1042" type="#_x0000_t202" style="position:absolute;left:0;text-align:left;margin-left:31.75pt;margin-top:152.6pt;width:208.5pt;height:28.2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" filled="f" stroked="f" strokeweight=".5pt">
                <v:textbox>
                  <w:txbxContent>
                    <w:p w14:paraId="2E848D6E" w14:textId="77777777" w:rsidR="00DB776D" w:rsidRDefault="00CB0A48" w:rsidP="00DB776D">
                      <w:r>
                        <w:t>Fig. 19</w:t>
                      </w:r>
                      <w:r w:rsidR="00DB776D">
                        <w:t xml:space="preserve"> –</w:t>
                      </w:r>
                      <w:r w:rsidR="00DB776D" w:rsidRPr="00E85533">
                        <w:t xml:space="preserve"> </w:t>
                      </w:r>
                      <w:r w:rsidR="00DB776D">
                        <w:t>Sinal de Modulação ASK</w:t>
                      </w:r>
                    </w:p>
                  </w:txbxContent>
                </v:textbox>
              </v:shape>
            </w:pict>
          </mc:Fallback>
        </mc:AlternateContent>
      </w:r>
      <w:r w:rsidR="00347823">
        <w:rPr>
          <w:noProof/>
          <w:lang w:eastAsia="pt-BR"/>
        </w:rPr>
        <w:drawing>
          <wp:inline distT="0" distB="0" distL="0" distR="0" wp14:anchorId="2E848D4C" wp14:editId="2E848D4D">
            <wp:extent cx="3200400" cy="1936246"/>
            <wp:effectExtent l="0" t="0" r="0" b="698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936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48CA9" w14:textId="77777777" w:rsidR="00C84D03" w:rsidRDefault="00C84D03" w:rsidP="00A4479F">
      <w:pPr>
        <w:pStyle w:val="SemEspaamento"/>
        <w:jc w:val="both"/>
      </w:pPr>
    </w:p>
    <w:p w14:paraId="2E848CAA" w14:textId="77777777" w:rsidR="00C84D03" w:rsidRDefault="00C84D03" w:rsidP="00A4479F">
      <w:pPr>
        <w:pStyle w:val="SemEspaamento"/>
        <w:jc w:val="both"/>
      </w:pPr>
    </w:p>
    <w:p w14:paraId="2E848CAB" w14:textId="77777777" w:rsidR="00C84D03" w:rsidRDefault="00547809" w:rsidP="00A4479F">
      <w:pPr>
        <w:pStyle w:val="SemEspaamento"/>
        <w:jc w:val="both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E848D4E" wp14:editId="2E848D4F">
                <wp:simplePos x="0" y="0"/>
                <wp:positionH relativeFrom="column">
                  <wp:posOffset>433705</wp:posOffset>
                </wp:positionH>
                <wp:positionV relativeFrom="paragraph">
                  <wp:posOffset>1862043</wp:posOffset>
                </wp:positionV>
                <wp:extent cx="2647950" cy="358140"/>
                <wp:effectExtent l="0" t="0" r="0" b="3810"/>
                <wp:wrapNone/>
                <wp:docPr id="45" name="Caixa de tex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7950" cy="358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848D6F" w14:textId="77777777" w:rsidR="00547809" w:rsidRDefault="00CB0A48" w:rsidP="00547809">
                            <w:r>
                              <w:t>Fig. 20</w:t>
                            </w:r>
                            <w:r w:rsidR="00547809">
                              <w:t xml:space="preserve"> –</w:t>
                            </w:r>
                            <w:r w:rsidR="00547809" w:rsidRPr="00E85533">
                              <w:t xml:space="preserve"> </w:t>
                            </w:r>
                            <w:r w:rsidR="00547809">
                              <w:t>Sinal de Modulação FSK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48D4E" id="Caixa de texto 45" o:spid="_x0000_s1043" type="#_x0000_t202" style="position:absolute;left:0;text-align:left;margin-left:34.15pt;margin-top:146.6pt;width:208.5pt;height:28.2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" filled="f" stroked="f" strokeweight=".5pt">
                <v:textbox>
                  <w:txbxContent>
                    <w:p w14:paraId="2E848D6F" w14:textId="77777777" w:rsidR="00547809" w:rsidRDefault="00CB0A48" w:rsidP="00547809">
                      <w:r>
                        <w:t>Fig. 20</w:t>
                      </w:r>
                      <w:r w:rsidR="00547809">
                        <w:t xml:space="preserve"> –</w:t>
                      </w:r>
                      <w:r w:rsidR="00547809" w:rsidRPr="00E85533">
                        <w:t xml:space="preserve"> </w:t>
                      </w:r>
                      <w:r w:rsidR="00547809">
                        <w:t>Sinal de Modulação FSK</w:t>
                      </w:r>
                    </w:p>
                  </w:txbxContent>
                </v:textbox>
              </v:shape>
            </w:pict>
          </mc:Fallback>
        </mc:AlternateContent>
      </w:r>
      <w:r w:rsidR="00347823">
        <w:rPr>
          <w:noProof/>
          <w:lang w:eastAsia="pt-BR"/>
        </w:rPr>
        <w:drawing>
          <wp:inline distT="0" distB="0" distL="0" distR="0" wp14:anchorId="2E848D50" wp14:editId="2E848D51">
            <wp:extent cx="3200400" cy="1912708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91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48CAC" w14:textId="77777777" w:rsidR="00347823" w:rsidRDefault="00347823" w:rsidP="00A4479F">
      <w:pPr>
        <w:pStyle w:val="SemEspaamento"/>
        <w:jc w:val="both"/>
      </w:pPr>
    </w:p>
    <w:p w14:paraId="2E848CAD" w14:textId="77777777" w:rsidR="00347823" w:rsidRDefault="00347823" w:rsidP="00A4479F">
      <w:pPr>
        <w:pStyle w:val="SemEspaamento"/>
        <w:jc w:val="both"/>
      </w:pPr>
    </w:p>
    <w:p w14:paraId="2E848CAE" w14:textId="77777777" w:rsidR="00547809" w:rsidRDefault="00547809" w:rsidP="00A4479F">
      <w:pPr>
        <w:pStyle w:val="SemEspaamento"/>
        <w:jc w:val="both"/>
      </w:pPr>
    </w:p>
    <w:p w14:paraId="2E848CAF" w14:textId="77777777" w:rsidR="005639EF" w:rsidRDefault="00EE2580" w:rsidP="00A4479F">
      <w:pPr>
        <w:pStyle w:val="SemEspaamento"/>
        <w:jc w:val="both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E848D52" wp14:editId="2E848D53">
                <wp:simplePos x="0" y="0"/>
                <wp:positionH relativeFrom="column">
                  <wp:posOffset>302260</wp:posOffset>
                </wp:positionH>
                <wp:positionV relativeFrom="paragraph">
                  <wp:posOffset>1855470</wp:posOffset>
                </wp:positionV>
                <wp:extent cx="2647950" cy="358140"/>
                <wp:effectExtent l="0" t="0" r="0" b="3810"/>
                <wp:wrapNone/>
                <wp:docPr id="46" name="Caixa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7950" cy="358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848D70" w14:textId="77777777" w:rsidR="00EE2580" w:rsidRDefault="00CB0A48" w:rsidP="00EE2580">
                            <w:r>
                              <w:t>Fig. 21</w:t>
                            </w:r>
                            <w:r w:rsidR="00EE2580">
                              <w:t xml:space="preserve"> –</w:t>
                            </w:r>
                            <w:r w:rsidR="00EE2580" w:rsidRPr="00E85533">
                              <w:t xml:space="preserve"> </w:t>
                            </w:r>
                            <w:r w:rsidR="00EE2580">
                              <w:t>Sinal de Modulação PSK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48D52" id="Caixa de texto 46" o:spid="_x0000_s1044" type="#_x0000_t202" style="position:absolute;left:0;text-align:left;margin-left:23.8pt;margin-top:146.1pt;width:208.5pt;height:28.2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" filled="f" stroked="f" strokeweight=".5pt">
                <v:textbox>
                  <w:txbxContent>
                    <w:p w14:paraId="2E848D70" w14:textId="77777777" w:rsidR="00EE2580" w:rsidRDefault="00CB0A48" w:rsidP="00EE2580">
                      <w:r>
                        <w:t>Fig. 21</w:t>
                      </w:r>
                      <w:r w:rsidR="00EE2580">
                        <w:t xml:space="preserve"> –</w:t>
                      </w:r>
                      <w:r w:rsidR="00EE2580" w:rsidRPr="00E85533">
                        <w:t xml:space="preserve"> </w:t>
                      </w:r>
                      <w:r w:rsidR="00EE2580">
                        <w:t>Sinal de Modulação PSK</w:t>
                      </w:r>
                    </w:p>
                  </w:txbxContent>
                </v:textbox>
              </v:shape>
            </w:pict>
          </mc:Fallback>
        </mc:AlternateContent>
      </w:r>
      <w:r w:rsidR="00347823">
        <w:rPr>
          <w:noProof/>
          <w:lang w:eastAsia="pt-BR"/>
        </w:rPr>
        <w:drawing>
          <wp:inline distT="0" distB="0" distL="0" distR="0" wp14:anchorId="2E848D54" wp14:editId="2E848D55">
            <wp:extent cx="3200400" cy="187541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48CB0" w14:textId="77777777" w:rsidR="00486FE6" w:rsidRDefault="00486FE6" w:rsidP="00A4479F">
      <w:pPr>
        <w:pStyle w:val="SemEspaamento"/>
        <w:jc w:val="both"/>
      </w:pPr>
    </w:p>
    <w:p w14:paraId="2E848CB1" w14:textId="77777777" w:rsidR="00486FE6" w:rsidRDefault="00486FE6" w:rsidP="00A4479F">
      <w:pPr>
        <w:pStyle w:val="SemEspaamento"/>
        <w:jc w:val="both"/>
      </w:pPr>
    </w:p>
    <w:p w14:paraId="2E848CB2" w14:textId="77777777" w:rsidR="00CD2DD5" w:rsidRDefault="00CD2DD5" w:rsidP="00A4479F">
      <w:pPr>
        <w:pStyle w:val="SemEspaamento"/>
        <w:jc w:val="both"/>
      </w:pPr>
    </w:p>
    <w:p w14:paraId="2E848CB3" w14:textId="77777777" w:rsidR="00CD2DD5" w:rsidRDefault="00CD2DD5" w:rsidP="00A4479F">
      <w:pPr>
        <w:pStyle w:val="SemEspaamento"/>
        <w:jc w:val="both"/>
      </w:pPr>
    </w:p>
    <w:p w14:paraId="2E848CB4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gramStart"/>
      <w:r w:rsidRPr="00777E1E">
        <w:rPr>
          <w:rFonts w:ascii="Courier New" w:hAnsi="Courier New" w:cs="Courier New"/>
          <w:color w:val="0000FF"/>
          <w:sz w:val="21"/>
          <w:szCs w:val="21"/>
          <w:lang w:eastAsia="pt-BR"/>
        </w:rPr>
        <w:t>!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pip</w:t>
      </w:r>
      <w:proofErr w:type="spellEnd"/>
      <w:proofErr w:type="gram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install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matlab</w:t>
      </w:r>
      <w:proofErr w:type="spellEnd"/>
    </w:p>
    <w:p w14:paraId="2E848CB5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gramStart"/>
      <w:r w:rsidRPr="00777E1E">
        <w:rPr>
          <w:rFonts w:ascii="Courier New" w:hAnsi="Courier New" w:cs="Courier New"/>
          <w:color w:val="0000FF"/>
          <w:sz w:val="21"/>
          <w:szCs w:val="21"/>
          <w:lang w:eastAsia="pt-BR"/>
        </w:rPr>
        <w:t>!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pip</w:t>
      </w:r>
      <w:proofErr w:type="spellEnd"/>
      <w:proofErr w:type="gram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install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numpy</w:t>
      </w:r>
      <w:proofErr w:type="spellEnd"/>
    </w:p>
    <w:p w14:paraId="2E848CB6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gramStart"/>
      <w:r w:rsidRPr="00777E1E">
        <w:rPr>
          <w:rFonts w:ascii="Courier New" w:hAnsi="Courier New" w:cs="Courier New"/>
          <w:color w:val="0000FF"/>
          <w:sz w:val="21"/>
          <w:szCs w:val="21"/>
          <w:lang w:eastAsia="pt-BR"/>
        </w:rPr>
        <w:t>!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pip</w:t>
      </w:r>
      <w:proofErr w:type="spellEnd"/>
      <w:proofErr w:type="gram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install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matplotlib</w:t>
      </w:r>
      <w:proofErr w:type="spellEnd"/>
    </w:p>
    <w:p w14:paraId="2E848CB7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gramStart"/>
      <w:r w:rsidRPr="00777E1E">
        <w:rPr>
          <w:rFonts w:ascii="Courier New" w:hAnsi="Courier New" w:cs="Courier New"/>
          <w:color w:val="0000FF"/>
          <w:sz w:val="21"/>
          <w:szCs w:val="21"/>
          <w:lang w:eastAsia="pt-BR"/>
        </w:rPr>
        <w:t>!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pip</w:t>
      </w:r>
      <w:proofErr w:type="spellEnd"/>
      <w:proofErr w:type="gram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install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scipy</w:t>
      </w:r>
      <w:proofErr w:type="spellEnd"/>
    </w:p>
    <w:p w14:paraId="2E848CB8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gramStart"/>
      <w:r w:rsidRPr="00777E1E">
        <w:rPr>
          <w:rFonts w:ascii="Courier New" w:hAnsi="Courier New" w:cs="Courier New"/>
          <w:color w:val="0000FF"/>
          <w:sz w:val="21"/>
          <w:szCs w:val="21"/>
          <w:lang w:eastAsia="pt-BR"/>
        </w:rPr>
        <w:t>!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pip</w:t>
      </w:r>
      <w:proofErr w:type="spellEnd"/>
      <w:proofErr w:type="gram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install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random</w:t>
      </w:r>
      <w:proofErr w:type="spellEnd"/>
    </w:p>
    <w:p w14:paraId="2E848CB9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r w:rsidRPr="00777E1E">
        <w:rPr>
          <w:rFonts w:ascii="Courier New" w:hAnsi="Courier New" w:cs="Courier New"/>
          <w:color w:val="AF00DB"/>
          <w:sz w:val="21"/>
          <w:szCs w:val="21"/>
          <w:lang w:eastAsia="pt-BR"/>
        </w:rPr>
        <w:t>import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numpy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r w:rsidRPr="00777E1E">
        <w:rPr>
          <w:rFonts w:ascii="Courier New" w:hAnsi="Courier New" w:cs="Courier New"/>
          <w:color w:val="AF00DB"/>
          <w:sz w:val="21"/>
          <w:szCs w:val="21"/>
          <w:lang w:eastAsia="pt-BR"/>
        </w:rPr>
        <w:t>as</w:t>
      </w: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np</w:t>
      </w:r>
      <w:proofErr w:type="spellEnd"/>
    </w:p>
    <w:p w14:paraId="2E848CBA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r w:rsidRPr="00777E1E">
        <w:rPr>
          <w:rFonts w:ascii="Courier New" w:hAnsi="Courier New" w:cs="Courier New"/>
          <w:color w:val="AF00DB"/>
          <w:sz w:val="21"/>
          <w:szCs w:val="21"/>
          <w:lang w:eastAsia="pt-BR"/>
        </w:rPr>
        <w:t>import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proofErr w:type="gram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matplotlib.pyplot</w:t>
      </w:r>
      <w:proofErr w:type="spellEnd"/>
      <w:proofErr w:type="gram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r w:rsidRPr="00777E1E">
        <w:rPr>
          <w:rFonts w:ascii="Courier New" w:hAnsi="Courier New" w:cs="Courier New"/>
          <w:color w:val="AF00DB"/>
          <w:sz w:val="21"/>
          <w:szCs w:val="21"/>
          <w:lang w:eastAsia="pt-BR"/>
        </w:rPr>
        <w:t>as</w:t>
      </w: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plt</w:t>
      </w:r>
      <w:proofErr w:type="spellEnd"/>
    </w:p>
    <w:p w14:paraId="2E848CBB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r w:rsidRPr="00777E1E">
        <w:rPr>
          <w:rFonts w:ascii="Courier New" w:hAnsi="Courier New" w:cs="Courier New"/>
          <w:color w:val="AF00DB"/>
          <w:sz w:val="21"/>
          <w:szCs w:val="21"/>
          <w:lang w:eastAsia="pt-BR"/>
        </w:rPr>
        <w:t>import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random</w:t>
      </w:r>
      <w:proofErr w:type="spellEnd"/>
    </w:p>
    <w:p w14:paraId="2E848CBC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r w:rsidRPr="00777E1E">
        <w:rPr>
          <w:rFonts w:ascii="Courier New" w:hAnsi="Courier New" w:cs="Courier New"/>
          <w:color w:val="AF00DB"/>
          <w:sz w:val="21"/>
          <w:szCs w:val="21"/>
          <w:lang w:eastAsia="pt-BR"/>
        </w:rPr>
        <w:t>import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tkinter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r w:rsidRPr="00777E1E">
        <w:rPr>
          <w:rFonts w:ascii="Courier New" w:hAnsi="Courier New" w:cs="Courier New"/>
          <w:color w:val="AF00DB"/>
          <w:sz w:val="21"/>
          <w:szCs w:val="21"/>
          <w:lang w:eastAsia="pt-BR"/>
        </w:rPr>
        <w:t>as</w:t>
      </w: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tk</w:t>
      </w:r>
      <w:proofErr w:type="spellEnd"/>
    </w:p>
    <w:p w14:paraId="2E848CBD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r w:rsidRPr="00777E1E">
        <w:rPr>
          <w:rFonts w:ascii="Courier New" w:hAnsi="Courier New" w:cs="Courier New"/>
          <w:color w:val="AF00DB"/>
          <w:sz w:val="21"/>
          <w:szCs w:val="21"/>
          <w:lang w:eastAsia="pt-BR"/>
        </w:rPr>
        <w:t>import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pandas </w:t>
      </w:r>
      <w:r w:rsidRPr="00777E1E">
        <w:rPr>
          <w:rFonts w:ascii="Courier New" w:hAnsi="Courier New" w:cs="Courier New"/>
          <w:color w:val="AF00DB"/>
          <w:sz w:val="21"/>
          <w:szCs w:val="21"/>
          <w:lang w:eastAsia="pt-BR"/>
        </w:rPr>
        <w:t>as</w:t>
      </w: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pd</w:t>
      </w:r>
      <w:proofErr w:type="spellEnd"/>
    </w:p>
    <w:p w14:paraId="2E848CBE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r w:rsidRPr="00777E1E">
        <w:rPr>
          <w:rFonts w:ascii="Courier New" w:hAnsi="Courier New" w:cs="Courier New"/>
          <w:color w:val="AF00DB"/>
          <w:sz w:val="21"/>
          <w:szCs w:val="21"/>
          <w:lang w:eastAsia="pt-BR"/>
        </w:rPr>
        <w:t>from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proofErr w:type="gram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scipy.special</w:t>
      </w:r>
      <w:proofErr w:type="spellEnd"/>
      <w:proofErr w:type="gram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777E1E">
        <w:rPr>
          <w:rFonts w:ascii="Courier New" w:hAnsi="Courier New" w:cs="Courier New"/>
          <w:color w:val="AF00DB"/>
          <w:sz w:val="21"/>
          <w:szCs w:val="21"/>
          <w:lang w:eastAsia="pt-BR"/>
        </w:rPr>
        <w:t>import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erfc</w:t>
      </w:r>
      <w:proofErr w:type="spellEnd"/>
    </w:p>
    <w:p w14:paraId="2E848CBF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r w:rsidRPr="00777E1E">
        <w:rPr>
          <w:rFonts w:ascii="Courier New" w:hAnsi="Courier New" w:cs="Courier New"/>
          <w:color w:val="AF00DB"/>
          <w:sz w:val="21"/>
          <w:szCs w:val="21"/>
          <w:lang w:eastAsia="pt-BR"/>
        </w:rPr>
        <w:t>from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proofErr w:type="gram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matplotlib.backends</w:t>
      </w:r>
      <w:proofErr w:type="gram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.backend_tkagg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777E1E">
        <w:rPr>
          <w:rFonts w:ascii="Courier New" w:hAnsi="Courier New" w:cs="Courier New"/>
          <w:color w:val="AF00DB"/>
          <w:sz w:val="21"/>
          <w:szCs w:val="21"/>
          <w:lang w:eastAsia="pt-BR"/>
        </w:rPr>
        <w:t>import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FigureCanvasTkAgg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, NavigationToolbar2Tk</w:t>
      </w:r>
    </w:p>
    <w:p w14:paraId="2E848CC0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r w:rsidRPr="00777E1E">
        <w:rPr>
          <w:rFonts w:ascii="Courier New" w:hAnsi="Courier New" w:cs="Courier New"/>
          <w:color w:val="AF00DB"/>
          <w:sz w:val="21"/>
          <w:szCs w:val="21"/>
          <w:lang w:eastAsia="pt-BR"/>
        </w:rPr>
        <w:t>from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scipy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777E1E">
        <w:rPr>
          <w:rFonts w:ascii="Courier New" w:hAnsi="Courier New" w:cs="Courier New"/>
          <w:color w:val="AF00DB"/>
          <w:sz w:val="21"/>
          <w:szCs w:val="21"/>
          <w:lang w:eastAsia="pt-BR"/>
        </w:rPr>
        <w:t>import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special</w:t>
      </w:r>
      <w:proofErr w:type="spellEnd"/>
    </w:p>
    <w:p w14:paraId="2E848CC1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r w:rsidRPr="00777E1E">
        <w:rPr>
          <w:rFonts w:ascii="Courier New" w:hAnsi="Courier New" w:cs="Courier New"/>
          <w:color w:val="AF00DB"/>
          <w:sz w:val="21"/>
          <w:szCs w:val="21"/>
          <w:lang w:eastAsia="pt-BR"/>
        </w:rPr>
        <w:t>from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scipy.fft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777E1E">
        <w:rPr>
          <w:rFonts w:ascii="Courier New" w:hAnsi="Courier New" w:cs="Courier New"/>
          <w:color w:val="AF00DB"/>
          <w:sz w:val="21"/>
          <w:szCs w:val="21"/>
          <w:lang w:eastAsia="pt-BR"/>
        </w:rPr>
        <w:t>import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fft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,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fftfreq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,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ifft</w:t>
      </w:r>
      <w:proofErr w:type="spellEnd"/>
    </w:p>
    <w:p w14:paraId="2E848CC2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r w:rsidRPr="00777E1E">
        <w:rPr>
          <w:rFonts w:ascii="Courier New" w:hAnsi="Courier New" w:cs="Courier New"/>
          <w:color w:val="AF00DB"/>
          <w:sz w:val="21"/>
          <w:szCs w:val="21"/>
          <w:lang w:eastAsia="pt-BR"/>
        </w:rPr>
        <w:t>from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proofErr w:type="gram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scipy.signal</w:t>
      </w:r>
      <w:proofErr w:type="spellEnd"/>
      <w:proofErr w:type="gram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777E1E">
        <w:rPr>
          <w:rFonts w:ascii="Courier New" w:hAnsi="Courier New" w:cs="Courier New"/>
          <w:color w:val="AF00DB"/>
          <w:sz w:val="21"/>
          <w:szCs w:val="21"/>
          <w:lang w:eastAsia="pt-BR"/>
        </w:rPr>
        <w:t>import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firwin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,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lfilter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,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welch</w:t>
      </w:r>
      <w:proofErr w:type="spellEnd"/>
    </w:p>
    <w:p w14:paraId="2E848CC3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r w:rsidRPr="00777E1E">
        <w:rPr>
          <w:rFonts w:ascii="Courier New" w:hAnsi="Courier New" w:cs="Courier New"/>
          <w:color w:val="AF00DB"/>
          <w:sz w:val="21"/>
          <w:szCs w:val="21"/>
          <w:lang w:eastAsia="pt-BR"/>
        </w:rPr>
        <w:t>from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proofErr w:type="gram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scipy.fftpack</w:t>
      </w:r>
      <w:proofErr w:type="spellEnd"/>
      <w:proofErr w:type="gram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777E1E">
        <w:rPr>
          <w:rFonts w:ascii="Courier New" w:hAnsi="Courier New" w:cs="Courier New"/>
          <w:color w:val="AF00DB"/>
          <w:sz w:val="21"/>
          <w:szCs w:val="21"/>
          <w:lang w:eastAsia="pt-BR"/>
        </w:rPr>
        <w:t>import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fft</w:t>
      </w:r>
      <w:proofErr w:type="spellEnd"/>
    </w:p>
    <w:p w14:paraId="2E848CC4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r w:rsidRPr="00777E1E">
        <w:rPr>
          <w:rFonts w:ascii="Courier New" w:hAnsi="Courier New" w:cs="Courier New"/>
          <w:color w:val="AF00DB"/>
          <w:sz w:val="21"/>
          <w:szCs w:val="21"/>
          <w:lang w:eastAsia="pt-BR"/>
        </w:rPr>
        <w:t>from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proofErr w:type="gram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scipy.io.wavfile</w:t>
      </w:r>
      <w:proofErr w:type="spellEnd"/>
      <w:proofErr w:type="gram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777E1E">
        <w:rPr>
          <w:rFonts w:ascii="Courier New" w:hAnsi="Courier New" w:cs="Courier New"/>
          <w:color w:val="AF00DB"/>
          <w:sz w:val="21"/>
          <w:szCs w:val="21"/>
          <w:lang w:eastAsia="pt-BR"/>
        </w:rPr>
        <w:t>import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write</w:t>
      </w:r>
      <w:proofErr w:type="spellEnd"/>
    </w:p>
    <w:p w14:paraId="2E848CC5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r w:rsidRPr="00777E1E">
        <w:rPr>
          <w:rFonts w:ascii="Courier New" w:hAnsi="Courier New" w:cs="Courier New"/>
          <w:color w:val="AF00DB"/>
          <w:sz w:val="21"/>
          <w:szCs w:val="21"/>
          <w:lang w:eastAsia="pt-BR"/>
        </w:rPr>
        <w:t>from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scipy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777E1E">
        <w:rPr>
          <w:rFonts w:ascii="Courier New" w:hAnsi="Courier New" w:cs="Courier New"/>
          <w:color w:val="AF00DB"/>
          <w:sz w:val="21"/>
          <w:szCs w:val="21"/>
          <w:lang w:eastAsia="pt-BR"/>
        </w:rPr>
        <w:t>import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signal</w:t>
      </w:r>
      <w:proofErr w:type="spellEnd"/>
    </w:p>
    <w:p w14:paraId="2E848CC6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r w:rsidRPr="00777E1E">
        <w:rPr>
          <w:rFonts w:ascii="Courier New" w:hAnsi="Courier New" w:cs="Courier New"/>
          <w:color w:val="AF00DB"/>
          <w:sz w:val="21"/>
          <w:szCs w:val="21"/>
          <w:lang w:eastAsia="pt-BR"/>
        </w:rPr>
        <w:t>from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proofErr w:type="gram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scipy.signal</w:t>
      </w:r>
      <w:proofErr w:type="spellEnd"/>
      <w:proofErr w:type="gram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777E1E">
        <w:rPr>
          <w:rFonts w:ascii="Courier New" w:hAnsi="Courier New" w:cs="Courier New"/>
          <w:color w:val="AF00DB"/>
          <w:sz w:val="21"/>
          <w:szCs w:val="21"/>
          <w:lang w:eastAsia="pt-BR"/>
        </w:rPr>
        <w:t>import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hilbert</w:t>
      </w:r>
      <w:proofErr w:type="spellEnd"/>
    </w:p>
    <w:p w14:paraId="2E848CC7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r w:rsidRPr="00777E1E">
        <w:rPr>
          <w:rFonts w:ascii="Courier New" w:hAnsi="Courier New" w:cs="Courier New"/>
          <w:color w:val="AF00DB"/>
          <w:sz w:val="21"/>
          <w:szCs w:val="21"/>
          <w:lang w:eastAsia="pt-BR"/>
        </w:rPr>
        <w:t>from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ipywidgets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777E1E">
        <w:rPr>
          <w:rFonts w:ascii="Courier New" w:hAnsi="Courier New" w:cs="Courier New"/>
          <w:color w:val="AF00DB"/>
          <w:sz w:val="21"/>
          <w:szCs w:val="21"/>
          <w:lang w:eastAsia="pt-BR"/>
        </w:rPr>
        <w:t>import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interact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,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FloatSlider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, Layout</w:t>
      </w:r>
    </w:p>
    <w:p w14:paraId="2E848CC8" w14:textId="77777777" w:rsidR="00777E1E" w:rsidRPr="00777E1E" w:rsidRDefault="00777E1E" w:rsidP="00777E1E">
      <w:pPr>
        <w:shd w:val="clear" w:color="auto" w:fill="F7F7F7"/>
        <w:spacing w:after="240"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</w:p>
    <w:p w14:paraId="2E848CC9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N = </w:t>
      </w:r>
      <w:proofErr w:type="gramStart"/>
      <w:r w:rsidRPr="00777E1E">
        <w:rPr>
          <w:rFonts w:ascii="Courier New" w:hAnsi="Courier New" w:cs="Courier New"/>
          <w:color w:val="116644"/>
          <w:sz w:val="21"/>
          <w:szCs w:val="21"/>
          <w:lang w:eastAsia="pt-BR"/>
        </w:rPr>
        <w:t>1000</w:t>
      </w: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 </w:t>
      </w:r>
      <w:r w:rsidRPr="00777E1E">
        <w:rPr>
          <w:rFonts w:ascii="Courier New" w:hAnsi="Courier New" w:cs="Courier New"/>
          <w:color w:val="008000"/>
          <w:sz w:val="21"/>
          <w:szCs w:val="21"/>
          <w:lang w:eastAsia="pt-BR"/>
        </w:rPr>
        <w:t>#</w:t>
      </w:r>
      <w:proofErr w:type="gramEnd"/>
      <w:r w:rsidRPr="00777E1E">
        <w:rPr>
          <w:rFonts w:ascii="Courier New" w:hAnsi="Courier New" w:cs="Courier New"/>
          <w:color w:val="008000"/>
          <w:sz w:val="21"/>
          <w:szCs w:val="21"/>
          <w:lang w:eastAsia="pt-BR"/>
        </w:rPr>
        <w:t xml:space="preserve"> Número de amostras</w:t>
      </w:r>
    </w:p>
    <w:p w14:paraId="2E848CCA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t = </w:t>
      </w:r>
      <w:proofErr w:type="spellStart"/>
      <w:proofErr w:type="gram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np.linspace</w:t>
      </w:r>
      <w:proofErr w:type="spellEnd"/>
      <w:proofErr w:type="gram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r w:rsidRPr="00777E1E">
        <w:rPr>
          <w:rFonts w:ascii="Courier New" w:hAnsi="Courier New" w:cs="Courier New"/>
          <w:color w:val="116644"/>
          <w:sz w:val="21"/>
          <w:szCs w:val="21"/>
          <w:lang w:eastAsia="pt-BR"/>
        </w:rPr>
        <w:t>-1</w:t>
      </w: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, </w:t>
      </w:r>
      <w:r w:rsidRPr="00777E1E">
        <w:rPr>
          <w:rFonts w:ascii="Courier New" w:hAnsi="Courier New" w:cs="Courier New"/>
          <w:color w:val="116644"/>
          <w:sz w:val="21"/>
          <w:szCs w:val="21"/>
          <w:lang w:eastAsia="pt-BR"/>
        </w:rPr>
        <w:t>1</w:t>
      </w: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, N)</w:t>
      </w:r>
    </w:p>
    <w:p w14:paraId="2E848CCB" w14:textId="77777777" w:rsidR="00777E1E" w:rsidRPr="00777E1E" w:rsidRDefault="00777E1E" w:rsidP="00777E1E">
      <w:pPr>
        <w:shd w:val="clear" w:color="auto" w:fill="F7F7F7"/>
        <w:spacing w:after="240"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</w:p>
    <w:p w14:paraId="2E848CCC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r w:rsidRPr="00777E1E">
        <w:rPr>
          <w:rFonts w:ascii="Courier New" w:hAnsi="Courier New" w:cs="Courier New"/>
          <w:color w:val="0000FF"/>
          <w:sz w:val="21"/>
          <w:szCs w:val="21"/>
          <w:lang w:eastAsia="pt-BR"/>
        </w:rPr>
        <w:t>def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proofErr w:type="gramStart"/>
      <w:r w:rsidRPr="00777E1E">
        <w:rPr>
          <w:rFonts w:ascii="Courier New" w:hAnsi="Courier New" w:cs="Courier New"/>
          <w:color w:val="795E26"/>
          <w:sz w:val="21"/>
          <w:szCs w:val="21"/>
          <w:lang w:eastAsia="pt-BR"/>
        </w:rPr>
        <w:t>modulacao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proofErr w:type="gramEnd"/>
      <w:r w:rsidRPr="00777E1E">
        <w:rPr>
          <w:rFonts w:ascii="Courier New" w:hAnsi="Courier New" w:cs="Courier New"/>
          <w:color w:val="001080"/>
          <w:sz w:val="21"/>
          <w:szCs w:val="21"/>
          <w:lang w:eastAsia="pt-BR"/>
        </w:rPr>
        <w:t>A</w:t>
      </w: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, </w:t>
      </w:r>
      <w:proofErr w:type="spellStart"/>
      <w:r w:rsidRPr="00777E1E">
        <w:rPr>
          <w:rFonts w:ascii="Courier New" w:hAnsi="Courier New" w:cs="Courier New"/>
          <w:color w:val="001080"/>
          <w:sz w:val="21"/>
          <w:szCs w:val="21"/>
          <w:lang w:eastAsia="pt-BR"/>
        </w:rPr>
        <w:t>f_c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, </w:t>
      </w:r>
      <w:r w:rsidRPr="00777E1E">
        <w:rPr>
          <w:rFonts w:ascii="Courier New" w:hAnsi="Courier New" w:cs="Courier New"/>
          <w:color w:val="001080"/>
          <w:sz w:val="21"/>
          <w:szCs w:val="21"/>
          <w:lang w:eastAsia="pt-BR"/>
        </w:rPr>
        <w:t>fase</w:t>
      </w: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):</w:t>
      </w:r>
    </w:p>
    <w:p w14:paraId="2E848CCD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    Portadora = A * </w:t>
      </w:r>
      <w:proofErr w:type="spellStart"/>
      <w:proofErr w:type="gram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np.sin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proofErr w:type="gramEnd"/>
      <w:r w:rsidRPr="00777E1E">
        <w:rPr>
          <w:rFonts w:ascii="Courier New" w:hAnsi="Courier New" w:cs="Courier New"/>
          <w:color w:val="116644"/>
          <w:sz w:val="21"/>
          <w:szCs w:val="21"/>
          <w:lang w:eastAsia="pt-BR"/>
        </w:rPr>
        <w:t>2</w:t>
      </w: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*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np.pi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*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f_c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* t)</w:t>
      </w:r>
    </w:p>
    <w:p w14:paraId="2E848CCE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   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sinal_entrada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= </w:t>
      </w:r>
      <w:r w:rsidRPr="00777E1E">
        <w:rPr>
          <w:rFonts w:ascii="Courier New" w:hAnsi="Courier New" w:cs="Courier New"/>
          <w:color w:val="A31515"/>
          <w:sz w:val="21"/>
          <w:szCs w:val="21"/>
          <w:lang w:eastAsia="pt-BR"/>
        </w:rPr>
        <w:t>"1101111011"</w:t>
      </w:r>
    </w:p>
    <w:p w14:paraId="2E848CCF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lastRenderedPageBreak/>
        <w:t xml:space="preserve">   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sinal_entrada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= [</w:t>
      </w:r>
      <w:proofErr w:type="spellStart"/>
      <w:r w:rsidRPr="00777E1E">
        <w:rPr>
          <w:rFonts w:ascii="Courier New" w:hAnsi="Courier New" w:cs="Courier New"/>
          <w:color w:val="257693"/>
          <w:sz w:val="21"/>
          <w:szCs w:val="21"/>
          <w:lang w:eastAsia="pt-BR"/>
        </w:rPr>
        <w:t>int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(bit) </w:t>
      </w:r>
      <w:r w:rsidRPr="00777E1E">
        <w:rPr>
          <w:rFonts w:ascii="Courier New" w:hAnsi="Courier New" w:cs="Courier New"/>
          <w:color w:val="AF00DB"/>
          <w:sz w:val="21"/>
          <w:szCs w:val="21"/>
          <w:lang w:eastAsia="pt-BR"/>
        </w:rPr>
        <w:t>for</w:t>
      </w: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bit </w:t>
      </w:r>
      <w:r w:rsidRPr="00777E1E">
        <w:rPr>
          <w:rFonts w:ascii="Courier New" w:hAnsi="Courier New" w:cs="Courier New"/>
          <w:color w:val="0000FF"/>
          <w:sz w:val="21"/>
          <w:szCs w:val="21"/>
          <w:lang w:eastAsia="pt-BR"/>
        </w:rPr>
        <w:t>in</w:t>
      </w: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sinal_entrada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]</w:t>
      </w:r>
    </w:p>
    <w:p w14:paraId="2E848CD0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   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sinal_mensagem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= </w:t>
      </w:r>
      <w:proofErr w:type="spellStart"/>
      <w:proofErr w:type="gram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np.interp</w:t>
      </w:r>
      <w:proofErr w:type="spellEnd"/>
      <w:proofErr w:type="gram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(t,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np.linspace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r w:rsidRPr="00777E1E">
        <w:rPr>
          <w:rFonts w:ascii="Courier New" w:hAnsi="Courier New" w:cs="Courier New"/>
          <w:color w:val="116644"/>
          <w:sz w:val="21"/>
          <w:szCs w:val="21"/>
          <w:lang w:eastAsia="pt-BR"/>
        </w:rPr>
        <w:t>-1</w:t>
      </w: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, </w:t>
      </w:r>
      <w:r w:rsidRPr="00777E1E">
        <w:rPr>
          <w:rFonts w:ascii="Courier New" w:hAnsi="Courier New" w:cs="Courier New"/>
          <w:color w:val="116644"/>
          <w:sz w:val="21"/>
          <w:szCs w:val="21"/>
          <w:lang w:eastAsia="pt-BR"/>
        </w:rPr>
        <w:t>1</w:t>
      </w: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, </w:t>
      </w:r>
      <w:proofErr w:type="spellStart"/>
      <w:r w:rsidRPr="00777E1E">
        <w:rPr>
          <w:rFonts w:ascii="Courier New" w:hAnsi="Courier New" w:cs="Courier New"/>
          <w:color w:val="795E26"/>
          <w:sz w:val="21"/>
          <w:szCs w:val="21"/>
          <w:lang w:eastAsia="pt-BR"/>
        </w:rPr>
        <w:t>len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sinal_entrada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)),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sinal_entrada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)</w:t>
      </w:r>
    </w:p>
    <w:p w14:paraId="2E848CD1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   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sinal_mensagem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= </w:t>
      </w:r>
      <w:proofErr w:type="spellStart"/>
      <w:proofErr w:type="gram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np.</w:t>
      </w:r>
      <w:r w:rsidRPr="00777E1E">
        <w:rPr>
          <w:rFonts w:ascii="Courier New" w:hAnsi="Courier New" w:cs="Courier New"/>
          <w:color w:val="795E26"/>
          <w:sz w:val="21"/>
          <w:szCs w:val="21"/>
          <w:lang w:eastAsia="pt-BR"/>
        </w:rPr>
        <w:t>round</w:t>
      </w:r>
      <w:proofErr w:type="spellEnd"/>
      <w:proofErr w:type="gram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sinal_mensagem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)</w:t>
      </w:r>
    </w:p>
    <w:p w14:paraId="2E848CD2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   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modu_ASK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=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sinal_mensagem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*Portadora</w:t>
      </w:r>
    </w:p>
    <w:p w14:paraId="2E848CD3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    f1 = </w:t>
      </w:r>
      <w:r w:rsidRPr="00777E1E">
        <w:rPr>
          <w:rFonts w:ascii="Courier New" w:hAnsi="Courier New" w:cs="Courier New"/>
          <w:color w:val="116644"/>
          <w:sz w:val="21"/>
          <w:szCs w:val="21"/>
          <w:lang w:eastAsia="pt-BR"/>
        </w:rPr>
        <w:t>0.2</w:t>
      </w: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*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f_c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+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f_c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*(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sinal_mensagem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/ </w:t>
      </w:r>
      <w:r w:rsidRPr="00777E1E">
        <w:rPr>
          <w:rFonts w:ascii="Courier New" w:hAnsi="Courier New" w:cs="Courier New"/>
          <w:color w:val="116644"/>
          <w:sz w:val="21"/>
          <w:szCs w:val="21"/>
          <w:lang w:eastAsia="pt-BR"/>
        </w:rPr>
        <w:t>2</w:t>
      </w: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)</w:t>
      </w:r>
    </w:p>
    <w:p w14:paraId="2E848CD4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   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modu_FSK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=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np.sin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r w:rsidRPr="00777E1E">
        <w:rPr>
          <w:rFonts w:ascii="Courier New" w:hAnsi="Courier New" w:cs="Courier New"/>
          <w:color w:val="116644"/>
          <w:sz w:val="21"/>
          <w:szCs w:val="21"/>
          <w:lang w:eastAsia="pt-BR"/>
        </w:rPr>
        <w:t>2</w:t>
      </w: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*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np.pi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*f1*t)</w:t>
      </w:r>
    </w:p>
    <w:p w14:paraId="2E848CD5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   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modu_PSK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= </w:t>
      </w:r>
      <w:proofErr w:type="spellStart"/>
      <w:proofErr w:type="gram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np.sin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proofErr w:type="gramEnd"/>
      <w:r w:rsidRPr="00777E1E">
        <w:rPr>
          <w:rFonts w:ascii="Courier New" w:hAnsi="Courier New" w:cs="Courier New"/>
          <w:color w:val="116644"/>
          <w:sz w:val="21"/>
          <w:szCs w:val="21"/>
          <w:lang w:eastAsia="pt-BR"/>
        </w:rPr>
        <w:t>2</w:t>
      </w: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*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np.pi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*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f_c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*t + fase*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sinal_mensagem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)</w:t>
      </w:r>
    </w:p>
    <w:p w14:paraId="2E848CD6" w14:textId="77777777" w:rsidR="00777E1E" w:rsidRPr="00777E1E" w:rsidRDefault="00777E1E" w:rsidP="00777E1E">
      <w:pPr>
        <w:shd w:val="clear" w:color="auto" w:fill="F7F7F7"/>
        <w:spacing w:after="240"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br/>
      </w:r>
    </w:p>
    <w:p w14:paraId="2E848CD7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    </w:t>
      </w:r>
      <w:proofErr w:type="spellStart"/>
      <w:proofErr w:type="gram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plt.figure</w:t>
      </w:r>
      <w:proofErr w:type="spellEnd"/>
      <w:proofErr w:type="gram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figsize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=(</w:t>
      </w:r>
      <w:r w:rsidRPr="00777E1E">
        <w:rPr>
          <w:rFonts w:ascii="Courier New" w:hAnsi="Courier New" w:cs="Courier New"/>
          <w:color w:val="116644"/>
          <w:sz w:val="21"/>
          <w:szCs w:val="21"/>
          <w:lang w:eastAsia="pt-BR"/>
        </w:rPr>
        <w:t>15</w:t>
      </w: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, </w:t>
      </w:r>
      <w:r w:rsidRPr="00777E1E">
        <w:rPr>
          <w:rFonts w:ascii="Courier New" w:hAnsi="Courier New" w:cs="Courier New"/>
          <w:color w:val="116644"/>
          <w:sz w:val="21"/>
          <w:szCs w:val="21"/>
          <w:lang w:eastAsia="pt-BR"/>
        </w:rPr>
        <w:t>9</w:t>
      </w: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))</w:t>
      </w:r>
    </w:p>
    <w:p w14:paraId="2E848CD8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    </w:t>
      </w:r>
      <w:proofErr w:type="spellStart"/>
      <w:proofErr w:type="gram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plt.figure</w:t>
      </w:r>
      <w:proofErr w:type="spellEnd"/>
      <w:proofErr w:type="gram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r w:rsidRPr="00777E1E">
        <w:rPr>
          <w:rFonts w:ascii="Courier New" w:hAnsi="Courier New" w:cs="Courier New"/>
          <w:color w:val="116644"/>
          <w:sz w:val="21"/>
          <w:szCs w:val="21"/>
          <w:lang w:eastAsia="pt-BR"/>
        </w:rPr>
        <w:t>1</w:t>
      </w: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)</w:t>
      </w:r>
    </w:p>
    <w:p w14:paraId="2E848CD9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    </w:t>
      </w:r>
      <w:proofErr w:type="spellStart"/>
      <w:proofErr w:type="gram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plt.plot</w:t>
      </w:r>
      <w:proofErr w:type="spellEnd"/>
      <w:proofErr w:type="gram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(t,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sinal_mensagem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)</w:t>
      </w:r>
    </w:p>
    <w:p w14:paraId="2E848CDA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    </w:t>
      </w:r>
      <w:proofErr w:type="spellStart"/>
      <w:proofErr w:type="gram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plt.title</w:t>
      </w:r>
      <w:proofErr w:type="spellEnd"/>
      <w:proofErr w:type="gram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r w:rsidRPr="00777E1E">
        <w:rPr>
          <w:rFonts w:ascii="Courier New" w:hAnsi="Courier New" w:cs="Courier New"/>
          <w:color w:val="A31515"/>
          <w:sz w:val="21"/>
          <w:szCs w:val="21"/>
          <w:lang w:eastAsia="pt-BR"/>
        </w:rPr>
        <w:t>'Sinal Mensagem Binário'</w:t>
      </w: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)</w:t>
      </w:r>
    </w:p>
    <w:p w14:paraId="2E848CDB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    </w:t>
      </w:r>
      <w:proofErr w:type="spellStart"/>
      <w:proofErr w:type="gram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plt.xlabel</w:t>
      </w:r>
      <w:proofErr w:type="spellEnd"/>
      <w:proofErr w:type="gram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r w:rsidRPr="00777E1E">
        <w:rPr>
          <w:rFonts w:ascii="Courier New" w:hAnsi="Courier New" w:cs="Courier New"/>
          <w:color w:val="A31515"/>
          <w:sz w:val="21"/>
          <w:szCs w:val="21"/>
          <w:lang w:eastAsia="pt-BR"/>
        </w:rPr>
        <w:t>'Tempo (s)'</w:t>
      </w: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)</w:t>
      </w:r>
    </w:p>
    <w:p w14:paraId="2E848CDC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    </w:t>
      </w:r>
      <w:proofErr w:type="spellStart"/>
      <w:proofErr w:type="gram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plt.ylabel</w:t>
      </w:r>
      <w:proofErr w:type="spellEnd"/>
      <w:proofErr w:type="gram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r w:rsidRPr="00777E1E">
        <w:rPr>
          <w:rFonts w:ascii="Courier New" w:hAnsi="Courier New" w:cs="Courier New"/>
          <w:color w:val="A31515"/>
          <w:sz w:val="21"/>
          <w:szCs w:val="21"/>
          <w:lang w:eastAsia="pt-BR"/>
        </w:rPr>
        <w:t>'Amplitude'</w:t>
      </w: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)</w:t>
      </w:r>
    </w:p>
    <w:p w14:paraId="2E848CDD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</w:p>
    <w:p w14:paraId="2E848CDE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    </w:t>
      </w:r>
      <w:proofErr w:type="spellStart"/>
      <w:proofErr w:type="gram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plt.figure</w:t>
      </w:r>
      <w:proofErr w:type="spellEnd"/>
      <w:proofErr w:type="gram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figsize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=(</w:t>
      </w:r>
      <w:r w:rsidRPr="00777E1E">
        <w:rPr>
          <w:rFonts w:ascii="Courier New" w:hAnsi="Courier New" w:cs="Courier New"/>
          <w:color w:val="116644"/>
          <w:sz w:val="21"/>
          <w:szCs w:val="21"/>
          <w:lang w:eastAsia="pt-BR"/>
        </w:rPr>
        <w:t>15</w:t>
      </w: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, </w:t>
      </w:r>
      <w:r w:rsidRPr="00777E1E">
        <w:rPr>
          <w:rFonts w:ascii="Courier New" w:hAnsi="Courier New" w:cs="Courier New"/>
          <w:color w:val="116644"/>
          <w:sz w:val="21"/>
          <w:szCs w:val="21"/>
          <w:lang w:eastAsia="pt-BR"/>
        </w:rPr>
        <w:t>9</w:t>
      </w: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))</w:t>
      </w:r>
    </w:p>
    <w:p w14:paraId="2E848CDF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    </w:t>
      </w:r>
      <w:proofErr w:type="spellStart"/>
      <w:proofErr w:type="gram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plt.figure</w:t>
      </w:r>
      <w:proofErr w:type="spellEnd"/>
      <w:proofErr w:type="gram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r w:rsidRPr="00777E1E">
        <w:rPr>
          <w:rFonts w:ascii="Courier New" w:hAnsi="Courier New" w:cs="Courier New"/>
          <w:color w:val="116644"/>
          <w:sz w:val="21"/>
          <w:szCs w:val="21"/>
          <w:lang w:eastAsia="pt-BR"/>
        </w:rPr>
        <w:t>2</w:t>
      </w: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)</w:t>
      </w:r>
    </w:p>
    <w:p w14:paraId="2E848CE0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    </w:t>
      </w:r>
      <w:proofErr w:type="spellStart"/>
      <w:proofErr w:type="gram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plt.plot</w:t>
      </w:r>
      <w:proofErr w:type="spellEnd"/>
      <w:proofErr w:type="gram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(t, Portadora)</w:t>
      </w:r>
    </w:p>
    <w:p w14:paraId="2E848CE1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    </w:t>
      </w:r>
      <w:proofErr w:type="spellStart"/>
      <w:proofErr w:type="gram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plt.title</w:t>
      </w:r>
      <w:proofErr w:type="spellEnd"/>
      <w:proofErr w:type="gram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r w:rsidRPr="00777E1E">
        <w:rPr>
          <w:rFonts w:ascii="Courier New" w:hAnsi="Courier New" w:cs="Courier New"/>
          <w:color w:val="A31515"/>
          <w:sz w:val="21"/>
          <w:szCs w:val="21"/>
          <w:lang w:eastAsia="pt-BR"/>
        </w:rPr>
        <w:t>'Portadora'</w:t>
      </w: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)</w:t>
      </w:r>
    </w:p>
    <w:p w14:paraId="2E848CE2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    </w:t>
      </w:r>
      <w:proofErr w:type="spellStart"/>
      <w:proofErr w:type="gram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plt.xlabel</w:t>
      </w:r>
      <w:proofErr w:type="spellEnd"/>
      <w:proofErr w:type="gram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r w:rsidRPr="00777E1E">
        <w:rPr>
          <w:rFonts w:ascii="Courier New" w:hAnsi="Courier New" w:cs="Courier New"/>
          <w:color w:val="A31515"/>
          <w:sz w:val="21"/>
          <w:szCs w:val="21"/>
          <w:lang w:eastAsia="pt-BR"/>
        </w:rPr>
        <w:t>'Tempo (s)'</w:t>
      </w: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)</w:t>
      </w:r>
    </w:p>
    <w:p w14:paraId="2E848CE3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    </w:t>
      </w:r>
      <w:proofErr w:type="spellStart"/>
      <w:proofErr w:type="gram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plt.ylabel</w:t>
      </w:r>
      <w:proofErr w:type="spellEnd"/>
      <w:proofErr w:type="gram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r w:rsidRPr="00777E1E">
        <w:rPr>
          <w:rFonts w:ascii="Courier New" w:hAnsi="Courier New" w:cs="Courier New"/>
          <w:color w:val="A31515"/>
          <w:sz w:val="21"/>
          <w:szCs w:val="21"/>
          <w:lang w:eastAsia="pt-BR"/>
        </w:rPr>
        <w:t>'Amplitude'</w:t>
      </w: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)</w:t>
      </w:r>
    </w:p>
    <w:p w14:paraId="2E848CE4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</w:p>
    <w:p w14:paraId="2E848CE5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    </w:t>
      </w:r>
      <w:proofErr w:type="spellStart"/>
      <w:proofErr w:type="gram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plt.figure</w:t>
      </w:r>
      <w:proofErr w:type="spellEnd"/>
      <w:proofErr w:type="gram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figsize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=(</w:t>
      </w:r>
      <w:r w:rsidRPr="00777E1E">
        <w:rPr>
          <w:rFonts w:ascii="Courier New" w:hAnsi="Courier New" w:cs="Courier New"/>
          <w:color w:val="116644"/>
          <w:sz w:val="21"/>
          <w:szCs w:val="21"/>
          <w:lang w:eastAsia="pt-BR"/>
        </w:rPr>
        <w:t>15</w:t>
      </w: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, </w:t>
      </w:r>
      <w:r w:rsidRPr="00777E1E">
        <w:rPr>
          <w:rFonts w:ascii="Courier New" w:hAnsi="Courier New" w:cs="Courier New"/>
          <w:color w:val="116644"/>
          <w:sz w:val="21"/>
          <w:szCs w:val="21"/>
          <w:lang w:eastAsia="pt-BR"/>
        </w:rPr>
        <w:t>9</w:t>
      </w: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))</w:t>
      </w:r>
    </w:p>
    <w:p w14:paraId="2E848CE6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    </w:t>
      </w:r>
      <w:proofErr w:type="spellStart"/>
      <w:proofErr w:type="gram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plt.figure</w:t>
      </w:r>
      <w:proofErr w:type="spellEnd"/>
      <w:proofErr w:type="gram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r w:rsidRPr="00777E1E">
        <w:rPr>
          <w:rFonts w:ascii="Courier New" w:hAnsi="Courier New" w:cs="Courier New"/>
          <w:color w:val="116644"/>
          <w:sz w:val="21"/>
          <w:szCs w:val="21"/>
          <w:lang w:eastAsia="pt-BR"/>
        </w:rPr>
        <w:t>3</w:t>
      </w: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)</w:t>
      </w:r>
    </w:p>
    <w:p w14:paraId="2E848CE7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    </w:t>
      </w:r>
      <w:proofErr w:type="spellStart"/>
      <w:proofErr w:type="gram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plt.plot</w:t>
      </w:r>
      <w:proofErr w:type="spellEnd"/>
      <w:proofErr w:type="gram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(t,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modu_ASK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)</w:t>
      </w:r>
    </w:p>
    <w:p w14:paraId="2E848CE8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    </w:t>
      </w:r>
      <w:proofErr w:type="spellStart"/>
      <w:proofErr w:type="gram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plt.title</w:t>
      </w:r>
      <w:proofErr w:type="spellEnd"/>
      <w:proofErr w:type="gram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r w:rsidRPr="00777E1E">
        <w:rPr>
          <w:rFonts w:ascii="Courier New" w:hAnsi="Courier New" w:cs="Courier New"/>
          <w:color w:val="A31515"/>
          <w:sz w:val="21"/>
          <w:szCs w:val="21"/>
          <w:lang w:eastAsia="pt-BR"/>
        </w:rPr>
        <w:t>'Modulação ASK'</w:t>
      </w: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)</w:t>
      </w:r>
    </w:p>
    <w:p w14:paraId="2E848CE9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    </w:t>
      </w:r>
      <w:proofErr w:type="spellStart"/>
      <w:proofErr w:type="gram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plt.xlabel</w:t>
      </w:r>
      <w:proofErr w:type="spellEnd"/>
      <w:proofErr w:type="gram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r w:rsidRPr="00777E1E">
        <w:rPr>
          <w:rFonts w:ascii="Courier New" w:hAnsi="Courier New" w:cs="Courier New"/>
          <w:color w:val="A31515"/>
          <w:sz w:val="21"/>
          <w:szCs w:val="21"/>
          <w:lang w:eastAsia="pt-BR"/>
        </w:rPr>
        <w:t>'Tempo (s)'</w:t>
      </w: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)</w:t>
      </w:r>
    </w:p>
    <w:p w14:paraId="2E848CEA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    </w:t>
      </w:r>
      <w:proofErr w:type="spellStart"/>
      <w:proofErr w:type="gram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plt.ylabel</w:t>
      </w:r>
      <w:proofErr w:type="spellEnd"/>
      <w:proofErr w:type="gram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r w:rsidRPr="00777E1E">
        <w:rPr>
          <w:rFonts w:ascii="Courier New" w:hAnsi="Courier New" w:cs="Courier New"/>
          <w:color w:val="A31515"/>
          <w:sz w:val="21"/>
          <w:szCs w:val="21"/>
          <w:lang w:eastAsia="pt-BR"/>
        </w:rPr>
        <w:t>'Amplitude'</w:t>
      </w: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)</w:t>
      </w:r>
    </w:p>
    <w:p w14:paraId="2E848CEB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</w:p>
    <w:p w14:paraId="2E848CEC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    </w:t>
      </w:r>
      <w:proofErr w:type="spellStart"/>
      <w:proofErr w:type="gram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plt.figure</w:t>
      </w:r>
      <w:proofErr w:type="spellEnd"/>
      <w:proofErr w:type="gram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figsize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=(</w:t>
      </w:r>
      <w:r w:rsidRPr="00777E1E">
        <w:rPr>
          <w:rFonts w:ascii="Courier New" w:hAnsi="Courier New" w:cs="Courier New"/>
          <w:color w:val="116644"/>
          <w:sz w:val="21"/>
          <w:szCs w:val="21"/>
          <w:lang w:eastAsia="pt-BR"/>
        </w:rPr>
        <w:t>15</w:t>
      </w: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, </w:t>
      </w:r>
      <w:r w:rsidRPr="00777E1E">
        <w:rPr>
          <w:rFonts w:ascii="Courier New" w:hAnsi="Courier New" w:cs="Courier New"/>
          <w:color w:val="116644"/>
          <w:sz w:val="21"/>
          <w:szCs w:val="21"/>
          <w:lang w:eastAsia="pt-BR"/>
        </w:rPr>
        <w:t>9</w:t>
      </w: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))</w:t>
      </w:r>
    </w:p>
    <w:p w14:paraId="2E848CED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    </w:t>
      </w:r>
      <w:proofErr w:type="spellStart"/>
      <w:proofErr w:type="gram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plt.figure</w:t>
      </w:r>
      <w:proofErr w:type="spellEnd"/>
      <w:proofErr w:type="gram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r w:rsidRPr="00777E1E">
        <w:rPr>
          <w:rFonts w:ascii="Courier New" w:hAnsi="Courier New" w:cs="Courier New"/>
          <w:color w:val="116644"/>
          <w:sz w:val="21"/>
          <w:szCs w:val="21"/>
          <w:lang w:eastAsia="pt-BR"/>
        </w:rPr>
        <w:t>4</w:t>
      </w: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)</w:t>
      </w:r>
    </w:p>
    <w:p w14:paraId="2E848CEE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    </w:t>
      </w:r>
      <w:proofErr w:type="spellStart"/>
      <w:proofErr w:type="gram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plt.plot</w:t>
      </w:r>
      <w:proofErr w:type="spellEnd"/>
      <w:proofErr w:type="gram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(t,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modu_FSK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)</w:t>
      </w:r>
    </w:p>
    <w:p w14:paraId="2E848CEF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    </w:t>
      </w:r>
      <w:proofErr w:type="spellStart"/>
      <w:proofErr w:type="gram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plt.title</w:t>
      </w:r>
      <w:proofErr w:type="spellEnd"/>
      <w:proofErr w:type="gram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r w:rsidRPr="00777E1E">
        <w:rPr>
          <w:rFonts w:ascii="Courier New" w:hAnsi="Courier New" w:cs="Courier New"/>
          <w:color w:val="A31515"/>
          <w:sz w:val="21"/>
          <w:szCs w:val="21"/>
          <w:lang w:eastAsia="pt-BR"/>
        </w:rPr>
        <w:t>'Modulação FSK'</w:t>
      </w: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)</w:t>
      </w:r>
    </w:p>
    <w:p w14:paraId="2E848CF0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    </w:t>
      </w:r>
      <w:proofErr w:type="spellStart"/>
      <w:proofErr w:type="gram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plt.xlabel</w:t>
      </w:r>
      <w:proofErr w:type="spellEnd"/>
      <w:proofErr w:type="gram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r w:rsidRPr="00777E1E">
        <w:rPr>
          <w:rFonts w:ascii="Courier New" w:hAnsi="Courier New" w:cs="Courier New"/>
          <w:color w:val="A31515"/>
          <w:sz w:val="21"/>
          <w:szCs w:val="21"/>
          <w:lang w:eastAsia="pt-BR"/>
        </w:rPr>
        <w:t>'Tempo (s)'</w:t>
      </w: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)</w:t>
      </w:r>
    </w:p>
    <w:p w14:paraId="2E848CF1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    </w:t>
      </w:r>
      <w:proofErr w:type="spellStart"/>
      <w:proofErr w:type="gram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plt.ylabel</w:t>
      </w:r>
      <w:proofErr w:type="spellEnd"/>
      <w:proofErr w:type="gram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r w:rsidRPr="00777E1E">
        <w:rPr>
          <w:rFonts w:ascii="Courier New" w:hAnsi="Courier New" w:cs="Courier New"/>
          <w:color w:val="A31515"/>
          <w:sz w:val="21"/>
          <w:szCs w:val="21"/>
          <w:lang w:eastAsia="pt-BR"/>
        </w:rPr>
        <w:t>'Amplitude'</w:t>
      </w: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)</w:t>
      </w:r>
    </w:p>
    <w:p w14:paraId="2E848CF2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</w:p>
    <w:p w14:paraId="2E848CF3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    </w:t>
      </w:r>
      <w:proofErr w:type="spellStart"/>
      <w:proofErr w:type="gram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plt.figure</w:t>
      </w:r>
      <w:proofErr w:type="spellEnd"/>
      <w:proofErr w:type="gram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figsize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=(</w:t>
      </w:r>
      <w:r w:rsidRPr="00777E1E">
        <w:rPr>
          <w:rFonts w:ascii="Courier New" w:hAnsi="Courier New" w:cs="Courier New"/>
          <w:color w:val="116644"/>
          <w:sz w:val="21"/>
          <w:szCs w:val="21"/>
          <w:lang w:eastAsia="pt-BR"/>
        </w:rPr>
        <w:t>15</w:t>
      </w: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, </w:t>
      </w:r>
      <w:r w:rsidRPr="00777E1E">
        <w:rPr>
          <w:rFonts w:ascii="Courier New" w:hAnsi="Courier New" w:cs="Courier New"/>
          <w:color w:val="116644"/>
          <w:sz w:val="21"/>
          <w:szCs w:val="21"/>
          <w:lang w:eastAsia="pt-BR"/>
        </w:rPr>
        <w:t>9</w:t>
      </w: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))</w:t>
      </w:r>
    </w:p>
    <w:p w14:paraId="2E848CF4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    </w:t>
      </w:r>
      <w:proofErr w:type="spellStart"/>
      <w:proofErr w:type="gram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plt.figure</w:t>
      </w:r>
      <w:proofErr w:type="spellEnd"/>
      <w:proofErr w:type="gram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r w:rsidRPr="00777E1E">
        <w:rPr>
          <w:rFonts w:ascii="Courier New" w:hAnsi="Courier New" w:cs="Courier New"/>
          <w:color w:val="116644"/>
          <w:sz w:val="21"/>
          <w:szCs w:val="21"/>
          <w:lang w:eastAsia="pt-BR"/>
        </w:rPr>
        <w:t>5</w:t>
      </w: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)</w:t>
      </w:r>
    </w:p>
    <w:p w14:paraId="2E848CF5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    </w:t>
      </w:r>
      <w:proofErr w:type="spellStart"/>
      <w:proofErr w:type="gram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plt.plot</w:t>
      </w:r>
      <w:proofErr w:type="spellEnd"/>
      <w:proofErr w:type="gram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(t,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modu_PSK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)</w:t>
      </w:r>
    </w:p>
    <w:p w14:paraId="2E848CF6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    </w:t>
      </w:r>
      <w:proofErr w:type="spellStart"/>
      <w:proofErr w:type="gram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plt.title</w:t>
      </w:r>
      <w:proofErr w:type="spellEnd"/>
      <w:proofErr w:type="gram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r w:rsidRPr="00777E1E">
        <w:rPr>
          <w:rFonts w:ascii="Courier New" w:hAnsi="Courier New" w:cs="Courier New"/>
          <w:color w:val="A31515"/>
          <w:sz w:val="21"/>
          <w:szCs w:val="21"/>
          <w:lang w:eastAsia="pt-BR"/>
        </w:rPr>
        <w:t>'Modulação PSK'</w:t>
      </w: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)</w:t>
      </w:r>
    </w:p>
    <w:p w14:paraId="2E848CF7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    </w:t>
      </w:r>
      <w:proofErr w:type="spellStart"/>
      <w:proofErr w:type="gram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plt.xlabel</w:t>
      </w:r>
      <w:proofErr w:type="spellEnd"/>
      <w:proofErr w:type="gram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r w:rsidRPr="00777E1E">
        <w:rPr>
          <w:rFonts w:ascii="Courier New" w:hAnsi="Courier New" w:cs="Courier New"/>
          <w:color w:val="A31515"/>
          <w:sz w:val="21"/>
          <w:szCs w:val="21"/>
          <w:lang w:eastAsia="pt-BR"/>
        </w:rPr>
        <w:t>'Tempo (s)'</w:t>
      </w: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)</w:t>
      </w:r>
    </w:p>
    <w:p w14:paraId="2E848CF8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    </w:t>
      </w:r>
      <w:proofErr w:type="spellStart"/>
      <w:proofErr w:type="gram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plt.ylabel</w:t>
      </w:r>
      <w:proofErr w:type="spellEnd"/>
      <w:proofErr w:type="gram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r w:rsidRPr="00777E1E">
        <w:rPr>
          <w:rFonts w:ascii="Courier New" w:hAnsi="Courier New" w:cs="Courier New"/>
          <w:color w:val="A31515"/>
          <w:sz w:val="21"/>
          <w:szCs w:val="21"/>
          <w:lang w:eastAsia="pt-BR"/>
        </w:rPr>
        <w:t>'Amplitude'</w:t>
      </w: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)</w:t>
      </w:r>
    </w:p>
    <w:p w14:paraId="2E848CF9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</w:p>
    <w:p w14:paraId="2E848CFA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    </w:t>
      </w:r>
      <w:proofErr w:type="spellStart"/>
      <w:proofErr w:type="gram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plt.tight</w:t>
      </w:r>
      <w:proofErr w:type="gram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_layout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()</w:t>
      </w:r>
    </w:p>
    <w:p w14:paraId="2E848CFB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    </w:t>
      </w:r>
      <w:proofErr w:type="spellStart"/>
      <w:proofErr w:type="gram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plt.show</w:t>
      </w:r>
      <w:proofErr w:type="spellEnd"/>
      <w:proofErr w:type="gram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()</w:t>
      </w:r>
    </w:p>
    <w:p w14:paraId="2E848CFC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</w:p>
    <w:p w14:paraId="2E848CFD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r w:rsidRPr="00777E1E">
        <w:rPr>
          <w:rFonts w:ascii="Courier New" w:hAnsi="Courier New" w:cs="Courier New"/>
          <w:color w:val="008000"/>
          <w:sz w:val="21"/>
          <w:szCs w:val="21"/>
          <w:lang w:eastAsia="pt-BR"/>
        </w:rPr>
        <w:t># Ajustes para amplitude, frequência portadora e fase</w:t>
      </w:r>
    </w:p>
    <w:p w14:paraId="2E848CFE" w14:textId="77777777" w:rsid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Amplitude = </w:t>
      </w:r>
      <w:proofErr w:type="spellStart"/>
      <w:proofErr w:type="gram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FloatSlider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proofErr w:type="gram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min=</w:t>
      </w:r>
      <w:r w:rsidRPr="00777E1E">
        <w:rPr>
          <w:rFonts w:ascii="Courier New" w:hAnsi="Courier New" w:cs="Courier New"/>
          <w:color w:val="116644"/>
          <w:sz w:val="21"/>
          <w:szCs w:val="21"/>
          <w:lang w:eastAsia="pt-BR"/>
        </w:rPr>
        <w:t>1</w:t>
      </w: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,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max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=</w:t>
      </w:r>
      <w:r w:rsidRPr="00777E1E">
        <w:rPr>
          <w:rFonts w:ascii="Courier New" w:hAnsi="Courier New" w:cs="Courier New"/>
          <w:color w:val="116644"/>
          <w:sz w:val="21"/>
          <w:szCs w:val="21"/>
          <w:lang w:eastAsia="pt-BR"/>
        </w:rPr>
        <w:t>2</w:t>
      </w: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,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value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=</w:t>
      </w:r>
      <w:r w:rsidRPr="00777E1E">
        <w:rPr>
          <w:rFonts w:ascii="Courier New" w:hAnsi="Courier New" w:cs="Courier New"/>
          <w:color w:val="116644"/>
          <w:sz w:val="21"/>
          <w:szCs w:val="21"/>
          <w:lang w:eastAsia="pt-BR"/>
        </w:rPr>
        <w:t>1</w:t>
      </w: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, step=</w:t>
      </w:r>
      <w:r w:rsidRPr="00777E1E">
        <w:rPr>
          <w:rFonts w:ascii="Courier New" w:hAnsi="Courier New" w:cs="Courier New"/>
          <w:color w:val="116644"/>
          <w:sz w:val="21"/>
          <w:szCs w:val="21"/>
          <w:lang w:eastAsia="pt-BR"/>
        </w:rPr>
        <w:t>0.1</w:t>
      </w: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,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description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=</w:t>
      </w:r>
      <w:r w:rsidRPr="00777E1E">
        <w:rPr>
          <w:rFonts w:ascii="Courier New" w:hAnsi="Courier New" w:cs="Courier New"/>
          <w:color w:val="A31515"/>
          <w:sz w:val="21"/>
          <w:szCs w:val="21"/>
          <w:lang w:eastAsia="pt-BR"/>
        </w:rPr>
        <w:t>'A:'</w:t>
      </w: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, layout=Layout(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width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=</w:t>
      </w:r>
      <w:r w:rsidRPr="00777E1E">
        <w:rPr>
          <w:rFonts w:ascii="Courier New" w:hAnsi="Courier New" w:cs="Courier New"/>
          <w:color w:val="A31515"/>
          <w:sz w:val="21"/>
          <w:szCs w:val="21"/>
          <w:lang w:eastAsia="pt-BR"/>
        </w:rPr>
        <w:t>'50%'</w:t>
      </w: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))</w:t>
      </w:r>
    </w:p>
    <w:p w14:paraId="2E848CFF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</w:p>
    <w:p w14:paraId="2E848D00" w14:textId="77777777" w:rsid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Frequencia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= </w:t>
      </w:r>
      <w:proofErr w:type="spellStart"/>
      <w:proofErr w:type="gram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FloatSlider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proofErr w:type="gram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min=</w:t>
      </w:r>
      <w:r w:rsidRPr="00777E1E">
        <w:rPr>
          <w:rFonts w:ascii="Courier New" w:hAnsi="Courier New" w:cs="Courier New"/>
          <w:color w:val="116644"/>
          <w:sz w:val="21"/>
          <w:szCs w:val="21"/>
          <w:lang w:eastAsia="pt-BR"/>
        </w:rPr>
        <w:t>20</w:t>
      </w: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,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max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=</w:t>
      </w:r>
      <w:r w:rsidRPr="00777E1E">
        <w:rPr>
          <w:rFonts w:ascii="Courier New" w:hAnsi="Courier New" w:cs="Courier New"/>
          <w:color w:val="116644"/>
          <w:sz w:val="21"/>
          <w:szCs w:val="21"/>
          <w:lang w:eastAsia="pt-BR"/>
        </w:rPr>
        <w:t>100</w:t>
      </w: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,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value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=</w:t>
      </w:r>
      <w:r w:rsidRPr="00777E1E">
        <w:rPr>
          <w:rFonts w:ascii="Courier New" w:hAnsi="Courier New" w:cs="Courier New"/>
          <w:color w:val="116644"/>
          <w:sz w:val="21"/>
          <w:szCs w:val="21"/>
          <w:lang w:eastAsia="pt-BR"/>
        </w:rPr>
        <w:t>10</w:t>
      </w: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, step=</w:t>
      </w:r>
      <w:r w:rsidRPr="00777E1E">
        <w:rPr>
          <w:rFonts w:ascii="Courier New" w:hAnsi="Courier New" w:cs="Courier New"/>
          <w:color w:val="116644"/>
          <w:sz w:val="21"/>
          <w:szCs w:val="21"/>
          <w:lang w:eastAsia="pt-BR"/>
        </w:rPr>
        <w:t>5</w:t>
      </w: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,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description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=</w:t>
      </w:r>
      <w:r w:rsidRPr="00777E1E">
        <w:rPr>
          <w:rFonts w:ascii="Courier New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777E1E">
        <w:rPr>
          <w:rFonts w:ascii="Courier New" w:hAnsi="Courier New" w:cs="Courier New"/>
          <w:color w:val="A31515"/>
          <w:sz w:val="21"/>
          <w:szCs w:val="21"/>
          <w:lang w:eastAsia="pt-BR"/>
        </w:rPr>
        <w:t>F_c</w:t>
      </w:r>
      <w:proofErr w:type="spellEnd"/>
      <w:r w:rsidRPr="00777E1E">
        <w:rPr>
          <w:rFonts w:ascii="Courier New" w:hAnsi="Courier New" w:cs="Courier New"/>
          <w:color w:val="A31515"/>
          <w:sz w:val="21"/>
          <w:szCs w:val="21"/>
          <w:lang w:eastAsia="pt-BR"/>
        </w:rPr>
        <w:t>:'</w:t>
      </w: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, layout=Layout(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width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=</w:t>
      </w:r>
      <w:r w:rsidRPr="00777E1E">
        <w:rPr>
          <w:rFonts w:ascii="Courier New" w:hAnsi="Courier New" w:cs="Courier New"/>
          <w:color w:val="A31515"/>
          <w:sz w:val="21"/>
          <w:szCs w:val="21"/>
          <w:lang w:eastAsia="pt-BR"/>
        </w:rPr>
        <w:t>'50%'</w:t>
      </w: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))</w:t>
      </w:r>
    </w:p>
    <w:p w14:paraId="2E848D01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</w:p>
    <w:p w14:paraId="2E848D02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phase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 =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FloatSlider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(min=(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np.pi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),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max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=(</w:t>
      </w:r>
      <w:r w:rsidRPr="00777E1E">
        <w:rPr>
          <w:rFonts w:ascii="Courier New" w:hAnsi="Courier New" w:cs="Courier New"/>
          <w:color w:val="116644"/>
          <w:sz w:val="21"/>
          <w:szCs w:val="21"/>
          <w:lang w:eastAsia="pt-BR"/>
        </w:rPr>
        <w:t>2</w:t>
      </w: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*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np.pi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),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value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=(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np.pi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), step=</w:t>
      </w:r>
      <w:r w:rsidRPr="00777E1E">
        <w:rPr>
          <w:rFonts w:ascii="Courier New" w:hAnsi="Courier New" w:cs="Courier New"/>
          <w:color w:val="116644"/>
          <w:sz w:val="21"/>
          <w:szCs w:val="21"/>
          <w:lang w:eastAsia="pt-BR"/>
        </w:rPr>
        <w:t>0.1</w:t>
      </w: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,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description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=</w:t>
      </w:r>
      <w:r w:rsidRPr="00777E1E">
        <w:rPr>
          <w:rFonts w:ascii="Courier New" w:hAnsi="Courier New" w:cs="Courier New"/>
          <w:color w:val="A31515"/>
          <w:sz w:val="21"/>
          <w:szCs w:val="21"/>
          <w:lang w:eastAsia="pt-BR"/>
        </w:rPr>
        <w:t>'Fase:'</w:t>
      </w: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, layout=Layout(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width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=</w:t>
      </w:r>
      <w:r w:rsidRPr="00777E1E">
        <w:rPr>
          <w:rFonts w:ascii="Courier New" w:hAnsi="Courier New" w:cs="Courier New"/>
          <w:color w:val="A31515"/>
          <w:sz w:val="21"/>
          <w:szCs w:val="21"/>
          <w:lang w:eastAsia="pt-BR"/>
        </w:rPr>
        <w:t>'50%'</w:t>
      </w:r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))</w:t>
      </w:r>
    </w:p>
    <w:p w14:paraId="2E848D03" w14:textId="77777777" w:rsidR="00777E1E" w:rsidRPr="00777E1E" w:rsidRDefault="00777E1E" w:rsidP="00777E1E">
      <w:pPr>
        <w:shd w:val="clear" w:color="auto" w:fill="F7F7F7"/>
        <w:spacing w:after="240"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</w:p>
    <w:p w14:paraId="2E848D04" w14:textId="77777777" w:rsidR="00777E1E" w:rsidRPr="00777E1E" w:rsidRDefault="00777E1E" w:rsidP="00777E1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eastAsia="pt-BR"/>
        </w:rPr>
      </w:pPr>
      <w:proofErr w:type="spellStart"/>
      <w:proofErr w:type="gram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interact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(</w:t>
      </w:r>
      <w:proofErr w:type="spellStart"/>
      <w:proofErr w:type="gram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modulacao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 xml:space="preserve">, A=Amplitude, 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f_c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=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Frequencia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, fase=</w:t>
      </w:r>
      <w:proofErr w:type="spellStart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phase</w:t>
      </w:r>
      <w:proofErr w:type="spellEnd"/>
      <w:r w:rsidRPr="00777E1E">
        <w:rPr>
          <w:rFonts w:ascii="Courier New" w:hAnsi="Courier New" w:cs="Courier New"/>
          <w:color w:val="000000"/>
          <w:sz w:val="21"/>
          <w:szCs w:val="21"/>
          <w:lang w:eastAsia="pt-BR"/>
        </w:rPr>
        <w:t>);</w:t>
      </w:r>
    </w:p>
    <w:p w14:paraId="2E848D05" w14:textId="77777777" w:rsidR="00486FE6" w:rsidRDefault="00486FE6" w:rsidP="00A4479F">
      <w:pPr>
        <w:pStyle w:val="SemEspaamento"/>
        <w:jc w:val="both"/>
      </w:pPr>
    </w:p>
    <w:sectPr w:rsidR="00486FE6" w:rsidSect="003D5705">
      <w:headerReference w:type="default" r:id="rId32"/>
      <w:footerReference w:type="default" r:id="rId33"/>
      <w:type w:val="continuous"/>
      <w:pgSz w:w="12240" w:h="15840" w:code="1"/>
      <w:pgMar w:top="1008" w:right="936" w:bottom="1008" w:left="936" w:header="432" w:footer="432" w:gutter="0"/>
      <w:cols w:num="2" w:space="28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E848D58" w14:textId="77777777" w:rsidR="00CE3436" w:rsidRDefault="00CE3436">
      <w:r>
        <w:separator/>
      </w:r>
    </w:p>
  </w:endnote>
  <w:endnote w:type="continuationSeparator" w:id="0">
    <w:p w14:paraId="2E848D59" w14:textId="77777777" w:rsidR="00CE3436" w:rsidRDefault="00CE343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skerville">
    <w:charset w:val="00"/>
    <w:family w:val="auto"/>
    <w:pitch w:val="variable"/>
    <w:sig w:usb0="80000067" w:usb1="00000000" w:usb2="00000000" w:usb3="00000000" w:csb0="0000019F" w:csb1="00000000"/>
  </w:font>
  <w:font w:name="Formata-Regular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NewRomanPS-BoldItalicMT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008896661"/>
      <w:docPartObj>
        <w:docPartGallery w:val="Page Numbers (Bottom of Page)"/>
        <w:docPartUnique/>
      </w:docPartObj>
    </w:sdtPr>
    <w:sdtEndPr/>
    <w:sdtContent>
      <w:p w14:paraId="2E848D5C" w14:textId="77777777" w:rsidR="00D676E4" w:rsidRDefault="00D676E4">
        <w:pPr>
          <w:pStyle w:val="Rodap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D2DD5">
          <w:rPr>
            <w:noProof/>
          </w:rPr>
          <w:t>6</w:t>
        </w:r>
        <w:r>
          <w:fldChar w:fldCharType="end"/>
        </w:r>
      </w:p>
    </w:sdtContent>
  </w:sdt>
  <w:p w14:paraId="2E848D5D" w14:textId="77777777" w:rsidR="00D676E4" w:rsidRDefault="00D676E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E848D56" w14:textId="77777777" w:rsidR="00CE3436" w:rsidRDefault="00CE3436"/>
  </w:footnote>
  <w:footnote w:type="continuationSeparator" w:id="0">
    <w:p w14:paraId="2E848D57" w14:textId="77777777" w:rsidR="00CE3436" w:rsidRDefault="00CE343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848D5A" w14:textId="77777777" w:rsidR="00D676E4" w:rsidRDefault="00D676E4">
    <w:pPr>
      <w:framePr w:wrap="auto" w:vAnchor="text" w:hAnchor="margin" w:xAlign="right" w:y="1"/>
    </w:pPr>
    <w:r>
      <w:fldChar w:fldCharType="begin"/>
    </w:r>
    <w:r>
      <w:instrText xml:space="preserve">PAGE  </w:instrText>
    </w:r>
    <w:r>
      <w:fldChar w:fldCharType="separate"/>
    </w:r>
    <w:r w:rsidR="00CD2DD5">
      <w:rPr>
        <w:noProof/>
      </w:rPr>
      <w:t>6</w:t>
    </w:r>
    <w:r>
      <w:fldChar w:fldCharType="end"/>
    </w:r>
  </w:p>
  <w:p w14:paraId="2E848D5B" w14:textId="77777777" w:rsidR="00D676E4" w:rsidRDefault="00D676E4">
    <w:pPr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FB"/>
    <w:multiLevelType w:val="multilevel"/>
    <w:tmpl w:val="62F820A2"/>
    <w:lvl w:ilvl="0">
      <w:start w:val="1"/>
      <w:numFmt w:val="upperRoman"/>
      <w:pStyle w:val="Ttulo1"/>
      <w:lvlText w:val="%1."/>
      <w:legacy w:legacy="1" w:legacySpace="144" w:legacyIndent="144"/>
      <w:lvlJc w:val="left"/>
    </w:lvl>
    <w:lvl w:ilvl="1">
      <w:start w:val="1"/>
      <w:numFmt w:val="upperLetter"/>
      <w:pStyle w:val="Ttulo2"/>
      <w:lvlText w:val="%2."/>
      <w:legacy w:legacy="1" w:legacySpace="144" w:legacyIndent="144"/>
      <w:lvlJc w:val="left"/>
      <w:rPr>
        <w:b w:val="0"/>
      </w:rPr>
    </w:lvl>
    <w:lvl w:ilvl="2">
      <w:start w:val="1"/>
      <w:numFmt w:val="decimal"/>
      <w:pStyle w:val="Ttulo3"/>
      <w:lvlText w:val="%3)"/>
      <w:legacy w:legacy="1" w:legacySpace="144" w:legacyIndent="144"/>
      <w:lvlJc w:val="left"/>
      <w:rPr>
        <w:i/>
      </w:rPr>
    </w:lvl>
    <w:lvl w:ilvl="3">
      <w:start w:val="1"/>
      <w:numFmt w:val="lowerLetter"/>
      <w:pStyle w:val="Ttulo4"/>
      <w:lvlText w:val="%4)"/>
      <w:legacy w:legacy="1" w:legacySpace="0" w:legacyIndent="720"/>
      <w:lvlJc w:val="left"/>
      <w:pPr>
        <w:ind w:left="1152" w:hanging="720"/>
      </w:pPr>
    </w:lvl>
    <w:lvl w:ilvl="4">
      <w:start w:val="1"/>
      <w:numFmt w:val="decimal"/>
      <w:pStyle w:val="Ttulo5"/>
      <w:lvlText w:val="(%5)"/>
      <w:legacy w:legacy="1" w:legacySpace="0" w:legacyIndent="720"/>
      <w:lvlJc w:val="left"/>
      <w:pPr>
        <w:ind w:left="1872" w:hanging="720"/>
      </w:pPr>
    </w:lvl>
    <w:lvl w:ilvl="5">
      <w:start w:val="1"/>
      <w:numFmt w:val="lowerLetter"/>
      <w:pStyle w:val="Ttulo6"/>
      <w:lvlText w:val="(%6)"/>
      <w:legacy w:legacy="1" w:legacySpace="0" w:legacyIndent="720"/>
      <w:lvlJc w:val="left"/>
      <w:pPr>
        <w:ind w:left="2592" w:hanging="720"/>
      </w:pPr>
    </w:lvl>
    <w:lvl w:ilvl="6">
      <w:start w:val="1"/>
      <w:numFmt w:val="lowerRoman"/>
      <w:pStyle w:val="Ttulo7"/>
      <w:lvlText w:val="(%7)"/>
      <w:legacy w:legacy="1" w:legacySpace="0" w:legacyIndent="720"/>
      <w:lvlJc w:val="left"/>
      <w:pPr>
        <w:ind w:left="3312" w:hanging="720"/>
      </w:pPr>
    </w:lvl>
    <w:lvl w:ilvl="7">
      <w:start w:val="1"/>
      <w:numFmt w:val="lowerLetter"/>
      <w:pStyle w:val="Ttulo8"/>
      <w:lvlText w:val="(%8)"/>
      <w:legacy w:legacy="1" w:legacySpace="0" w:legacyIndent="720"/>
      <w:lvlJc w:val="left"/>
      <w:pPr>
        <w:ind w:left="4032" w:hanging="720"/>
      </w:pPr>
    </w:lvl>
    <w:lvl w:ilvl="8">
      <w:start w:val="1"/>
      <w:numFmt w:val="lowerRoman"/>
      <w:pStyle w:val="Ttulo9"/>
      <w:lvlText w:val="(%9)"/>
      <w:legacy w:legacy="1" w:legacySpace="0" w:legacyIndent="720"/>
      <w:lvlJc w:val="left"/>
      <w:pPr>
        <w:ind w:left="4752" w:hanging="720"/>
      </w:pPr>
    </w:lvl>
  </w:abstractNum>
  <w:abstractNum w:abstractNumId="1" w15:restartNumberingAfterBreak="0">
    <w:nsid w:val="02645585"/>
    <w:multiLevelType w:val="hybridMultilevel"/>
    <w:tmpl w:val="7B18E2D6"/>
    <w:lvl w:ilvl="0" w:tplc="0416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260494"/>
    <w:multiLevelType w:val="hybridMultilevel"/>
    <w:tmpl w:val="8C7E2C7A"/>
    <w:lvl w:ilvl="0" w:tplc="D422C7A4">
      <w:start w:val="1"/>
      <w:numFmt w:val="upperRoman"/>
      <w:lvlText w:val="%1."/>
      <w:lvlJc w:val="left"/>
      <w:pPr>
        <w:ind w:left="922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282" w:hanging="360"/>
      </w:pPr>
    </w:lvl>
    <w:lvl w:ilvl="2" w:tplc="0416001B" w:tentative="1">
      <w:start w:val="1"/>
      <w:numFmt w:val="lowerRoman"/>
      <w:lvlText w:val="%3."/>
      <w:lvlJc w:val="right"/>
      <w:pPr>
        <w:ind w:left="2002" w:hanging="180"/>
      </w:pPr>
    </w:lvl>
    <w:lvl w:ilvl="3" w:tplc="0416000F" w:tentative="1">
      <w:start w:val="1"/>
      <w:numFmt w:val="decimal"/>
      <w:lvlText w:val="%4."/>
      <w:lvlJc w:val="left"/>
      <w:pPr>
        <w:ind w:left="2722" w:hanging="360"/>
      </w:pPr>
    </w:lvl>
    <w:lvl w:ilvl="4" w:tplc="04160019" w:tentative="1">
      <w:start w:val="1"/>
      <w:numFmt w:val="lowerLetter"/>
      <w:lvlText w:val="%5."/>
      <w:lvlJc w:val="left"/>
      <w:pPr>
        <w:ind w:left="3442" w:hanging="360"/>
      </w:pPr>
    </w:lvl>
    <w:lvl w:ilvl="5" w:tplc="0416001B" w:tentative="1">
      <w:start w:val="1"/>
      <w:numFmt w:val="lowerRoman"/>
      <w:lvlText w:val="%6."/>
      <w:lvlJc w:val="right"/>
      <w:pPr>
        <w:ind w:left="4162" w:hanging="180"/>
      </w:pPr>
    </w:lvl>
    <w:lvl w:ilvl="6" w:tplc="0416000F" w:tentative="1">
      <w:start w:val="1"/>
      <w:numFmt w:val="decimal"/>
      <w:lvlText w:val="%7."/>
      <w:lvlJc w:val="left"/>
      <w:pPr>
        <w:ind w:left="4882" w:hanging="360"/>
      </w:pPr>
    </w:lvl>
    <w:lvl w:ilvl="7" w:tplc="04160019" w:tentative="1">
      <w:start w:val="1"/>
      <w:numFmt w:val="lowerLetter"/>
      <w:lvlText w:val="%8."/>
      <w:lvlJc w:val="left"/>
      <w:pPr>
        <w:ind w:left="5602" w:hanging="360"/>
      </w:pPr>
    </w:lvl>
    <w:lvl w:ilvl="8" w:tplc="0416001B" w:tentative="1">
      <w:start w:val="1"/>
      <w:numFmt w:val="lowerRoman"/>
      <w:lvlText w:val="%9."/>
      <w:lvlJc w:val="right"/>
      <w:pPr>
        <w:ind w:left="6322" w:hanging="180"/>
      </w:pPr>
    </w:lvl>
  </w:abstractNum>
  <w:abstractNum w:abstractNumId="3" w15:restartNumberingAfterBreak="0">
    <w:nsid w:val="0C500AFD"/>
    <w:multiLevelType w:val="hybridMultilevel"/>
    <w:tmpl w:val="718ECE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65164B"/>
    <w:multiLevelType w:val="hybridMultilevel"/>
    <w:tmpl w:val="D4BCD8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221C1A"/>
    <w:multiLevelType w:val="hybridMultilevel"/>
    <w:tmpl w:val="96A6F6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674BE0"/>
    <w:multiLevelType w:val="hybridMultilevel"/>
    <w:tmpl w:val="2D2A17DE"/>
    <w:lvl w:ilvl="0" w:tplc="0416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1723079"/>
    <w:multiLevelType w:val="multilevel"/>
    <w:tmpl w:val="AADE9AFA"/>
    <w:lvl w:ilvl="0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7660336"/>
    <w:multiLevelType w:val="hybridMultilevel"/>
    <w:tmpl w:val="78D27160"/>
    <w:lvl w:ilvl="0" w:tplc="FEF4713C">
      <w:start w:val="1"/>
      <w:numFmt w:val="bullet"/>
      <w:pStyle w:val="bulletlist"/>
      <w:lvlText w:val=""/>
      <w:lvlJc w:val="left"/>
      <w:pPr>
        <w:tabs>
          <w:tab w:val="num" w:pos="648"/>
        </w:tabs>
        <w:ind w:left="64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9E715EE"/>
    <w:multiLevelType w:val="multilevel"/>
    <w:tmpl w:val="F4CA6E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A877D64"/>
    <w:multiLevelType w:val="singleLevel"/>
    <w:tmpl w:val="37E4B88C"/>
    <w:lvl w:ilvl="0">
      <w:start w:val="1"/>
      <w:numFmt w:val="decimal"/>
      <w:pStyle w:val="References"/>
      <w:lvlText w:val="[%1]"/>
      <w:lvlJc w:val="left"/>
      <w:pPr>
        <w:tabs>
          <w:tab w:val="num" w:pos="1170"/>
        </w:tabs>
        <w:ind w:left="1170" w:hanging="360"/>
      </w:pPr>
      <w:rPr>
        <w:i w:val="0"/>
      </w:rPr>
    </w:lvl>
  </w:abstractNum>
  <w:abstractNum w:abstractNumId="11" w15:restartNumberingAfterBreak="0">
    <w:nsid w:val="452157D9"/>
    <w:multiLevelType w:val="hybridMultilevel"/>
    <w:tmpl w:val="E5AE078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DC95E09"/>
    <w:multiLevelType w:val="hybridMultilevel"/>
    <w:tmpl w:val="6090F216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1851268"/>
    <w:multiLevelType w:val="multilevel"/>
    <w:tmpl w:val="B23A0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39A76B7"/>
    <w:multiLevelType w:val="hybridMultilevel"/>
    <w:tmpl w:val="17B007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ABC1DE0"/>
    <w:multiLevelType w:val="multilevel"/>
    <w:tmpl w:val="AFEA45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02B1113"/>
    <w:multiLevelType w:val="multilevel"/>
    <w:tmpl w:val="967EF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15252AE"/>
    <w:multiLevelType w:val="hybridMultilevel"/>
    <w:tmpl w:val="41441AF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8317E4A"/>
    <w:multiLevelType w:val="hybridMultilevel"/>
    <w:tmpl w:val="4A68FA3A"/>
    <w:lvl w:ilvl="0" w:tplc="088E90C4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94A08B0"/>
    <w:multiLevelType w:val="hybridMultilevel"/>
    <w:tmpl w:val="E244CB8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EE6323A"/>
    <w:multiLevelType w:val="hybridMultilevel"/>
    <w:tmpl w:val="4D7A99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19685588">
    <w:abstractNumId w:val="0"/>
  </w:num>
  <w:num w:numId="2" w16cid:durableId="68307072">
    <w:abstractNumId w:val="10"/>
  </w:num>
  <w:num w:numId="3" w16cid:durableId="883909393">
    <w:abstractNumId w:val="8"/>
  </w:num>
  <w:num w:numId="4" w16cid:durableId="1601990237">
    <w:abstractNumId w:val="2"/>
  </w:num>
  <w:num w:numId="5" w16cid:durableId="1548688885">
    <w:abstractNumId w:val="7"/>
  </w:num>
  <w:num w:numId="6" w16cid:durableId="629674316">
    <w:abstractNumId w:val="9"/>
  </w:num>
  <w:num w:numId="7" w16cid:durableId="559681861">
    <w:abstractNumId w:val="16"/>
  </w:num>
  <w:num w:numId="8" w16cid:durableId="928807469">
    <w:abstractNumId w:val="12"/>
  </w:num>
  <w:num w:numId="9" w16cid:durableId="1017466887">
    <w:abstractNumId w:val="0"/>
  </w:num>
  <w:num w:numId="10" w16cid:durableId="1076129865">
    <w:abstractNumId w:val="3"/>
  </w:num>
  <w:num w:numId="11" w16cid:durableId="1597637426">
    <w:abstractNumId w:val="4"/>
  </w:num>
  <w:num w:numId="12" w16cid:durableId="1406225255">
    <w:abstractNumId w:val="6"/>
  </w:num>
  <w:num w:numId="13" w16cid:durableId="1949700555">
    <w:abstractNumId w:val="20"/>
  </w:num>
  <w:num w:numId="14" w16cid:durableId="17976641">
    <w:abstractNumId w:val="5"/>
  </w:num>
  <w:num w:numId="15" w16cid:durableId="1743797683">
    <w:abstractNumId w:val="17"/>
  </w:num>
  <w:num w:numId="16" w16cid:durableId="696464573">
    <w:abstractNumId w:val="18"/>
  </w:num>
  <w:num w:numId="17" w16cid:durableId="1977488635">
    <w:abstractNumId w:val="19"/>
  </w:num>
  <w:num w:numId="18" w16cid:durableId="2102603489">
    <w:abstractNumId w:val="15"/>
  </w:num>
  <w:num w:numId="19" w16cid:durableId="1354065466">
    <w:abstractNumId w:val="11"/>
  </w:num>
  <w:num w:numId="20" w16cid:durableId="712997639">
    <w:abstractNumId w:val="1"/>
  </w:num>
  <w:num w:numId="21" w16cid:durableId="1312638012">
    <w:abstractNumId w:val="14"/>
  </w:num>
  <w:num w:numId="22" w16cid:durableId="1919171755">
    <w:abstractNumId w:val="13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proofState w:spelling="clean" w:grammar="clean"/>
  <w:attachedTemplate r:id="rId1"/>
  <w:defaultTabStop w:val="202"/>
  <w:hyphenationZone w:val="425"/>
  <w:doNotHyphenateCaps/>
  <w:drawingGridHorizontalSpacing w:val="120"/>
  <w:drawingGridVerticalSpacing w:val="120"/>
  <w:displayHorizontalDrawingGridEvery w:val="0"/>
  <w:displayVerticalDrawingGridEvery w:val="3"/>
  <w:doNotUseMarginsForDrawingGridOrigin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F4B45"/>
    <w:rsid w:val="000027CC"/>
    <w:rsid w:val="0000642F"/>
    <w:rsid w:val="000125BC"/>
    <w:rsid w:val="000133C3"/>
    <w:rsid w:val="000222F8"/>
    <w:rsid w:val="00024695"/>
    <w:rsid w:val="00027261"/>
    <w:rsid w:val="000309C1"/>
    <w:rsid w:val="00034BE3"/>
    <w:rsid w:val="00036DA7"/>
    <w:rsid w:val="00042E13"/>
    <w:rsid w:val="00046968"/>
    <w:rsid w:val="00054140"/>
    <w:rsid w:val="00055036"/>
    <w:rsid w:val="00070A47"/>
    <w:rsid w:val="00072197"/>
    <w:rsid w:val="0007487C"/>
    <w:rsid w:val="00076881"/>
    <w:rsid w:val="000770A9"/>
    <w:rsid w:val="00086D94"/>
    <w:rsid w:val="0008774D"/>
    <w:rsid w:val="00090EDB"/>
    <w:rsid w:val="000950FB"/>
    <w:rsid w:val="00095B92"/>
    <w:rsid w:val="00095BC8"/>
    <w:rsid w:val="000966FF"/>
    <w:rsid w:val="000A0C2F"/>
    <w:rsid w:val="000A168B"/>
    <w:rsid w:val="000A7328"/>
    <w:rsid w:val="000B0C37"/>
    <w:rsid w:val="000B12C1"/>
    <w:rsid w:val="000B1332"/>
    <w:rsid w:val="000B1EC8"/>
    <w:rsid w:val="000B7ED8"/>
    <w:rsid w:val="000C0855"/>
    <w:rsid w:val="000C252F"/>
    <w:rsid w:val="000C2E8B"/>
    <w:rsid w:val="000C2FEB"/>
    <w:rsid w:val="000C4A5B"/>
    <w:rsid w:val="000C7A34"/>
    <w:rsid w:val="000D2BDE"/>
    <w:rsid w:val="000D314B"/>
    <w:rsid w:val="000D4F9A"/>
    <w:rsid w:val="000D6353"/>
    <w:rsid w:val="000E26CA"/>
    <w:rsid w:val="000E4CB0"/>
    <w:rsid w:val="000E6192"/>
    <w:rsid w:val="000F4C1B"/>
    <w:rsid w:val="0010060C"/>
    <w:rsid w:val="00104BB0"/>
    <w:rsid w:val="00105115"/>
    <w:rsid w:val="0010794E"/>
    <w:rsid w:val="00112FEF"/>
    <w:rsid w:val="00113F26"/>
    <w:rsid w:val="001147BD"/>
    <w:rsid w:val="00116C9C"/>
    <w:rsid w:val="0012025C"/>
    <w:rsid w:val="0013354F"/>
    <w:rsid w:val="00135C7D"/>
    <w:rsid w:val="0014252E"/>
    <w:rsid w:val="00143F2E"/>
    <w:rsid w:val="00144E72"/>
    <w:rsid w:val="00146E0A"/>
    <w:rsid w:val="0014719D"/>
    <w:rsid w:val="00153C65"/>
    <w:rsid w:val="00153C76"/>
    <w:rsid w:val="00154755"/>
    <w:rsid w:val="0015554D"/>
    <w:rsid w:val="001622F1"/>
    <w:rsid w:val="0017216F"/>
    <w:rsid w:val="00173817"/>
    <w:rsid w:val="001753C0"/>
    <w:rsid w:val="001768FF"/>
    <w:rsid w:val="0017788E"/>
    <w:rsid w:val="00186860"/>
    <w:rsid w:val="00187F05"/>
    <w:rsid w:val="00196559"/>
    <w:rsid w:val="0019704B"/>
    <w:rsid w:val="001A60B1"/>
    <w:rsid w:val="001A7810"/>
    <w:rsid w:val="001B0477"/>
    <w:rsid w:val="001B2686"/>
    <w:rsid w:val="001B36B1"/>
    <w:rsid w:val="001B4A4B"/>
    <w:rsid w:val="001B7888"/>
    <w:rsid w:val="001C1582"/>
    <w:rsid w:val="001C2F8F"/>
    <w:rsid w:val="001C50DE"/>
    <w:rsid w:val="001C5CB4"/>
    <w:rsid w:val="001D1F59"/>
    <w:rsid w:val="001D770E"/>
    <w:rsid w:val="001E0840"/>
    <w:rsid w:val="001E394C"/>
    <w:rsid w:val="001E5F55"/>
    <w:rsid w:val="001E7B7A"/>
    <w:rsid w:val="001F3F93"/>
    <w:rsid w:val="001F455D"/>
    <w:rsid w:val="001F4C5C"/>
    <w:rsid w:val="001F5937"/>
    <w:rsid w:val="001F7A76"/>
    <w:rsid w:val="00203833"/>
    <w:rsid w:val="00203C42"/>
    <w:rsid w:val="00204478"/>
    <w:rsid w:val="00214E2E"/>
    <w:rsid w:val="002152A1"/>
    <w:rsid w:val="00216141"/>
    <w:rsid w:val="00217186"/>
    <w:rsid w:val="00225D1F"/>
    <w:rsid w:val="00237F43"/>
    <w:rsid w:val="002434A1"/>
    <w:rsid w:val="002452CC"/>
    <w:rsid w:val="00245A4C"/>
    <w:rsid w:val="00250611"/>
    <w:rsid w:val="00250850"/>
    <w:rsid w:val="00250D06"/>
    <w:rsid w:val="0025574E"/>
    <w:rsid w:val="00263943"/>
    <w:rsid w:val="00267B35"/>
    <w:rsid w:val="002706F4"/>
    <w:rsid w:val="002711A0"/>
    <w:rsid w:val="00281818"/>
    <w:rsid w:val="00282020"/>
    <w:rsid w:val="00282ECA"/>
    <w:rsid w:val="002969E2"/>
    <w:rsid w:val="00297601"/>
    <w:rsid w:val="002A3E70"/>
    <w:rsid w:val="002B0B42"/>
    <w:rsid w:val="002B2873"/>
    <w:rsid w:val="002B3A37"/>
    <w:rsid w:val="002B4127"/>
    <w:rsid w:val="002C4AB1"/>
    <w:rsid w:val="002D241E"/>
    <w:rsid w:val="002D76A6"/>
    <w:rsid w:val="002E1F95"/>
    <w:rsid w:val="002E72AB"/>
    <w:rsid w:val="002E75CE"/>
    <w:rsid w:val="002F1A23"/>
    <w:rsid w:val="002F2D6E"/>
    <w:rsid w:val="002F68F2"/>
    <w:rsid w:val="002F7910"/>
    <w:rsid w:val="00300E31"/>
    <w:rsid w:val="00301957"/>
    <w:rsid w:val="003020A4"/>
    <w:rsid w:val="00302484"/>
    <w:rsid w:val="00303C02"/>
    <w:rsid w:val="00306F71"/>
    <w:rsid w:val="003104D6"/>
    <w:rsid w:val="00314A1D"/>
    <w:rsid w:val="00314F82"/>
    <w:rsid w:val="003161E7"/>
    <w:rsid w:val="003169DB"/>
    <w:rsid w:val="0032105F"/>
    <w:rsid w:val="003212BA"/>
    <w:rsid w:val="00332B2D"/>
    <w:rsid w:val="00333CB2"/>
    <w:rsid w:val="0033436F"/>
    <w:rsid w:val="0033589F"/>
    <w:rsid w:val="00337E30"/>
    <w:rsid w:val="00340952"/>
    <w:rsid w:val="003427CE"/>
    <w:rsid w:val="00342BE1"/>
    <w:rsid w:val="003461E8"/>
    <w:rsid w:val="00347823"/>
    <w:rsid w:val="003532A3"/>
    <w:rsid w:val="00360269"/>
    <w:rsid w:val="00365CDB"/>
    <w:rsid w:val="00366D22"/>
    <w:rsid w:val="00370E9E"/>
    <w:rsid w:val="0037296A"/>
    <w:rsid w:val="0037551B"/>
    <w:rsid w:val="00375FC2"/>
    <w:rsid w:val="0038382E"/>
    <w:rsid w:val="003905BA"/>
    <w:rsid w:val="00392DBA"/>
    <w:rsid w:val="00394892"/>
    <w:rsid w:val="00395617"/>
    <w:rsid w:val="003A0EAE"/>
    <w:rsid w:val="003A4E70"/>
    <w:rsid w:val="003A79BD"/>
    <w:rsid w:val="003B0477"/>
    <w:rsid w:val="003B08F0"/>
    <w:rsid w:val="003B1525"/>
    <w:rsid w:val="003B79A6"/>
    <w:rsid w:val="003C3322"/>
    <w:rsid w:val="003C68C2"/>
    <w:rsid w:val="003C7DB3"/>
    <w:rsid w:val="003D1EBF"/>
    <w:rsid w:val="003D3939"/>
    <w:rsid w:val="003D4CAE"/>
    <w:rsid w:val="003D5241"/>
    <w:rsid w:val="003D5705"/>
    <w:rsid w:val="003E03F7"/>
    <w:rsid w:val="003E7B8A"/>
    <w:rsid w:val="003F0E5A"/>
    <w:rsid w:val="003F26BD"/>
    <w:rsid w:val="003F52AD"/>
    <w:rsid w:val="00400E67"/>
    <w:rsid w:val="0040184E"/>
    <w:rsid w:val="00403BF7"/>
    <w:rsid w:val="00404237"/>
    <w:rsid w:val="00406C43"/>
    <w:rsid w:val="0041205D"/>
    <w:rsid w:val="00412129"/>
    <w:rsid w:val="00412215"/>
    <w:rsid w:val="00413F16"/>
    <w:rsid w:val="00414449"/>
    <w:rsid w:val="00420E31"/>
    <w:rsid w:val="00425E9E"/>
    <w:rsid w:val="0042622A"/>
    <w:rsid w:val="004263E7"/>
    <w:rsid w:val="00426D87"/>
    <w:rsid w:val="0043144F"/>
    <w:rsid w:val="00431BFA"/>
    <w:rsid w:val="004353CF"/>
    <w:rsid w:val="00445E3C"/>
    <w:rsid w:val="00446ED2"/>
    <w:rsid w:val="0044748C"/>
    <w:rsid w:val="00451980"/>
    <w:rsid w:val="00454C69"/>
    <w:rsid w:val="00460178"/>
    <w:rsid w:val="00460DE1"/>
    <w:rsid w:val="004631BC"/>
    <w:rsid w:val="00464829"/>
    <w:rsid w:val="00464922"/>
    <w:rsid w:val="00467373"/>
    <w:rsid w:val="00473E77"/>
    <w:rsid w:val="0048398E"/>
    <w:rsid w:val="00484761"/>
    <w:rsid w:val="00484DD5"/>
    <w:rsid w:val="00486FE6"/>
    <w:rsid w:val="004910C8"/>
    <w:rsid w:val="004918E0"/>
    <w:rsid w:val="004A5598"/>
    <w:rsid w:val="004B558A"/>
    <w:rsid w:val="004C1E16"/>
    <w:rsid w:val="004C2543"/>
    <w:rsid w:val="004C4F0A"/>
    <w:rsid w:val="004D048A"/>
    <w:rsid w:val="004D066B"/>
    <w:rsid w:val="004D0CEB"/>
    <w:rsid w:val="004D15CA"/>
    <w:rsid w:val="004D29B7"/>
    <w:rsid w:val="004D6FB6"/>
    <w:rsid w:val="004D7B9F"/>
    <w:rsid w:val="004E3E4C"/>
    <w:rsid w:val="004E53CB"/>
    <w:rsid w:val="004E762A"/>
    <w:rsid w:val="004F1B49"/>
    <w:rsid w:val="004F23A0"/>
    <w:rsid w:val="004F2790"/>
    <w:rsid w:val="004F4D32"/>
    <w:rsid w:val="004F527E"/>
    <w:rsid w:val="004F7D69"/>
    <w:rsid w:val="005003E3"/>
    <w:rsid w:val="00501234"/>
    <w:rsid w:val="005052CD"/>
    <w:rsid w:val="00506866"/>
    <w:rsid w:val="00507AFD"/>
    <w:rsid w:val="005127F0"/>
    <w:rsid w:val="00512F16"/>
    <w:rsid w:val="00515E59"/>
    <w:rsid w:val="00520EA4"/>
    <w:rsid w:val="00522628"/>
    <w:rsid w:val="00523C4B"/>
    <w:rsid w:val="00524224"/>
    <w:rsid w:val="00526CEB"/>
    <w:rsid w:val="0053261D"/>
    <w:rsid w:val="00535307"/>
    <w:rsid w:val="00535514"/>
    <w:rsid w:val="0054382E"/>
    <w:rsid w:val="00544951"/>
    <w:rsid w:val="00547809"/>
    <w:rsid w:val="005509A9"/>
    <w:rsid w:val="00550A26"/>
    <w:rsid w:val="00550BF5"/>
    <w:rsid w:val="0055122F"/>
    <w:rsid w:val="00554B5A"/>
    <w:rsid w:val="00554FE3"/>
    <w:rsid w:val="005626C8"/>
    <w:rsid w:val="005639EF"/>
    <w:rsid w:val="0056762C"/>
    <w:rsid w:val="0056764C"/>
    <w:rsid w:val="00567A70"/>
    <w:rsid w:val="00567EA3"/>
    <w:rsid w:val="00567F2B"/>
    <w:rsid w:val="00571BCE"/>
    <w:rsid w:val="00572E3E"/>
    <w:rsid w:val="00580B23"/>
    <w:rsid w:val="005838E9"/>
    <w:rsid w:val="005854A8"/>
    <w:rsid w:val="00585F76"/>
    <w:rsid w:val="00587608"/>
    <w:rsid w:val="00591DAA"/>
    <w:rsid w:val="00595C01"/>
    <w:rsid w:val="005A2A15"/>
    <w:rsid w:val="005A2DF1"/>
    <w:rsid w:val="005B0B84"/>
    <w:rsid w:val="005B1565"/>
    <w:rsid w:val="005B3DC9"/>
    <w:rsid w:val="005B637A"/>
    <w:rsid w:val="005C0CE0"/>
    <w:rsid w:val="005C2388"/>
    <w:rsid w:val="005C396D"/>
    <w:rsid w:val="005C63A3"/>
    <w:rsid w:val="005C6EA6"/>
    <w:rsid w:val="005C6F7C"/>
    <w:rsid w:val="005D1B15"/>
    <w:rsid w:val="005D2824"/>
    <w:rsid w:val="005D4F1A"/>
    <w:rsid w:val="005D72BB"/>
    <w:rsid w:val="005E692F"/>
    <w:rsid w:val="005E7620"/>
    <w:rsid w:val="005F3773"/>
    <w:rsid w:val="005F3C5E"/>
    <w:rsid w:val="005F7320"/>
    <w:rsid w:val="00600626"/>
    <w:rsid w:val="00606492"/>
    <w:rsid w:val="006156CE"/>
    <w:rsid w:val="006176BD"/>
    <w:rsid w:val="0062114B"/>
    <w:rsid w:val="0062298D"/>
    <w:rsid w:val="00623698"/>
    <w:rsid w:val="00623AAB"/>
    <w:rsid w:val="00625E96"/>
    <w:rsid w:val="00627FCE"/>
    <w:rsid w:val="00640401"/>
    <w:rsid w:val="00643222"/>
    <w:rsid w:val="006433CF"/>
    <w:rsid w:val="0064558D"/>
    <w:rsid w:val="00647C09"/>
    <w:rsid w:val="00651F2C"/>
    <w:rsid w:val="00656099"/>
    <w:rsid w:val="00657FC6"/>
    <w:rsid w:val="006635F0"/>
    <w:rsid w:val="00664817"/>
    <w:rsid w:val="00665C41"/>
    <w:rsid w:val="0066696C"/>
    <w:rsid w:val="006669EC"/>
    <w:rsid w:val="00672614"/>
    <w:rsid w:val="0067265E"/>
    <w:rsid w:val="00673695"/>
    <w:rsid w:val="00673FE8"/>
    <w:rsid w:val="00677806"/>
    <w:rsid w:val="00677C22"/>
    <w:rsid w:val="00683ADC"/>
    <w:rsid w:val="00684259"/>
    <w:rsid w:val="00685D0E"/>
    <w:rsid w:val="006876BA"/>
    <w:rsid w:val="00692163"/>
    <w:rsid w:val="0069274B"/>
    <w:rsid w:val="00693D5D"/>
    <w:rsid w:val="0069404C"/>
    <w:rsid w:val="006A0BF0"/>
    <w:rsid w:val="006A400F"/>
    <w:rsid w:val="006B69EB"/>
    <w:rsid w:val="006B79FA"/>
    <w:rsid w:val="006B7F03"/>
    <w:rsid w:val="006C56BA"/>
    <w:rsid w:val="006C6E53"/>
    <w:rsid w:val="006C7307"/>
    <w:rsid w:val="006D3C77"/>
    <w:rsid w:val="006D4904"/>
    <w:rsid w:val="006D73D5"/>
    <w:rsid w:val="006E15C7"/>
    <w:rsid w:val="006E5074"/>
    <w:rsid w:val="006E715A"/>
    <w:rsid w:val="006F5196"/>
    <w:rsid w:val="006F594E"/>
    <w:rsid w:val="006F5DFF"/>
    <w:rsid w:val="006F7176"/>
    <w:rsid w:val="00701FCF"/>
    <w:rsid w:val="0070564C"/>
    <w:rsid w:val="00710C4A"/>
    <w:rsid w:val="00711384"/>
    <w:rsid w:val="00713959"/>
    <w:rsid w:val="00715798"/>
    <w:rsid w:val="007159F1"/>
    <w:rsid w:val="0072098E"/>
    <w:rsid w:val="00722102"/>
    <w:rsid w:val="00725B45"/>
    <w:rsid w:val="007272E7"/>
    <w:rsid w:val="00735879"/>
    <w:rsid w:val="007374D9"/>
    <w:rsid w:val="0074034D"/>
    <w:rsid w:val="007418E9"/>
    <w:rsid w:val="00742AE3"/>
    <w:rsid w:val="00743E36"/>
    <w:rsid w:val="007444A1"/>
    <w:rsid w:val="00744F3C"/>
    <w:rsid w:val="00746504"/>
    <w:rsid w:val="00746E9A"/>
    <w:rsid w:val="00751C74"/>
    <w:rsid w:val="007530A3"/>
    <w:rsid w:val="007541B7"/>
    <w:rsid w:val="00754D51"/>
    <w:rsid w:val="00755F67"/>
    <w:rsid w:val="0076355A"/>
    <w:rsid w:val="007707AB"/>
    <w:rsid w:val="00770A03"/>
    <w:rsid w:val="00772804"/>
    <w:rsid w:val="00775C42"/>
    <w:rsid w:val="00777004"/>
    <w:rsid w:val="00777E1E"/>
    <w:rsid w:val="00781E48"/>
    <w:rsid w:val="00783CCC"/>
    <w:rsid w:val="00786673"/>
    <w:rsid w:val="00797032"/>
    <w:rsid w:val="007A21A6"/>
    <w:rsid w:val="007A254C"/>
    <w:rsid w:val="007A7D60"/>
    <w:rsid w:val="007B504E"/>
    <w:rsid w:val="007C4336"/>
    <w:rsid w:val="007C5249"/>
    <w:rsid w:val="007C690B"/>
    <w:rsid w:val="007D2CFC"/>
    <w:rsid w:val="007D70F9"/>
    <w:rsid w:val="007E48A6"/>
    <w:rsid w:val="007E5BF3"/>
    <w:rsid w:val="007F59ED"/>
    <w:rsid w:val="007F7559"/>
    <w:rsid w:val="007F7AA6"/>
    <w:rsid w:val="00802BBA"/>
    <w:rsid w:val="0080657E"/>
    <w:rsid w:val="00810B31"/>
    <w:rsid w:val="00812A6D"/>
    <w:rsid w:val="00814A5A"/>
    <w:rsid w:val="0081663F"/>
    <w:rsid w:val="00817689"/>
    <w:rsid w:val="00817BC1"/>
    <w:rsid w:val="00820884"/>
    <w:rsid w:val="00823624"/>
    <w:rsid w:val="0082637C"/>
    <w:rsid w:val="00831B48"/>
    <w:rsid w:val="0083498B"/>
    <w:rsid w:val="00837720"/>
    <w:rsid w:val="00837E47"/>
    <w:rsid w:val="008508AE"/>
    <w:rsid w:val="00850DF9"/>
    <w:rsid w:val="008518FE"/>
    <w:rsid w:val="00853A15"/>
    <w:rsid w:val="0085659C"/>
    <w:rsid w:val="00857BD6"/>
    <w:rsid w:val="0086270A"/>
    <w:rsid w:val="00864212"/>
    <w:rsid w:val="00866243"/>
    <w:rsid w:val="00872026"/>
    <w:rsid w:val="0087365C"/>
    <w:rsid w:val="0087792E"/>
    <w:rsid w:val="00880116"/>
    <w:rsid w:val="00883EAF"/>
    <w:rsid w:val="00885258"/>
    <w:rsid w:val="008918D0"/>
    <w:rsid w:val="00891D6F"/>
    <w:rsid w:val="008926E3"/>
    <w:rsid w:val="008A30C3"/>
    <w:rsid w:val="008A3C23"/>
    <w:rsid w:val="008A415F"/>
    <w:rsid w:val="008A6E08"/>
    <w:rsid w:val="008B126C"/>
    <w:rsid w:val="008B278C"/>
    <w:rsid w:val="008B5BE2"/>
    <w:rsid w:val="008B72B3"/>
    <w:rsid w:val="008C101A"/>
    <w:rsid w:val="008C260A"/>
    <w:rsid w:val="008C461F"/>
    <w:rsid w:val="008C49CC"/>
    <w:rsid w:val="008C6A1D"/>
    <w:rsid w:val="008D2C53"/>
    <w:rsid w:val="008D3400"/>
    <w:rsid w:val="008D6615"/>
    <w:rsid w:val="008D69E9"/>
    <w:rsid w:val="008D7577"/>
    <w:rsid w:val="008E0645"/>
    <w:rsid w:val="008E19AA"/>
    <w:rsid w:val="008E2A67"/>
    <w:rsid w:val="008E723E"/>
    <w:rsid w:val="008F0605"/>
    <w:rsid w:val="008F3153"/>
    <w:rsid w:val="008F594A"/>
    <w:rsid w:val="008F6E2F"/>
    <w:rsid w:val="00904665"/>
    <w:rsid w:val="00904C7E"/>
    <w:rsid w:val="0090588A"/>
    <w:rsid w:val="0091035B"/>
    <w:rsid w:val="00912749"/>
    <w:rsid w:val="00913631"/>
    <w:rsid w:val="00924A61"/>
    <w:rsid w:val="009262BC"/>
    <w:rsid w:val="00926E71"/>
    <w:rsid w:val="00933C5A"/>
    <w:rsid w:val="009375C6"/>
    <w:rsid w:val="00941531"/>
    <w:rsid w:val="00950F0E"/>
    <w:rsid w:val="009510EB"/>
    <w:rsid w:val="009538B0"/>
    <w:rsid w:val="00954241"/>
    <w:rsid w:val="0095784E"/>
    <w:rsid w:val="0097026D"/>
    <w:rsid w:val="0097168D"/>
    <w:rsid w:val="00972221"/>
    <w:rsid w:val="00972249"/>
    <w:rsid w:val="00972D63"/>
    <w:rsid w:val="00974EC7"/>
    <w:rsid w:val="00974EDF"/>
    <w:rsid w:val="009802BB"/>
    <w:rsid w:val="00984E65"/>
    <w:rsid w:val="00985EBE"/>
    <w:rsid w:val="00987790"/>
    <w:rsid w:val="00994F04"/>
    <w:rsid w:val="009A1F6E"/>
    <w:rsid w:val="009A2B7A"/>
    <w:rsid w:val="009A415E"/>
    <w:rsid w:val="009A5691"/>
    <w:rsid w:val="009A6083"/>
    <w:rsid w:val="009A6B62"/>
    <w:rsid w:val="009B3D02"/>
    <w:rsid w:val="009C2AD4"/>
    <w:rsid w:val="009C6044"/>
    <w:rsid w:val="009C77C5"/>
    <w:rsid w:val="009C7D17"/>
    <w:rsid w:val="009D27F4"/>
    <w:rsid w:val="009D4726"/>
    <w:rsid w:val="009D4F9A"/>
    <w:rsid w:val="009E484E"/>
    <w:rsid w:val="009E52D0"/>
    <w:rsid w:val="009E7317"/>
    <w:rsid w:val="009E793E"/>
    <w:rsid w:val="009F0062"/>
    <w:rsid w:val="009F40FB"/>
    <w:rsid w:val="009F4B45"/>
    <w:rsid w:val="009F7713"/>
    <w:rsid w:val="00A00145"/>
    <w:rsid w:val="00A00E83"/>
    <w:rsid w:val="00A03AC0"/>
    <w:rsid w:val="00A1339E"/>
    <w:rsid w:val="00A22FCB"/>
    <w:rsid w:val="00A2490C"/>
    <w:rsid w:val="00A25B3B"/>
    <w:rsid w:val="00A27079"/>
    <w:rsid w:val="00A30341"/>
    <w:rsid w:val="00A40127"/>
    <w:rsid w:val="00A4262F"/>
    <w:rsid w:val="00A4479F"/>
    <w:rsid w:val="00A4543C"/>
    <w:rsid w:val="00A472F1"/>
    <w:rsid w:val="00A5237D"/>
    <w:rsid w:val="00A54902"/>
    <w:rsid w:val="00A554A3"/>
    <w:rsid w:val="00A642F0"/>
    <w:rsid w:val="00A645EA"/>
    <w:rsid w:val="00A64FBF"/>
    <w:rsid w:val="00A71B39"/>
    <w:rsid w:val="00A758EA"/>
    <w:rsid w:val="00A87AAE"/>
    <w:rsid w:val="00A91937"/>
    <w:rsid w:val="00A91A66"/>
    <w:rsid w:val="00A9434E"/>
    <w:rsid w:val="00A95C50"/>
    <w:rsid w:val="00AA0103"/>
    <w:rsid w:val="00AA4D70"/>
    <w:rsid w:val="00AA50CD"/>
    <w:rsid w:val="00AB70ED"/>
    <w:rsid w:val="00AB7146"/>
    <w:rsid w:val="00AB718B"/>
    <w:rsid w:val="00AB79A6"/>
    <w:rsid w:val="00AC2F46"/>
    <w:rsid w:val="00AC4850"/>
    <w:rsid w:val="00AD067D"/>
    <w:rsid w:val="00AD3498"/>
    <w:rsid w:val="00AD3FDF"/>
    <w:rsid w:val="00AD4BB9"/>
    <w:rsid w:val="00AE6428"/>
    <w:rsid w:val="00AE649C"/>
    <w:rsid w:val="00B022A7"/>
    <w:rsid w:val="00B065AB"/>
    <w:rsid w:val="00B100FE"/>
    <w:rsid w:val="00B118A5"/>
    <w:rsid w:val="00B1199C"/>
    <w:rsid w:val="00B121DE"/>
    <w:rsid w:val="00B13E71"/>
    <w:rsid w:val="00B1632A"/>
    <w:rsid w:val="00B16DB5"/>
    <w:rsid w:val="00B26411"/>
    <w:rsid w:val="00B264C5"/>
    <w:rsid w:val="00B302D4"/>
    <w:rsid w:val="00B344B1"/>
    <w:rsid w:val="00B37FAB"/>
    <w:rsid w:val="00B40528"/>
    <w:rsid w:val="00B40FC6"/>
    <w:rsid w:val="00B4253A"/>
    <w:rsid w:val="00B433C7"/>
    <w:rsid w:val="00B47B59"/>
    <w:rsid w:val="00B47DBB"/>
    <w:rsid w:val="00B53F81"/>
    <w:rsid w:val="00B55421"/>
    <w:rsid w:val="00B56C2B"/>
    <w:rsid w:val="00B60DC0"/>
    <w:rsid w:val="00B6163D"/>
    <w:rsid w:val="00B6300D"/>
    <w:rsid w:val="00B64FDF"/>
    <w:rsid w:val="00B65BD3"/>
    <w:rsid w:val="00B70469"/>
    <w:rsid w:val="00B72DD8"/>
    <w:rsid w:val="00B72E09"/>
    <w:rsid w:val="00B746FF"/>
    <w:rsid w:val="00B748CB"/>
    <w:rsid w:val="00B7713E"/>
    <w:rsid w:val="00B84113"/>
    <w:rsid w:val="00B91F36"/>
    <w:rsid w:val="00B96AE9"/>
    <w:rsid w:val="00B976FA"/>
    <w:rsid w:val="00BA0AE0"/>
    <w:rsid w:val="00BA24CB"/>
    <w:rsid w:val="00BA24DA"/>
    <w:rsid w:val="00BA2D53"/>
    <w:rsid w:val="00BA5BFD"/>
    <w:rsid w:val="00BA6CDA"/>
    <w:rsid w:val="00BB29C1"/>
    <w:rsid w:val="00BB2EFE"/>
    <w:rsid w:val="00BB3062"/>
    <w:rsid w:val="00BB504B"/>
    <w:rsid w:val="00BB6B14"/>
    <w:rsid w:val="00BB7582"/>
    <w:rsid w:val="00BC1880"/>
    <w:rsid w:val="00BD3F0A"/>
    <w:rsid w:val="00BD4B04"/>
    <w:rsid w:val="00BD5908"/>
    <w:rsid w:val="00BE531F"/>
    <w:rsid w:val="00BF0C69"/>
    <w:rsid w:val="00BF2D09"/>
    <w:rsid w:val="00BF629B"/>
    <w:rsid w:val="00BF655C"/>
    <w:rsid w:val="00BF6DBB"/>
    <w:rsid w:val="00C04A43"/>
    <w:rsid w:val="00C075EF"/>
    <w:rsid w:val="00C11E83"/>
    <w:rsid w:val="00C140BF"/>
    <w:rsid w:val="00C235C4"/>
    <w:rsid w:val="00C2378A"/>
    <w:rsid w:val="00C23A4C"/>
    <w:rsid w:val="00C3649B"/>
    <w:rsid w:val="00C378A1"/>
    <w:rsid w:val="00C40872"/>
    <w:rsid w:val="00C4538B"/>
    <w:rsid w:val="00C511AE"/>
    <w:rsid w:val="00C527EA"/>
    <w:rsid w:val="00C54E9E"/>
    <w:rsid w:val="00C55BA4"/>
    <w:rsid w:val="00C621D6"/>
    <w:rsid w:val="00C7061E"/>
    <w:rsid w:val="00C70A15"/>
    <w:rsid w:val="00C75907"/>
    <w:rsid w:val="00C804F9"/>
    <w:rsid w:val="00C82D86"/>
    <w:rsid w:val="00C849F3"/>
    <w:rsid w:val="00C84D03"/>
    <w:rsid w:val="00C907C9"/>
    <w:rsid w:val="00C90FB5"/>
    <w:rsid w:val="00C92758"/>
    <w:rsid w:val="00C93409"/>
    <w:rsid w:val="00C94C74"/>
    <w:rsid w:val="00C95096"/>
    <w:rsid w:val="00C97AA6"/>
    <w:rsid w:val="00CA6F4B"/>
    <w:rsid w:val="00CB0A48"/>
    <w:rsid w:val="00CB0BC4"/>
    <w:rsid w:val="00CB4097"/>
    <w:rsid w:val="00CB4131"/>
    <w:rsid w:val="00CB4B8D"/>
    <w:rsid w:val="00CB550A"/>
    <w:rsid w:val="00CB6216"/>
    <w:rsid w:val="00CC01E0"/>
    <w:rsid w:val="00CC09C2"/>
    <w:rsid w:val="00CC0DDA"/>
    <w:rsid w:val="00CC182B"/>
    <w:rsid w:val="00CC7D1D"/>
    <w:rsid w:val="00CD01AD"/>
    <w:rsid w:val="00CD1AE5"/>
    <w:rsid w:val="00CD2DD5"/>
    <w:rsid w:val="00CD37AC"/>
    <w:rsid w:val="00CD5814"/>
    <w:rsid w:val="00CD635B"/>
    <w:rsid w:val="00CD684F"/>
    <w:rsid w:val="00CE01B0"/>
    <w:rsid w:val="00CE3436"/>
    <w:rsid w:val="00CF3C51"/>
    <w:rsid w:val="00CF6407"/>
    <w:rsid w:val="00D01396"/>
    <w:rsid w:val="00D032C8"/>
    <w:rsid w:val="00D06623"/>
    <w:rsid w:val="00D07D77"/>
    <w:rsid w:val="00D14C6B"/>
    <w:rsid w:val="00D15508"/>
    <w:rsid w:val="00D27169"/>
    <w:rsid w:val="00D3451D"/>
    <w:rsid w:val="00D376F4"/>
    <w:rsid w:val="00D40DC3"/>
    <w:rsid w:val="00D40EB3"/>
    <w:rsid w:val="00D42716"/>
    <w:rsid w:val="00D510D7"/>
    <w:rsid w:val="00D513DF"/>
    <w:rsid w:val="00D53A8F"/>
    <w:rsid w:val="00D5536F"/>
    <w:rsid w:val="00D56935"/>
    <w:rsid w:val="00D6285C"/>
    <w:rsid w:val="00D6296C"/>
    <w:rsid w:val="00D63F23"/>
    <w:rsid w:val="00D64625"/>
    <w:rsid w:val="00D676E4"/>
    <w:rsid w:val="00D716BA"/>
    <w:rsid w:val="00D722BA"/>
    <w:rsid w:val="00D73572"/>
    <w:rsid w:val="00D758C6"/>
    <w:rsid w:val="00D7612F"/>
    <w:rsid w:val="00D76CAC"/>
    <w:rsid w:val="00D84358"/>
    <w:rsid w:val="00D90C10"/>
    <w:rsid w:val="00D91B80"/>
    <w:rsid w:val="00D920E8"/>
    <w:rsid w:val="00D92E96"/>
    <w:rsid w:val="00D95426"/>
    <w:rsid w:val="00D95B79"/>
    <w:rsid w:val="00D96C70"/>
    <w:rsid w:val="00DA258C"/>
    <w:rsid w:val="00DA2CCA"/>
    <w:rsid w:val="00DA4345"/>
    <w:rsid w:val="00DA4B04"/>
    <w:rsid w:val="00DB3BDE"/>
    <w:rsid w:val="00DB770B"/>
    <w:rsid w:val="00DB776D"/>
    <w:rsid w:val="00DC027C"/>
    <w:rsid w:val="00DC0B74"/>
    <w:rsid w:val="00DC14E7"/>
    <w:rsid w:val="00DC277E"/>
    <w:rsid w:val="00DC30FE"/>
    <w:rsid w:val="00DD49BB"/>
    <w:rsid w:val="00DD68D9"/>
    <w:rsid w:val="00DE07FA"/>
    <w:rsid w:val="00DE20DB"/>
    <w:rsid w:val="00DF2DDE"/>
    <w:rsid w:val="00DF60E7"/>
    <w:rsid w:val="00DF77C8"/>
    <w:rsid w:val="00E01667"/>
    <w:rsid w:val="00E07222"/>
    <w:rsid w:val="00E164FF"/>
    <w:rsid w:val="00E220F8"/>
    <w:rsid w:val="00E26C0F"/>
    <w:rsid w:val="00E357C8"/>
    <w:rsid w:val="00E36209"/>
    <w:rsid w:val="00E37AF9"/>
    <w:rsid w:val="00E417B3"/>
    <w:rsid w:val="00E420BB"/>
    <w:rsid w:val="00E46F7C"/>
    <w:rsid w:val="00E5069E"/>
    <w:rsid w:val="00E50DF6"/>
    <w:rsid w:val="00E52116"/>
    <w:rsid w:val="00E6336D"/>
    <w:rsid w:val="00E634AA"/>
    <w:rsid w:val="00E6366C"/>
    <w:rsid w:val="00E639DE"/>
    <w:rsid w:val="00E63C9D"/>
    <w:rsid w:val="00E6465F"/>
    <w:rsid w:val="00E66BC1"/>
    <w:rsid w:val="00E84248"/>
    <w:rsid w:val="00E85533"/>
    <w:rsid w:val="00E8796E"/>
    <w:rsid w:val="00E94E54"/>
    <w:rsid w:val="00E965C5"/>
    <w:rsid w:val="00E96A3A"/>
    <w:rsid w:val="00E96FAC"/>
    <w:rsid w:val="00E97402"/>
    <w:rsid w:val="00E97B99"/>
    <w:rsid w:val="00EA5704"/>
    <w:rsid w:val="00EA6888"/>
    <w:rsid w:val="00EB07E7"/>
    <w:rsid w:val="00EB2E9D"/>
    <w:rsid w:val="00EB684E"/>
    <w:rsid w:val="00EC12D9"/>
    <w:rsid w:val="00ED1E14"/>
    <w:rsid w:val="00EE2580"/>
    <w:rsid w:val="00EE6FFC"/>
    <w:rsid w:val="00EF10AC"/>
    <w:rsid w:val="00EF4701"/>
    <w:rsid w:val="00EF564E"/>
    <w:rsid w:val="00F043EC"/>
    <w:rsid w:val="00F04BFF"/>
    <w:rsid w:val="00F15D2E"/>
    <w:rsid w:val="00F204E0"/>
    <w:rsid w:val="00F21780"/>
    <w:rsid w:val="00F22198"/>
    <w:rsid w:val="00F22FFD"/>
    <w:rsid w:val="00F30022"/>
    <w:rsid w:val="00F32E98"/>
    <w:rsid w:val="00F33624"/>
    <w:rsid w:val="00F33D49"/>
    <w:rsid w:val="00F3481E"/>
    <w:rsid w:val="00F36CAE"/>
    <w:rsid w:val="00F37CBA"/>
    <w:rsid w:val="00F42602"/>
    <w:rsid w:val="00F42DC4"/>
    <w:rsid w:val="00F45A90"/>
    <w:rsid w:val="00F50AD2"/>
    <w:rsid w:val="00F52EA2"/>
    <w:rsid w:val="00F54D73"/>
    <w:rsid w:val="00F577F6"/>
    <w:rsid w:val="00F6395C"/>
    <w:rsid w:val="00F65266"/>
    <w:rsid w:val="00F669A3"/>
    <w:rsid w:val="00F705BC"/>
    <w:rsid w:val="00F751E1"/>
    <w:rsid w:val="00F821D7"/>
    <w:rsid w:val="00F87AE3"/>
    <w:rsid w:val="00F91C0D"/>
    <w:rsid w:val="00F932B6"/>
    <w:rsid w:val="00F97C9A"/>
    <w:rsid w:val="00FA0B6B"/>
    <w:rsid w:val="00FA1A41"/>
    <w:rsid w:val="00FA590A"/>
    <w:rsid w:val="00FA5952"/>
    <w:rsid w:val="00FA6490"/>
    <w:rsid w:val="00FA7BB1"/>
    <w:rsid w:val="00FA7EE4"/>
    <w:rsid w:val="00FB5453"/>
    <w:rsid w:val="00FB6620"/>
    <w:rsid w:val="00FC0B7B"/>
    <w:rsid w:val="00FC4963"/>
    <w:rsid w:val="00FC50F1"/>
    <w:rsid w:val="00FC6BFB"/>
    <w:rsid w:val="00FD347F"/>
    <w:rsid w:val="00FD470D"/>
    <w:rsid w:val="00FD5FA3"/>
    <w:rsid w:val="00FE1EA6"/>
    <w:rsid w:val="00FE2ED3"/>
    <w:rsid w:val="00FE7679"/>
    <w:rsid w:val="00FF1646"/>
    <w:rsid w:val="00FF75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4097"/>
    <o:shapelayout v:ext="edit">
      <o:idmap v:ext="edit" data="1"/>
    </o:shapelayout>
  </w:shapeDefaults>
  <w:decimalSymbol w:val=","/>
  <w:listSeparator w:val=";"/>
  <w14:docId w14:val="2E848B76"/>
  <w15:docId w15:val="{2A3FF1F8-1E80-428F-9273-23FA57FA3F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 w:uiPriority="99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34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99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lang w:val="pt-BR"/>
    </w:rPr>
  </w:style>
  <w:style w:type="paragraph" w:styleId="Ttulo1">
    <w:name w:val="heading 1"/>
    <w:basedOn w:val="Normal"/>
    <w:next w:val="Normal"/>
    <w:link w:val="Ttulo1Char"/>
    <w:uiPriority w:val="9"/>
    <w:qFormat/>
    <w:pPr>
      <w:keepNext/>
      <w:numPr>
        <w:numId w:val="1"/>
      </w:numPr>
      <w:spacing w:before="240" w:after="80"/>
      <w:jc w:val="center"/>
      <w:outlineLvl w:val="0"/>
    </w:pPr>
    <w:rPr>
      <w:smallCaps/>
      <w:kern w:val="28"/>
    </w:rPr>
  </w:style>
  <w:style w:type="paragraph" w:styleId="Ttulo2">
    <w:name w:val="heading 2"/>
    <w:basedOn w:val="Normal"/>
    <w:next w:val="Normal"/>
    <w:link w:val="Ttulo2Char"/>
    <w:uiPriority w:val="9"/>
    <w:qFormat/>
    <w:pPr>
      <w:keepNext/>
      <w:numPr>
        <w:ilvl w:val="1"/>
        <w:numId w:val="1"/>
      </w:numPr>
      <w:spacing w:before="120" w:after="60"/>
      <w:outlineLvl w:val="1"/>
    </w:pPr>
    <w:rPr>
      <w:i/>
      <w:iCs/>
    </w:rPr>
  </w:style>
  <w:style w:type="paragraph" w:styleId="Ttulo3">
    <w:name w:val="heading 3"/>
    <w:basedOn w:val="Normal"/>
    <w:next w:val="Normal"/>
    <w:uiPriority w:val="9"/>
    <w:qFormat/>
    <w:pPr>
      <w:keepNext/>
      <w:numPr>
        <w:ilvl w:val="2"/>
        <w:numId w:val="1"/>
      </w:numPr>
      <w:outlineLvl w:val="2"/>
    </w:pPr>
    <w:rPr>
      <w:i/>
      <w:iCs/>
    </w:rPr>
  </w:style>
  <w:style w:type="paragraph" w:styleId="Ttulo4">
    <w:name w:val="heading 4"/>
    <w:basedOn w:val="Normal"/>
    <w:next w:val="Normal"/>
    <w:uiPriority w:val="9"/>
    <w:qFormat/>
    <w:pPr>
      <w:keepNext/>
      <w:numPr>
        <w:ilvl w:val="3"/>
        <w:numId w:val="1"/>
      </w:numPr>
      <w:spacing w:before="240" w:after="60"/>
      <w:outlineLvl w:val="3"/>
    </w:pPr>
    <w:rPr>
      <w:i/>
      <w:iCs/>
      <w:sz w:val="18"/>
      <w:szCs w:val="18"/>
    </w:rPr>
  </w:style>
  <w:style w:type="paragraph" w:styleId="Ttulo5">
    <w:name w:val="heading 5"/>
    <w:basedOn w:val="Normal"/>
    <w:next w:val="Normal"/>
    <w:uiPriority w:val="9"/>
    <w:qFormat/>
    <w:pPr>
      <w:numPr>
        <w:ilvl w:val="4"/>
        <w:numId w:val="1"/>
      </w:numPr>
      <w:spacing w:before="240" w:after="60"/>
      <w:outlineLvl w:val="4"/>
    </w:pPr>
    <w:rPr>
      <w:sz w:val="18"/>
      <w:szCs w:val="18"/>
    </w:rPr>
  </w:style>
  <w:style w:type="paragraph" w:styleId="Ttulo6">
    <w:name w:val="heading 6"/>
    <w:basedOn w:val="Normal"/>
    <w:next w:val="Normal"/>
    <w:uiPriority w:val="9"/>
    <w:qFormat/>
    <w:pPr>
      <w:numPr>
        <w:ilvl w:val="5"/>
        <w:numId w:val="1"/>
      </w:numPr>
      <w:spacing w:before="240" w:after="60"/>
      <w:outlineLvl w:val="5"/>
    </w:pPr>
    <w:rPr>
      <w:i/>
      <w:iCs/>
      <w:sz w:val="16"/>
      <w:szCs w:val="16"/>
    </w:rPr>
  </w:style>
  <w:style w:type="paragraph" w:styleId="Ttulo7">
    <w:name w:val="heading 7"/>
    <w:basedOn w:val="Normal"/>
    <w:next w:val="Normal"/>
    <w:uiPriority w:val="9"/>
    <w:qFormat/>
    <w:pPr>
      <w:numPr>
        <w:ilvl w:val="6"/>
        <w:numId w:val="1"/>
      </w:numPr>
      <w:spacing w:before="240" w:after="60"/>
      <w:outlineLvl w:val="6"/>
    </w:pPr>
    <w:rPr>
      <w:sz w:val="16"/>
      <w:szCs w:val="16"/>
    </w:rPr>
  </w:style>
  <w:style w:type="paragraph" w:styleId="Ttulo8">
    <w:name w:val="heading 8"/>
    <w:basedOn w:val="Normal"/>
    <w:next w:val="Normal"/>
    <w:uiPriority w:val="9"/>
    <w:qFormat/>
    <w:pPr>
      <w:numPr>
        <w:ilvl w:val="7"/>
        <w:numId w:val="1"/>
      </w:numPr>
      <w:spacing w:before="240" w:after="60"/>
      <w:outlineLvl w:val="7"/>
    </w:pPr>
    <w:rPr>
      <w:i/>
      <w:iCs/>
      <w:sz w:val="16"/>
      <w:szCs w:val="16"/>
    </w:rPr>
  </w:style>
  <w:style w:type="paragraph" w:styleId="Ttulo9">
    <w:name w:val="heading 9"/>
    <w:basedOn w:val="Normal"/>
    <w:next w:val="Normal"/>
    <w:uiPriority w:val="9"/>
    <w:qFormat/>
    <w:pPr>
      <w:numPr>
        <w:ilvl w:val="8"/>
        <w:numId w:val="1"/>
      </w:numPr>
      <w:spacing w:before="240" w:after="60"/>
      <w:outlineLvl w:val="8"/>
    </w:pPr>
    <w:rPr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Abstract">
    <w:name w:val="Abstract"/>
    <w:basedOn w:val="Normal"/>
    <w:next w:val="Normal"/>
    <w:pPr>
      <w:spacing w:before="20"/>
      <w:ind w:firstLine="202"/>
      <w:jc w:val="both"/>
    </w:pPr>
    <w:rPr>
      <w:b/>
      <w:bCs/>
      <w:sz w:val="18"/>
      <w:szCs w:val="18"/>
    </w:rPr>
  </w:style>
  <w:style w:type="paragraph" w:customStyle="1" w:styleId="Authors">
    <w:name w:val="Authors"/>
    <w:basedOn w:val="Normal"/>
    <w:next w:val="Normal"/>
    <w:pPr>
      <w:framePr w:w="9072" w:hSpace="187" w:vSpace="187" w:wrap="notBeside" w:vAnchor="text" w:hAnchor="page" w:xAlign="center" w:y="1"/>
      <w:spacing w:after="320"/>
      <w:jc w:val="center"/>
    </w:pPr>
    <w:rPr>
      <w:sz w:val="22"/>
      <w:szCs w:val="22"/>
    </w:rPr>
  </w:style>
  <w:style w:type="character" w:customStyle="1" w:styleId="MemberType">
    <w:name w:val="MemberType"/>
    <w:rPr>
      <w:rFonts w:ascii="Times New Roman" w:hAnsi="Times New Roman" w:cs="Times New Roman"/>
      <w:i/>
      <w:iCs/>
      <w:sz w:val="22"/>
      <w:szCs w:val="22"/>
    </w:rPr>
  </w:style>
  <w:style w:type="paragraph" w:styleId="Ttulo">
    <w:name w:val="Title"/>
    <w:basedOn w:val="Normal"/>
    <w:next w:val="Normal"/>
    <w:qFormat/>
    <w:pPr>
      <w:framePr w:w="9360" w:hSpace="187" w:vSpace="187" w:wrap="notBeside" w:vAnchor="text" w:hAnchor="page" w:xAlign="center" w:y="1"/>
      <w:jc w:val="center"/>
    </w:pPr>
    <w:rPr>
      <w:kern w:val="28"/>
      <w:sz w:val="48"/>
      <w:szCs w:val="48"/>
    </w:rPr>
  </w:style>
  <w:style w:type="paragraph" w:styleId="Textodenotaderodap">
    <w:name w:val="footnote text"/>
    <w:basedOn w:val="Normal"/>
    <w:link w:val="TextodenotaderodapChar"/>
    <w:semiHidden/>
    <w:pPr>
      <w:ind w:firstLine="202"/>
      <w:jc w:val="both"/>
    </w:pPr>
    <w:rPr>
      <w:sz w:val="16"/>
      <w:szCs w:val="16"/>
    </w:rPr>
  </w:style>
  <w:style w:type="paragraph" w:customStyle="1" w:styleId="References">
    <w:name w:val="References"/>
    <w:basedOn w:val="Normal"/>
    <w:pPr>
      <w:numPr>
        <w:numId w:val="2"/>
      </w:numPr>
      <w:jc w:val="both"/>
    </w:pPr>
    <w:rPr>
      <w:sz w:val="16"/>
      <w:szCs w:val="16"/>
    </w:rPr>
  </w:style>
  <w:style w:type="paragraph" w:customStyle="1" w:styleId="IndexTerms">
    <w:name w:val="IndexTerms"/>
    <w:basedOn w:val="Normal"/>
    <w:next w:val="Normal"/>
    <w:pPr>
      <w:ind w:firstLine="202"/>
      <w:jc w:val="both"/>
    </w:pPr>
    <w:rPr>
      <w:b/>
      <w:bCs/>
      <w:sz w:val="18"/>
      <w:szCs w:val="18"/>
    </w:rPr>
  </w:style>
  <w:style w:type="character" w:styleId="Refdenotaderodap">
    <w:name w:val="footnote reference"/>
    <w:semiHidden/>
    <w:rPr>
      <w:vertAlign w:val="superscript"/>
    </w:rPr>
  </w:style>
  <w:style w:type="paragraph" w:styleId="Rodap">
    <w:name w:val="footer"/>
    <w:basedOn w:val="Normal"/>
    <w:link w:val="RodapChar"/>
    <w:uiPriority w:val="99"/>
    <w:pPr>
      <w:tabs>
        <w:tab w:val="center" w:pos="4320"/>
        <w:tab w:val="right" w:pos="8640"/>
      </w:tabs>
    </w:pPr>
  </w:style>
  <w:style w:type="paragraph" w:customStyle="1" w:styleId="Text">
    <w:name w:val="Text"/>
    <w:basedOn w:val="Normal"/>
    <w:pPr>
      <w:widowControl w:val="0"/>
      <w:spacing w:line="252" w:lineRule="auto"/>
      <w:ind w:firstLine="202"/>
      <w:jc w:val="both"/>
    </w:pPr>
  </w:style>
  <w:style w:type="paragraph" w:customStyle="1" w:styleId="FigureCaption">
    <w:name w:val="Figure Caption"/>
    <w:basedOn w:val="Normal"/>
    <w:pPr>
      <w:jc w:val="both"/>
    </w:pPr>
    <w:rPr>
      <w:sz w:val="16"/>
      <w:szCs w:val="16"/>
    </w:rPr>
  </w:style>
  <w:style w:type="paragraph" w:customStyle="1" w:styleId="TableTitle">
    <w:name w:val="Table Title"/>
    <w:basedOn w:val="Normal"/>
    <w:pPr>
      <w:jc w:val="center"/>
    </w:pPr>
    <w:rPr>
      <w:smallCaps/>
      <w:sz w:val="16"/>
      <w:szCs w:val="16"/>
    </w:rPr>
  </w:style>
  <w:style w:type="paragraph" w:customStyle="1" w:styleId="ReferenceHead">
    <w:name w:val="Reference Head"/>
    <w:basedOn w:val="Ttulo1"/>
    <w:link w:val="ReferenceHeadChar"/>
    <w:pPr>
      <w:numPr>
        <w:numId w:val="0"/>
      </w:numPr>
    </w:pPr>
  </w:style>
  <w:style w:type="paragraph" w:styleId="Cabealho">
    <w:name w:val="header"/>
    <w:basedOn w:val="Normal"/>
    <w:pPr>
      <w:tabs>
        <w:tab w:val="center" w:pos="4320"/>
        <w:tab w:val="right" w:pos="8640"/>
      </w:tabs>
    </w:pPr>
  </w:style>
  <w:style w:type="paragraph" w:customStyle="1" w:styleId="Equation">
    <w:name w:val="Equation"/>
    <w:basedOn w:val="Normal"/>
    <w:next w:val="Normal"/>
    <w:pPr>
      <w:widowControl w:val="0"/>
      <w:tabs>
        <w:tab w:val="right" w:pos="5040"/>
      </w:tabs>
      <w:spacing w:line="252" w:lineRule="auto"/>
      <w:jc w:val="both"/>
    </w:pPr>
  </w:style>
  <w:style w:type="character" w:styleId="Hyperlink">
    <w:name w:val="Hyperlink"/>
    <w:rPr>
      <w:color w:val="0000FF"/>
      <w:u w:val="single"/>
    </w:rPr>
  </w:style>
  <w:style w:type="character" w:styleId="HiperlinkVisitado">
    <w:name w:val="FollowedHyperlink"/>
    <w:rPr>
      <w:color w:val="800080"/>
      <w:u w:val="single"/>
    </w:rPr>
  </w:style>
  <w:style w:type="paragraph" w:styleId="Recuodecorpodetexto">
    <w:name w:val="Body Text Indent"/>
    <w:basedOn w:val="Normal"/>
    <w:link w:val="RecuodecorpodetextoChar"/>
    <w:pPr>
      <w:ind w:left="630" w:hanging="630"/>
    </w:pPr>
    <w:rPr>
      <w:szCs w:val="24"/>
    </w:rPr>
  </w:style>
  <w:style w:type="paragraph" w:styleId="MapadoDocumento">
    <w:name w:val="Document Map"/>
    <w:basedOn w:val="Normal"/>
    <w:semiHidden/>
    <w:rsid w:val="00DC5FC7"/>
    <w:pPr>
      <w:shd w:val="clear" w:color="auto" w:fill="000080"/>
    </w:pPr>
    <w:rPr>
      <w:rFonts w:ascii="Tahoma" w:hAnsi="Tahoma" w:cs="Tahoma"/>
    </w:rPr>
  </w:style>
  <w:style w:type="paragraph" w:customStyle="1" w:styleId="Pa0">
    <w:name w:val="Pa0"/>
    <w:basedOn w:val="Normal"/>
    <w:next w:val="Normal"/>
    <w:rsid w:val="00426966"/>
    <w:pPr>
      <w:widowControl w:val="0"/>
      <w:adjustRightInd w:val="0"/>
      <w:spacing w:line="241" w:lineRule="atLeast"/>
    </w:pPr>
    <w:rPr>
      <w:rFonts w:ascii="Baskerville" w:hAnsi="Baskerville"/>
      <w:sz w:val="24"/>
      <w:szCs w:val="24"/>
    </w:rPr>
  </w:style>
  <w:style w:type="character" w:customStyle="1" w:styleId="A5">
    <w:name w:val="A5"/>
    <w:rsid w:val="00426966"/>
    <w:rPr>
      <w:color w:val="00529F"/>
      <w:sz w:val="20"/>
      <w:szCs w:val="20"/>
    </w:rPr>
  </w:style>
  <w:style w:type="paragraph" w:styleId="Textodebalo">
    <w:name w:val="Balloon Text"/>
    <w:basedOn w:val="Normal"/>
    <w:link w:val="TextodebaloChar"/>
    <w:rsid w:val="00F33D49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link w:val="Textodebalo"/>
    <w:rsid w:val="00F33D49"/>
    <w:rPr>
      <w:rFonts w:ascii="Tahoma" w:hAnsi="Tahoma" w:cs="Tahoma"/>
      <w:sz w:val="16"/>
      <w:szCs w:val="16"/>
    </w:rPr>
  </w:style>
  <w:style w:type="character" w:customStyle="1" w:styleId="MediumGrid11">
    <w:name w:val="Medium Grid 11"/>
    <w:uiPriority w:val="99"/>
    <w:semiHidden/>
    <w:rsid w:val="009A1F6E"/>
    <w:rPr>
      <w:color w:val="808080"/>
    </w:rPr>
  </w:style>
  <w:style w:type="paragraph" w:customStyle="1" w:styleId="ParagraphStyle1">
    <w:name w:val="Paragraph Style 1"/>
    <w:basedOn w:val="Normal"/>
    <w:uiPriority w:val="99"/>
    <w:rsid w:val="00C82D86"/>
    <w:pPr>
      <w:widowControl w:val="0"/>
      <w:tabs>
        <w:tab w:val="left" w:pos="480"/>
      </w:tabs>
      <w:adjustRightInd w:val="0"/>
      <w:spacing w:before="100" w:line="280" w:lineRule="atLeast"/>
      <w:textAlignment w:val="center"/>
    </w:pPr>
    <w:rPr>
      <w:rFonts w:ascii="Formata-Regular" w:eastAsia="MS Mincho" w:hAnsi="Formata-Regular" w:cs="Formata-Regular"/>
      <w:color w:val="000000"/>
      <w:sz w:val="22"/>
      <w:szCs w:val="22"/>
      <w:lang w:eastAsia="ja-JP"/>
    </w:rPr>
  </w:style>
  <w:style w:type="character" w:customStyle="1" w:styleId="BodyText1">
    <w:name w:val="Body Text1"/>
    <w:uiPriority w:val="99"/>
    <w:rsid w:val="00C82D86"/>
    <w:rPr>
      <w:rFonts w:ascii="Verdana" w:hAnsi="Verdana" w:cs="Verdana"/>
      <w:color w:val="000000"/>
      <w:sz w:val="22"/>
      <w:szCs w:val="22"/>
    </w:rPr>
  </w:style>
  <w:style w:type="character" w:customStyle="1" w:styleId="bodytype">
    <w:name w:val="body type"/>
    <w:uiPriority w:val="99"/>
    <w:rsid w:val="00C82D86"/>
    <w:rPr>
      <w:rFonts w:ascii="Formata-Regular" w:hAnsi="Formata-Regular" w:cs="Formata-Regular"/>
      <w:color w:val="000000"/>
      <w:sz w:val="22"/>
      <w:szCs w:val="22"/>
    </w:rPr>
  </w:style>
  <w:style w:type="paragraph" w:customStyle="1" w:styleId="Style1">
    <w:name w:val="Style1"/>
    <w:basedOn w:val="ReferenceHead"/>
    <w:link w:val="Style1Char"/>
    <w:qFormat/>
    <w:rsid w:val="003F52AD"/>
  </w:style>
  <w:style w:type="character" w:customStyle="1" w:styleId="Ttulo1Char">
    <w:name w:val="Título 1 Char"/>
    <w:link w:val="Ttulo1"/>
    <w:uiPriority w:val="9"/>
    <w:rsid w:val="003F52AD"/>
    <w:rPr>
      <w:smallCaps/>
      <w:kern w:val="28"/>
      <w:lang w:val="pt-BR"/>
    </w:rPr>
  </w:style>
  <w:style w:type="character" w:customStyle="1" w:styleId="ReferenceHeadChar">
    <w:name w:val="Reference Head Char"/>
    <w:link w:val="ReferenceHead"/>
    <w:rsid w:val="003F52AD"/>
    <w:rPr>
      <w:smallCaps/>
      <w:kern w:val="28"/>
    </w:rPr>
  </w:style>
  <w:style w:type="character" w:customStyle="1" w:styleId="Style1Char">
    <w:name w:val="Style1 Char"/>
    <w:link w:val="Style1"/>
    <w:rsid w:val="003F52AD"/>
    <w:rPr>
      <w:smallCaps/>
      <w:kern w:val="28"/>
    </w:rPr>
  </w:style>
  <w:style w:type="paragraph" w:customStyle="1" w:styleId="ColorfulShading-Accent11">
    <w:name w:val="Colorful Shading - Accent 11"/>
    <w:hidden/>
    <w:uiPriority w:val="99"/>
    <w:semiHidden/>
    <w:rsid w:val="001B36B1"/>
  </w:style>
  <w:style w:type="character" w:customStyle="1" w:styleId="BodyText2">
    <w:name w:val="Body Text2"/>
    <w:uiPriority w:val="99"/>
    <w:rsid w:val="001B36B1"/>
    <w:rPr>
      <w:rFonts w:ascii="Verdana" w:hAnsi="Verdana" w:cs="Verdana"/>
      <w:color w:val="000000"/>
      <w:sz w:val="22"/>
      <w:szCs w:val="22"/>
    </w:rPr>
  </w:style>
  <w:style w:type="character" w:customStyle="1" w:styleId="Ttulo2Char">
    <w:name w:val="Título 2 Char"/>
    <w:link w:val="Ttulo2"/>
    <w:uiPriority w:val="9"/>
    <w:rsid w:val="001B36B1"/>
    <w:rPr>
      <w:i/>
      <w:iCs/>
      <w:lang w:val="pt-BR"/>
    </w:rPr>
  </w:style>
  <w:style w:type="paragraph" w:customStyle="1" w:styleId="TextL-MAG">
    <w:name w:val="Text L-MAG"/>
    <w:basedOn w:val="Normal"/>
    <w:link w:val="TextL-MAGChar"/>
    <w:qFormat/>
    <w:rsid w:val="009C7D17"/>
    <w:pPr>
      <w:widowControl w:val="0"/>
      <w:tabs>
        <w:tab w:val="left" w:pos="360"/>
      </w:tabs>
      <w:spacing w:line="276" w:lineRule="auto"/>
      <w:ind w:firstLine="360"/>
      <w:jc w:val="both"/>
    </w:pPr>
    <w:rPr>
      <w:rFonts w:ascii="Arial" w:eastAsia="MS Mincho" w:hAnsi="Arial"/>
      <w:sz w:val="18"/>
      <w:szCs w:val="22"/>
      <w:lang w:eastAsia="ja-JP"/>
    </w:rPr>
  </w:style>
  <w:style w:type="character" w:customStyle="1" w:styleId="TextL-MAGChar">
    <w:name w:val="Text L-MAG Char"/>
    <w:link w:val="TextL-MAG"/>
    <w:rsid w:val="009C7D17"/>
    <w:rPr>
      <w:rFonts w:ascii="Arial" w:eastAsia="MS Mincho" w:hAnsi="Arial"/>
      <w:sz w:val="18"/>
      <w:szCs w:val="22"/>
      <w:lang w:eastAsia="ja-JP"/>
    </w:rPr>
  </w:style>
  <w:style w:type="character" w:customStyle="1" w:styleId="RodapChar">
    <w:name w:val="Rodapé Char"/>
    <w:basedOn w:val="Fontepargpadro"/>
    <w:link w:val="Rodap"/>
    <w:uiPriority w:val="99"/>
    <w:rsid w:val="00D90C10"/>
  </w:style>
  <w:style w:type="character" w:customStyle="1" w:styleId="TextodenotaderodapChar">
    <w:name w:val="Texto de nota de rodapé Char"/>
    <w:link w:val="Textodenotaderodap"/>
    <w:semiHidden/>
    <w:rsid w:val="00C075EF"/>
    <w:rPr>
      <w:sz w:val="16"/>
      <w:szCs w:val="16"/>
    </w:rPr>
  </w:style>
  <w:style w:type="character" w:customStyle="1" w:styleId="RecuodecorpodetextoChar">
    <w:name w:val="Recuo de corpo de texto Char"/>
    <w:link w:val="Recuodecorpodetexto"/>
    <w:rsid w:val="003F26BD"/>
    <w:rPr>
      <w:szCs w:val="24"/>
    </w:rPr>
  </w:style>
  <w:style w:type="character" w:customStyle="1" w:styleId="m5113501246024331607m-6864882937387638336gmail-il">
    <w:name w:val="m_5113501246024331607m_-6864882937387638336gmail-il"/>
    <w:basedOn w:val="Fontepargpadro"/>
    <w:rsid w:val="0076355A"/>
  </w:style>
  <w:style w:type="paragraph" w:customStyle="1" w:styleId="ColorfulList-Accent11">
    <w:name w:val="Colorful List - Accent 11"/>
    <w:basedOn w:val="Normal"/>
    <w:uiPriority w:val="34"/>
    <w:qFormat/>
    <w:rsid w:val="0076355A"/>
    <w:pPr>
      <w:ind w:left="720"/>
      <w:contextualSpacing/>
    </w:pPr>
  </w:style>
  <w:style w:type="character" w:customStyle="1" w:styleId="apple-converted-space">
    <w:name w:val="apple-converted-space"/>
    <w:basedOn w:val="Fontepargpadro"/>
    <w:rsid w:val="00F932B6"/>
  </w:style>
  <w:style w:type="paragraph" w:customStyle="1" w:styleId="bulletlist">
    <w:name w:val="bullet list"/>
    <w:basedOn w:val="Corpodetexto"/>
    <w:rsid w:val="00CC01E0"/>
    <w:pPr>
      <w:numPr>
        <w:numId w:val="3"/>
      </w:numPr>
      <w:tabs>
        <w:tab w:val="clear" w:pos="648"/>
        <w:tab w:val="left" w:pos="288"/>
      </w:tabs>
      <w:spacing w:line="228" w:lineRule="auto"/>
      <w:ind w:left="576" w:hanging="288"/>
      <w:jc w:val="both"/>
    </w:pPr>
    <w:rPr>
      <w:rFonts w:eastAsia="MS Mincho"/>
      <w:spacing w:val="-1"/>
    </w:rPr>
  </w:style>
  <w:style w:type="paragraph" w:styleId="Corpodetexto">
    <w:name w:val="Body Text"/>
    <w:basedOn w:val="Normal"/>
    <w:link w:val="CorpodetextoChar"/>
    <w:rsid w:val="00CC01E0"/>
    <w:pPr>
      <w:spacing w:after="120"/>
    </w:pPr>
  </w:style>
  <w:style w:type="character" w:customStyle="1" w:styleId="CorpodetextoChar">
    <w:name w:val="Corpo de texto Char"/>
    <w:basedOn w:val="Fontepargpadro"/>
    <w:link w:val="Corpodetexto"/>
    <w:rsid w:val="00CC01E0"/>
  </w:style>
  <w:style w:type="paragraph" w:styleId="PargrafodaLista">
    <w:name w:val="List Paragraph"/>
    <w:basedOn w:val="Normal"/>
    <w:uiPriority w:val="34"/>
    <w:qFormat/>
    <w:rsid w:val="006F5196"/>
    <w:pPr>
      <w:ind w:left="720"/>
      <w:contextualSpacing/>
    </w:pPr>
  </w:style>
  <w:style w:type="character" w:styleId="TextodoEspaoReservado">
    <w:name w:val="Placeholder Text"/>
    <w:basedOn w:val="Fontepargpadro"/>
    <w:rsid w:val="00BB2EFE"/>
    <w:rPr>
      <w:color w:val="808080"/>
    </w:rPr>
  </w:style>
  <w:style w:type="paragraph" w:customStyle="1" w:styleId="Default">
    <w:name w:val="Default"/>
    <w:rsid w:val="00AA0103"/>
    <w:pPr>
      <w:autoSpaceDE w:val="0"/>
      <w:autoSpaceDN w:val="0"/>
      <w:adjustRightInd w:val="0"/>
    </w:pPr>
    <w:rPr>
      <w:color w:val="000000"/>
      <w:sz w:val="24"/>
      <w:szCs w:val="24"/>
      <w:lang w:val="pt-BR"/>
    </w:rPr>
  </w:style>
  <w:style w:type="character" w:styleId="nfase">
    <w:name w:val="Emphasis"/>
    <w:basedOn w:val="Fontepargpadro"/>
    <w:qFormat/>
    <w:rsid w:val="003D5705"/>
    <w:rPr>
      <w:i/>
      <w:iCs/>
    </w:rPr>
  </w:style>
  <w:style w:type="character" w:styleId="Forte">
    <w:name w:val="Strong"/>
    <w:basedOn w:val="Fontepargpadro"/>
    <w:uiPriority w:val="22"/>
    <w:qFormat/>
    <w:rsid w:val="00B55421"/>
    <w:rPr>
      <w:b/>
      <w:bCs/>
    </w:rPr>
  </w:style>
  <w:style w:type="paragraph" w:styleId="SemEspaamento">
    <w:name w:val="No Spacing"/>
    <w:uiPriority w:val="1"/>
    <w:qFormat/>
    <w:rsid w:val="00B55421"/>
    <w:rPr>
      <w:lang w:val="pt-BR"/>
    </w:rPr>
  </w:style>
  <w:style w:type="paragraph" w:styleId="Subttulo">
    <w:name w:val="Subtitle"/>
    <w:basedOn w:val="Normal"/>
    <w:next w:val="Normal"/>
    <w:link w:val="SubttuloChar"/>
    <w:qFormat/>
    <w:rsid w:val="00B55421"/>
    <w:pPr>
      <w:numPr>
        <w:ilvl w:val="1"/>
      </w:numPr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SubttuloChar">
    <w:name w:val="Subtítulo Char"/>
    <w:basedOn w:val="Fontepargpadro"/>
    <w:link w:val="Subttulo"/>
    <w:rsid w:val="00B55421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  <w:lang w:val="pt-BR"/>
    </w:rPr>
  </w:style>
  <w:style w:type="paragraph" w:styleId="NormalWeb">
    <w:name w:val="Normal (Web)"/>
    <w:basedOn w:val="Normal"/>
    <w:uiPriority w:val="99"/>
    <w:unhideWhenUsed/>
    <w:rsid w:val="006B69EB"/>
    <w:pPr>
      <w:spacing w:before="100" w:beforeAutospacing="1" w:after="100" w:afterAutospacing="1"/>
    </w:pPr>
    <w:rPr>
      <w:sz w:val="24"/>
      <w:szCs w:val="24"/>
      <w:lang w:eastAsia="pt-BR"/>
    </w:rPr>
  </w:style>
  <w:style w:type="character" w:customStyle="1" w:styleId="anchor-text">
    <w:name w:val="anchor-text"/>
    <w:basedOn w:val="Fontepargpadro"/>
    <w:rsid w:val="006B69EB"/>
  </w:style>
  <w:style w:type="character" w:customStyle="1" w:styleId="download-link-title">
    <w:name w:val="download-link-title"/>
    <w:basedOn w:val="Fontepargpadro"/>
    <w:rsid w:val="006B69EB"/>
  </w:style>
  <w:style w:type="character" w:customStyle="1" w:styleId="label">
    <w:name w:val="label"/>
    <w:basedOn w:val="Fontepargpadro"/>
    <w:rsid w:val="006B69EB"/>
  </w:style>
  <w:style w:type="paragraph" w:customStyle="1" w:styleId="nitro-offscreen">
    <w:name w:val="nitro-offscreen"/>
    <w:basedOn w:val="Normal"/>
    <w:rsid w:val="00365CDB"/>
    <w:pPr>
      <w:spacing w:before="100" w:beforeAutospacing="1" w:after="100" w:afterAutospacing="1"/>
    </w:pPr>
    <w:rPr>
      <w:sz w:val="24"/>
      <w:szCs w:val="24"/>
      <w:lang w:eastAsia="pt-BR"/>
    </w:rPr>
  </w:style>
  <w:style w:type="character" w:customStyle="1" w:styleId="cskcde">
    <w:name w:val="cskcde"/>
    <w:basedOn w:val="Fontepargpadro"/>
    <w:rsid w:val="00DA4B04"/>
  </w:style>
  <w:style w:type="character" w:customStyle="1" w:styleId="hgkelc">
    <w:name w:val="hgkelc"/>
    <w:basedOn w:val="Fontepargpadro"/>
    <w:rsid w:val="00DA4B04"/>
  </w:style>
  <w:style w:type="character" w:customStyle="1" w:styleId="ng-star-inserted">
    <w:name w:val="ng-star-inserted"/>
    <w:basedOn w:val="Fontepargpadro"/>
    <w:rsid w:val="003A4E70"/>
  </w:style>
  <w:style w:type="character" w:customStyle="1" w:styleId="ui-provider">
    <w:name w:val="ui-provider"/>
    <w:basedOn w:val="Fontepargpadro"/>
    <w:rsid w:val="0067265E"/>
  </w:style>
  <w:style w:type="character" w:customStyle="1" w:styleId="hljs-keyword">
    <w:name w:val="hljs-keyword"/>
    <w:basedOn w:val="Fontepargpadro"/>
    <w:rsid w:val="007F7559"/>
  </w:style>
  <w:style w:type="character" w:customStyle="1" w:styleId="hljs-comment">
    <w:name w:val="hljs-comment"/>
    <w:basedOn w:val="Fontepargpadro"/>
    <w:rsid w:val="007F7559"/>
  </w:style>
  <w:style w:type="character" w:customStyle="1" w:styleId="hljs-number">
    <w:name w:val="hljs-number"/>
    <w:basedOn w:val="Fontepargpadro"/>
    <w:rsid w:val="007F7559"/>
  </w:style>
  <w:style w:type="character" w:customStyle="1" w:styleId="hljs-builtin">
    <w:name w:val="hljs-built_in"/>
    <w:basedOn w:val="Fontepargpadro"/>
    <w:rsid w:val="007F7559"/>
  </w:style>
  <w:style w:type="character" w:customStyle="1" w:styleId="hljs-string">
    <w:name w:val="hljs-string"/>
    <w:basedOn w:val="Fontepargpadro"/>
    <w:rsid w:val="007F7559"/>
  </w:style>
  <w:style w:type="character" w:customStyle="1" w:styleId="paraphrase">
    <w:name w:val="paraphrase"/>
    <w:basedOn w:val="Fontepargpadro"/>
    <w:rsid w:val="009C77C5"/>
  </w:style>
  <w:style w:type="character" w:customStyle="1" w:styleId="added">
    <w:name w:val="added"/>
    <w:basedOn w:val="Fontepargpadro"/>
    <w:rsid w:val="009C77C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719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47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6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29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4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3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1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5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10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24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72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8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74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46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11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92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40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54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94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1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5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9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3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0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86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63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95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2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5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1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5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2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0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71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0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5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680752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97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42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30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62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62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15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00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67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610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79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9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72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69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76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05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26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433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57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0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68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11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03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442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9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09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03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09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65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76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55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07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72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47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47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09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407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32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1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45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633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86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60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45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63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90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60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49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74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46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84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68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43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76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9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13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213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237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24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09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45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67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70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81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99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96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56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7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67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6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3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13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95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38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92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801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51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34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1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08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15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5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42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12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0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6747639">
                  <w:marLeft w:val="0"/>
                  <w:marRight w:val="0"/>
                  <w:marTop w:val="18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222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6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083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941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1008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4576937">
                              <w:marLeft w:val="30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4838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7586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083934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775375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989697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55714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370358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78597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625230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9651930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93624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8745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5818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754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90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78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17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00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6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84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56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609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3206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6764774">
                          <w:marLeft w:val="60"/>
                          <w:marRight w:val="6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8843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8580724">
                          <w:marLeft w:val="60"/>
                          <w:marRight w:val="6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55458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2698492">
                          <w:marLeft w:val="60"/>
                          <w:marRight w:val="6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417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8378654">
                          <w:marLeft w:val="60"/>
                          <w:marRight w:val="6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8392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605930">
                          <w:marLeft w:val="60"/>
                          <w:marRight w:val="6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9309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5252402">
                          <w:marLeft w:val="60"/>
                          <w:marRight w:val="6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4599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3993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4402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0060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415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41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19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7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8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94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4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60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98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44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077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01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47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76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55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05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78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38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93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60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83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23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02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44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35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15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12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41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64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51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4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56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98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73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84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54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5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70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25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92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319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614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528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035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85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76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4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71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29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68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2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986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4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43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47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52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85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23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28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9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68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11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encoding w:val="macintosh"/>
  <w:relyOnVML/>
  <w:allowPNG/>
  <w:pixelsPerInch w:val="72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mailto:joao.silva@dtel.inatel.br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theme" Target="theme/theme1.xml"/><Relationship Id="rId8" Type="http://schemas.openxmlformats.org/officeDocument/2006/relationships/hyperlink" Target="mailto:daniel.malenga@mtel.inatel.br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mckerah\Desktop\ieee_tj_template_17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5232EEF-AA26-47EA-A855-95C85E3AE2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ieee_tj_template_17</Template>
  <TotalTime>2575</TotalTime>
  <Pages>9</Pages>
  <Words>3110</Words>
  <Characters>16800</Characters>
  <Application>Microsoft Office Word</Application>
  <DocSecurity>0</DocSecurity>
  <Lines>140</Lines>
  <Paragraphs>39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</vt:lpstr>
      <vt:lpstr></vt:lpstr>
    </vt:vector>
  </TitlesOfParts>
  <Company>IEEE</Company>
  <LinksUpToDate>false</LinksUpToDate>
  <CharactersWithSpaces>19871</CharactersWithSpaces>
  <SharedDoc>false</SharedDoc>
  <HLinks>
    <vt:vector size="60" baseType="variant">
      <vt:variant>
        <vt:i4>65611</vt:i4>
      </vt:variant>
      <vt:variant>
        <vt:i4>33</vt:i4>
      </vt:variant>
      <vt:variant>
        <vt:i4>0</vt:i4>
      </vt:variant>
      <vt:variant>
        <vt:i4>5</vt:i4>
      </vt:variant>
      <vt:variant>
        <vt:lpwstr>http://www.ieee.org/publications_standards/publications/rights/index.html</vt:lpwstr>
      </vt:variant>
      <vt:variant>
        <vt:lpwstr/>
      </vt:variant>
      <vt:variant>
        <vt:i4>1704042</vt:i4>
      </vt:variant>
      <vt:variant>
        <vt:i4>30</vt:i4>
      </vt:variant>
      <vt:variant>
        <vt:i4>0</vt:i4>
      </vt:variant>
      <vt:variant>
        <vt:i4>5</vt:i4>
      </vt:variant>
      <vt:variant>
        <vt:lpwstr>http://www.ieee.org/publications_standards/publications/authors/authors_submission.html</vt:lpwstr>
      </vt:variant>
      <vt:variant>
        <vt:lpwstr/>
      </vt:variant>
      <vt:variant>
        <vt:i4>3670090</vt:i4>
      </vt:variant>
      <vt:variant>
        <vt:i4>27</vt:i4>
      </vt:variant>
      <vt:variant>
        <vt:i4>0</vt:i4>
      </vt:variant>
      <vt:variant>
        <vt:i4>5</vt:i4>
      </vt:variant>
      <vt:variant>
        <vt:lpwstr>http://www.ieee.org/authortools</vt:lpwstr>
      </vt:variant>
      <vt:variant>
        <vt:lpwstr/>
      </vt:variant>
      <vt:variant>
        <vt:i4>2555906</vt:i4>
      </vt:variant>
      <vt:variant>
        <vt:i4>24</vt:i4>
      </vt:variant>
      <vt:variant>
        <vt:i4>0</vt:i4>
      </vt:variant>
      <vt:variant>
        <vt:i4>5</vt:i4>
      </vt:variant>
      <vt:variant>
        <vt:lpwstr>mailto:graphics@ieee.org</vt:lpwstr>
      </vt:variant>
      <vt:variant>
        <vt:lpwstr/>
      </vt:variant>
      <vt:variant>
        <vt:i4>7405581</vt:i4>
      </vt:variant>
      <vt:variant>
        <vt:i4>21</vt:i4>
      </vt:variant>
      <vt:variant>
        <vt:i4>0</vt:i4>
      </vt:variant>
      <vt:variant>
        <vt:i4>5</vt:i4>
      </vt:variant>
      <vt:variant>
        <vt:lpwstr>http://graphicsqc.ieee.org/</vt:lpwstr>
      </vt:variant>
      <vt:variant>
        <vt:lpwstr/>
      </vt:variant>
      <vt:variant>
        <vt:i4>3670090</vt:i4>
      </vt:variant>
      <vt:variant>
        <vt:i4>15</vt:i4>
      </vt:variant>
      <vt:variant>
        <vt:i4>0</vt:i4>
      </vt:variant>
      <vt:variant>
        <vt:i4>5</vt:i4>
      </vt:variant>
      <vt:variant>
        <vt:lpwstr>http://www.ieee.org/authortools</vt:lpwstr>
      </vt:variant>
      <vt:variant>
        <vt:lpwstr/>
      </vt:variant>
      <vt:variant>
        <vt:i4>7602227</vt:i4>
      </vt:variant>
      <vt:variant>
        <vt:i4>9</vt:i4>
      </vt:variant>
      <vt:variant>
        <vt:i4>0</vt:i4>
      </vt:variant>
      <vt:variant>
        <vt:i4>5</vt:i4>
      </vt:variant>
      <vt:variant>
        <vt:lpwstr>https://www.overleaf.com/blog/278-how-to-use-overleaf-with-ieee-collabratec-your-quick-guide-to-getting-started%23.Vp6tpPkrKM9</vt:lpwstr>
      </vt:variant>
      <vt:variant>
        <vt:lpwstr/>
      </vt:variant>
      <vt:variant>
        <vt:i4>3670090</vt:i4>
      </vt:variant>
      <vt:variant>
        <vt:i4>6</vt:i4>
      </vt:variant>
      <vt:variant>
        <vt:i4>0</vt:i4>
      </vt:variant>
      <vt:variant>
        <vt:i4>5</vt:i4>
      </vt:variant>
      <vt:variant>
        <vt:lpwstr>http://www.ieee.org/authortools</vt:lpwstr>
      </vt:variant>
      <vt:variant>
        <vt:lpwstr/>
      </vt:variant>
      <vt:variant>
        <vt:i4>1507385</vt:i4>
      </vt:variant>
      <vt:variant>
        <vt:i4>3</vt:i4>
      </vt:variant>
      <vt:variant>
        <vt:i4>0</vt:i4>
      </vt:variant>
      <vt:variant>
        <vt:i4>5</vt:i4>
      </vt:variant>
      <vt:variant>
        <vt:lpwstr>http://www.ieee.org/organizations/pubs/ani_prod/keywrd98.txt</vt:lpwstr>
      </vt:variant>
      <vt:variant>
        <vt:lpwstr/>
      </vt:variant>
      <vt:variant>
        <vt:i4>3342345</vt:i4>
      </vt:variant>
      <vt:variant>
        <vt:i4>0</vt:i4>
      </vt:variant>
      <vt:variant>
        <vt:i4>0</vt:i4>
      </vt:variant>
      <vt:variant>
        <vt:i4>5</vt:i4>
      </vt:variant>
      <vt:variant>
        <vt:lpwstr>mailto:keywords@ieee.org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</dc:title>
  <dc:subject>IEEE Transactions on Magnetics</dc:subject>
  <dc:creator>Tiffany McKerahan</dc:creator>
  <cp:lastModifiedBy>João Paulo Silva Dias</cp:lastModifiedBy>
  <cp:revision>74</cp:revision>
  <cp:lastPrinted>2024-05-01T20:53:00Z</cp:lastPrinted>
  <dcterms:created xsi:type="dcterms:W3CDTF">2024-05-22T00:07:00Z</dcterms:created>
  <dcterms:modified xsi:type="dcterms:W3CDTF">2024-05-28T19:45:00Z</dcterms:modified>
</cp:coreProperties>
</file>